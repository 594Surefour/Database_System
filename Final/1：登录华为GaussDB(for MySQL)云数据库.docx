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E77ED" w14:textId="77777777" w:rsidR="00092FF4" w:rsidRPr="006651F6" w:rsidRDefault="00092FF4" w:rsidP="00092FF4">
      <w:pPr>
        <w:pStyle w:val="5a"/>
      </w:pPr>
    </w:p>
    <w:p w14:paraId="0FDBB231" w14:textId="77777777" w:rsidR="00092FF4" w:rsidRPr="006651F6" w:rsidRDefault="00092FF4" w:rsidP="00092FF4">
      <w:pPr>
        <w:ind w:left="0"/>
        <w:rPr>
          <w:rFonts w:ascii="HuaweiSans-Regular" w:eastAsia="方正兰亭黑简体" w:hAnsi="HuaweiSans-Regular" w:hint="eastAsia"/>
        </w:rPr>
      </w:pPr>
    </w:p>
    <w:p w14:paraId="7A4FB546" w14:textId="77777777" w:rsidR="00092FF4" w:rsidRPr="006651F6" w:rsidRDefault="00092FF4" w:rsidP="00092FF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EEA3677" w14:textId="77777777" w:rsidR="00092FF4" w:rsidRPr="006651F6" w:rsidRDefault="00092FF4" w:rsidP="00092FF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A384CC5" w14:textId="77777777" w:rsidR="00092FF4" w:rsidRPr="006651F6" w:rsidRDefault="00092FF4" w:rsidP="00092FF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3CE5FDBB" w14:textId="77777777" w:rsidR="00092FF4" w:rsidRPr="006651F6" w:rsidRDefault="00092FF4" w:rsidP="00092FF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E43B271" w14:textId="77777777" w:rsidR="00092FF4" w:rsidRPr="006651F6" w:rsidRDefault="00092FF4" w:rsidP="00092FF4">
      <w:pPr>
        <w:ind w:left="0"/>
        <w:rPr>
          <w:rFonts w:ascii="HuaweiSans-Regular" w:eastAsia="方正兰亭黑简体" w:hAnsi="HuaweiSans-Regular" w:hint="eastAsia"/>
        </w:rPr>
      </w:pPr>
    </w:p>
    <w:p w14:paraId="66218C23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00A1AEB" w14:textId="095CE3C4" w:rsidR="00092FF4" w:rsidRPr="004662DC" w:rsidRDefault="00092FF4" w:rsidP="00092FF4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4662DC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《数据库》</w:t>
      </w:r>
    </w:p>
    <w:p w14:paraId="0EB77B0C" w14:textId="77777777" w:rsidR="00092FF4" w:rsidRPr="008049C2" w:rsidRDefault="00092FF4" w:rsidP="00092FF4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8049C2">
        <w:rPr>
          <w:rFonts w:ascii="HuaweiSans-Regular" w:eastAsia="方正兰亭黑简体" w:hAnsi="HuaweiSans-Regular"/>
          <w:sz w:val="72"/>
          <w:szCs w:val="72"/>
          <w:lang w:eastAsia="zh-CN"/>
        </w:rPr>
        <w:t>GaussDB(for MySQL)</w:t>
      </w:r>
    </w:p>
    <w:p w14:paraId="199158E9" w14:textId="77777777" w:rsidR="00AE1113" w:rsidRDefault="00092FF4" w:rsidP="00092FF4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8049C2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多用户访问同一数据库实例</w:t>
      </w:r>
      <w:r w:rsidR="00AE1113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-</w:t>
      </w:r>
    </w:p>
    <w:p w14:paraId="2FF82E63" w14:textId="3AB7DDD2" w:rsidR="00092FF4" w:rsidRPr="008049C2" w:rsidRDefault="00AE1113" w:rsidP="00092FF4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用户登录验证</w:t>
      </w:r>
    </w:p>
    <w:p w14:paraId="5F185A30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448D58E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9357490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2C59932" w14:textId="77777777" w:rsidR="00092FF4" w:rsidRPr="008B07F5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192E7B0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BCEFA37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62016C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0DD71C4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A622466" w14:textId="77777777" w:rsidR="00092FF4" w:rsidRPr="006651F6" w:rsidRDefault="00092FF4" w:rsidP="00092FF4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21B3FBC" w14:textId="77777777" w:rsidR="00092FF4" w:rsidRPr="006651F6" w:rsidRDefault="00092FF4" w:rsidP="00092FF4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1EED33DD" wp14:editId="0CEB571E">
            <wp:extent cx="942975" cy="962025"/>
            <wp:effectExtent l="0" t="0" r="9525" b="9525"/>
            <wp:docPr id="3" name="图片 3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F199" w14:textId="77777777" w:rsidR="00092FF4" w:rsidRPr="006651F6" w:rsidRDefault="00092FF4" w:rsidP="00092FF4">
      <w:pPr>
        <w:ind w:left="0"/>
        <w:rPr>
          <w:rFonts w:ascii="HuaweiSans-Regular" w:eastAsia="方正兰亭黑简体" w:hAnsi="HuaweiSans-Regular" w:hint="eastAsia"/>
        </w:rPr>
      </w:pPr>
      <w:r w:rsidRPr="006651F6">
        <w:rPr>
          <w:rFonts w:ascii="HuaweiSans-Regular" w:eastAsia="方正兰亭黑简体" w:hAnsi="HuaweiSans-Regular"/>
          <w:caps/>
        </w:rPr>
        <w:fldChar w:fldCharType="begin"/>
      </w:r>
      <w:r w:rsidRPr="006651F6">
        <w:rPr>
          <w:rFonts w:ascii="HuaweiSans-Regular" w:eastAsia="方正兰亭黑简体" w:hAnsi="HuaweiSans-Regular"/>
          <w:caps/>
        </w:rPr>
        <w:instrText xml:space="preserve"> DOCPROPERTY  Confidential </w:instrText>
      </w:r>
      <w:r w:rsidRPr="006651F6">
        <w:rPr>
          <w:rFonts w:ascii="HuaweiSans-Regular" w:eastAsia="方正兰亭黑简体" w:hAnsi="HuaweiSans-Regular"/>
          <w:caps/>
        </w:rPr>
        <w:fldChar w:fldCharType="end"/>
      </w:r>
    </w:p>
    <w:p w14:paraId="270986C6" w14:textId="77777777" w:rsidR="00092FF4" w:rsidRPr="006651F6" w:rsidRDefault="00092FF4" w:rsidP="00092FF4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9D412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033B54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D4127">
        <w:rPr>
          <w:rFonts w:ascii="Huawei Sans" w:eastAsia="方正兰亭黑简体" w:hAnsi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1D7BC1D8" w:rsidR="0020153C" w:rsidRPr="009D4127" w:rsidRDefault="0020153C" w:rsidP="00097F5E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44518628" w14:textId="4C76C4C4" w:rsidR="00EF590B" w:rsidRDefault="001B148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"1-3" \h \z \u</w:instrText>
          </w:r>
          <w:r>
            <w:instrText xml:space="preserve"> </w:instrText>
          </w:r>
          <w:r>
            <w:fldChar w:fldCharType="separate"/>
          </w:r>
          <w:hyperlink w:anchor="_Toc72242006" w:history="1">
            <w:r w:rsidR="00EF590B" w:rsidRPr="00FD41CD">
              <w:rPr>
                <w:rStyle w:val="af"/>
                <w:rFonts w:cs="Huawei Sans"/>
                <w:snapToGrid w:val="0"/>
              </w:rPr>
              <w:t>1.1</w:t>
            </w:r>
            <w:r w:rsidR="00EF590B" w:rsidRPr="00FD41CD">
              <w:rPr>
                <w:rStyle w:val="af"/>
                <w:rFonts w:ascii="方正兰亭黑简体"/>
              </w:rPr>
              <w:t xml:space="preserve"> 用户登录验证</w:t>
            </w:r>
            <w:r w:rsidR="00EF590B">
              <w:rPr>
                <w:webHidden/>
              </w:rPr>
              <w:tab/>
            </w:r>
            <w:r w:rsidR="00EF590B">
              <w:rPr>
                <w:webHidden/>
              </w:rPr>
              <w:fldChar w:fldCharType="begin"/>
            </w:r>
            <w:r w:rsidR="00EF590B">
              <w:rPr>
                <w:webHidden/>
              </w:rPr>
              <w:instrText xml:space="preserve"> PAGEREF _Toc72242006 \h </w:instrText>
            </w:r>
            <w:r w:rsidR="00EF590B">
              <w:rPr>
                <w:webHidden/>
              </w:rPr>
            </w:r>
            <w:r w:rsidR="00EF590B">
              <w:rPr>
                <w:webHidden/>
              </w:rPr>
              <w:fldChar w:fldCharType="separate"/>
            </w:r>
            <w:r w:rsidR="00EF590B">
              <w:rPr>
                <w:webHidden/>
              </w:rPr>
              <w:t>2</w:t>
            </w:r>
            <w:r w:rsidR="00EF590B">
              <w:rPr>
                <w:webHidden/>
              </w:rPr>
              <w:fldChar w:fldCharType="end"/>
            </w:r>
          </w:hyperlink>
        </w:p>
        <w:p w14:paraId="2C040C4A" w14:textId="56137A8E" w:rsidR="00AA0EA1" w:rsidRDefault="001B1484" w:rsidP="00EF590B"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381299" w14:textId="69E2D401" w:rsidR="00D51F7B" w:rsidRDefault="003C00E8" w:rsidP="003C00E8">
      <w:pPr>
        <w:topLinePunct w:val="0"/>
        <w:adjustRightInd/>
        <w:snapToGrid/>
        <w:spacing w:before="0" w:after="0" w:line="240" w:lineRule="auto"/>
        <w:ind w:left="0"/>
      </w:pPr>
      <w:r>
        <w:br w:type="page"/>
      </w:r>
    </w:p>
    <w:p w14:paraId="26870C0B" w14:textId="77777777" w:rsidR="00092FF4" w:rsidRPr="00B47A20" w:rsidRDefault="00092FF4" w:rsidP="00092FF4">
      <w:pPr>
        <w:pStyle w:val="2"/>
        <w:numPr>
          <w:ilvl w:val="1"/>
          <w:numId w:val="7"/>
        </w:numPr>
        <w:rPr>
          <w:rFonts w:ascii="方正兰亭黑简体"/>
          <w:lang w:eastAsia="zh-CN"/>
        </w:rPr>
      </w:pPr>
      <w:bookmarkStart w:id="10" w:name="_Toc47704248"/>
      <w:bookmarkStart w:id="11" w:name="_Toc72242006"/>
      <w:r>
        <w:rPr>
          <w:rFonts w:ascii="方正兰亭黑简体" w:hint="eastAsia"/>
          <w:lang w:eastAsia="zh-CN"/>
        </w:rPr>
        <w:lastRenderedPageBreak/>
        <w:t>用户登录验证</w:t>
      </w:r>
      <w:bookmarkEnd w:id="10"/>
      <w:bookmarkEnd w:id="11"/>
    </w:p>
    <w:p w14:paraId="25E5C79B" w14:textId="2457FF4D" w:rsidR="00092FF4" w:rsidRPr="00B47A20" w:rsidRDefault="00092FF4" w:rsidP="00C449C3">
      <w:pPr>
        <w:pStyle w:val="3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</w:t>
      </w:r>
      <w:r w:rsidRPr="00B47A20">
        <w:rPr>
          <w:rFonts w:hint="eastAsia"/>
        </w:rPr>
        <w:t>登录华为云官网</w:t>
      </w:r>
      <w:r w:rsidR="00AC18B5">
        <w:rPr>
          <w:rFonts w:hint="eastAsia"/>
        </w:rPr>
        <w:t>。</w:t>
      </w:r>
    </w:p>
    <w:p w14:paraId="7B275554" w14:textId="77777777" w:rsidR="00092FF4" w:rsidRPr="00B47A20" w:rsidRDefault="00092FF4" w:rsidP="00037B68">
      <w:pPr>
        <w:pStyle w:val="1f"/>
      </w:pPr>
      <w:r w:rsidRPr="00B47A20">
        <w:rPr>
          <w:rFonts w:hint="eastAsia"/>
        </w:rPr>
        <w:t>登录</w:t>
      </w:r>
      <w:r w:rsidR="00C74760">
        <w:fldChar w:fldCharType="begin"/>
      </w:r>
      <w:r w:rsidR="00C74760">
        <w:instrText xml:space="preserve"> HYPERLINK "https://auth.huaweicloud.com/" </w:instrText>
      </w:r>
      <w:r w:rsidR="00C74760">
        <w:fldChar w:fldCharType="separate"/>
      </w:r>
      <w:r>
        <w:rPr>
          <w:rStyle w:val="af"/>
        </w:rPr>
        <w:t>https://auth.huaweicloud.com/</w:t>
      </w:r>
      <w:r w:rsidR="00C74760">
        <w:rPr>
          <w:rStyle w:val="af"/>
        </w:rPr>
        <w:fldChar w:fldCharType="end"/>
      </w:r>
      <w:r w:rsidRPr="00B47A20">
        <w:rPr>
          <w:rFonts w:hint="eastAsia"/>
        </w:rPr>
        <w:t>，进入华为</w:t>
      </w:r>
      <w:proofErr w:type="gramStart"/>
      <w:r w:rsidRPr="00B47A20">
        <w:rPr>
          <w:rFonts w:hint="eastAsia"/>
        </w:rPr>
        <w:t>云官网</w:t>
      </w:r>
      <w:proofErr w:type="gramEnd"/>
      <w:r w:rsidRPr="00B47A20">
        <w:rPr>
          <w:rFonts w:hint="eastAsia"/>
        </w:rPr>
        <w:t>登录</w:t>
      </w:r>
      <w:r>
        <w:rPr>
          <w:rFonts w:hint="eastAsia"/>
        </w:rPr>
        <w:t>页面。</w:t>
      </w:r>
    </w:p>
    <w:p w14:paraId="2F01776B" w14:textId="0AFD50DE" w:rsidR="00092FF4" w:rsidRDefault="00DB2F3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C6F65B" wp14:editId="0BFC008F">
                <wp:simplePos x="0" y="0"/>
                <wp:positionH relativeFrom="column">
                  <wp:posOffset>4926982</wp:posOffset>
                </wp:positionH>
                <wp:positionV relativeFrom="paragraph">
                  <wp:posOffset>1735935</wp:posOffset>
                </wp:positionV>
                <wp:extent cx="353465" cy="153681"/>
                <wp:effectExtent l="19050" t="19050" r="27940" b="1778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5" cy="153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748A" id="矩形 127" o:spid="_x0000_s1026" style="position:absolute;left:0;text-align:left;margin-left:387.95pt;margin-top:136.7pt;width:27.85pt;height:12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621E859D" wp14:editId="3313FE76">
            <wp:extent cx="5415915" cy="2306175"/>
            <wp:effectExtent l="19050" t="19050" r="13335" b="184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671" cy="231416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4F201B" w14:textId="77777777" w:rsidR="00092FF4" w:rsidRPr="00B47A20" w:rsidRDefault="00092FF4" w:rsidP="00037B68">
      <w:pPr>
        <w:pStyle w:val="1f"/>
      </w:pPr>
      <w:r>
        <w:rPr>
          <w:rFonts w:hint="eastAsia"/>
        </w:rPr>
        <w:t>选择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</w:t>
      </w:r>
      <w:r w:rsidRPr="00B47A20">
        <w:rPr>
          <w:rFonts w:hint="eastAsia"/>
        </w:rPr>
        <w:t>登录</w:t>
      </w:r>
      <w:r>
        <w:rPr>
          <w:rFonts w:hint="eastAsia"/>
        </w:rPr>
        <w:t>，</w:t>
      </w:r>
      <w:r w:rsidRPr="00B47A20">
        <w:rPr>
          <w:rFonts w:hint="eastAsia"/>
        </w:rPr>
        <w:t>输入</w:t>
      </w:r>
      <w:r>
        <w:rPr>
          <w:rFonts w:hint="eastAsia"/>
        </w:rPr>
        <w:t>主</w:t>
      </w:r>
      <w:r w:rsidRPr="00B47A20">
        <w:rPr>
          <w:rFonts w:hint="eastAsia"/>
        </w:rPr>
        <w:t>账号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用户、</w:t>
      </w:r>
      <w:r>
        <w:rPr>
          <w:rFonts w:hint="eastAsia"/>
        </w:rPr>
        <w:t>I</w:t>
      </w:r>
      <w:r>
        <w:t>AM</w:t>
      </w:r>
      <w:r>
        <w:rPr>
          <w:rFonts w:hint="eastAsia"/>
        </w:rPr>
        <w:t>用户</w:t>
      </w:r>
      <w:r w:rsidRPr="00B47A20">
        <w:rPr>
          <w:rFonts w:hint="eastAsia"/>
        </w:rPr>
        <w:t>密码，</w:t>
      </w:r>
      <w:r>
        <w:rPr>
          <w:rFonts w:hint="eastAsia"/>
        </w:rPr>
        <w:t>具体如下：</w:t>
      </w:r>
    </w:p>
    <w:p w14:paraId="048F9CA8" w14:textId="3C2CDB2B" w:rsidR="00092FF4" w:rsidRDefault="00DB2F3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AC0580" wp14:editId="06C4D7D1">
                <wp:simplePos x="0" y="0"/>
                <wp:positionH relativeFrom="column">
                  <wp:posOffset>4827782</wp:posOffset>
                </wp:positionH>
                <wp:positionV relativeFrom="paragraph">
                  <wp:posOffset>477819</wp:posOffset>
                </wp:positionV>
                <wp:extent cx="699247" cy="160911"/>
                <wp:effectExtent l="19050" t="19050" r="24765" b="1079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1609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C3E8" id="矩形 129" o:spid="_x0000_s1026" style="position:absolute;left:0;text-align:left;margin-left:380.15pt;margin-top:37.6pt;width:55.05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095676" wp14:editId="713EB04F">
                <wp:simplePos x="0" y="0"/>
                <wp:positionH relativeFrom="column">
                  <wp:posOffset>4466633</wp:posOffset>
                </wp:positionH>
                <wp:positionV relativeFrom="paragraph">
                  <wp:posOffset>731392</wp:posOffset>
                </wp:positionV>
                <wp:extent cx="1144921" cy="629600"/>
                <wp:effectExtent l="19050" t="19050" r="17145" b="1841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6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D921" id="矩形 128" o:spid="_x0000_s1026" style="position:absolute;left:0;text-align:left;margin-left:351.7pt;margin-top:57.6pt;width:90.15pt;height:49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2B3FAAE0" wp14:editId="1FE0CB07">
            <wp:extent cx="5429306" cy="2075291"/>
            <wp:effectExtent l="19050" t="19050" r="19050" b="203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956" cy="208853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94C8BB" w14:textId="042FC01A" w:rsidR="00FA44D0" w:rsidRDefault="00FA44D0" w:rsidP="00037B68">
      <w:pPr>
        <w:pStyle w:val="1f"/>
        <w:rPr>
          <w:rFonts w:hint="eastAsia"/>
        </w:rPr>
      </w:pPr>
      <w:r w:rsidRPr="00BF6F20">
        <w:rPr>
          <w:rFonts w:hint="eastAsia"/>
          <w:highlight w:val="yellow"/>
        </w:rPr>
        <w:t>注：租户名</w:t>
      </w:r>
      <w:r w:rsidRPr="00BF6F20">
        <w:rPr>
          <w:highlight w:val="yellow"/>
        </w:rPr>
        <w:t>/</w:t>
      </w:r>
      <w:r w:rsidRPr="00BF6F20">
        <w:rPr>
          <w:highlight w:val="yellow"/>
        </w:rPr>
        <w:t>原华为云</w:t>
      </w:r>
      <w:proofErr w:type="gramStart"/>
      <w:r w:rsidRPr="00BF6F20">
        <w:rPr>
          <w:highlight w:val="yellow"/>
        </w:rPr>
        <w:t>帐户</w:t>
      </w:r>
      <w:proofErr w:type="gramEnd"/>
      <w:r w:rsidRPr="00BF6F20">
        <w:rPr>
          <w:rFonts w:hint="eastAsia"/>
          <w:highlight w:val="yellow"/>
        </w:rPr>
        <w:t>填写</w:t>
      </w:r>
      <w:r w:rsidRPr="00BF6F20">
        <w:rPr>
          <w:highlight w:val="yellow"/>
        </w:rPr>
        <w:t>hw74548851</w:t>
      </w:r>
      <w:r w:rsidRPr="00BF6F20">
        <w:rPr>
          <w:rFonts w:hint="eastAsia"/>
          <w:highlight w:val="yellow"/>
        </w:rPr>
        <w:t>，</w:t>
      </w:r>
      <w:r w:rsidRPr="00BF6F20">
        <w:rPr>
          <w:rFonts w:hint="eastAsia"/>
          <w:highlight w:val="yellow"/>
        </w:rPr>
        <w:t>I</w:t>
      </w:r>
      <w:r w:rsidRPr="00BF6F20">
        <w:rPr>
          <w:highlight w:val="yellow"/>
        </w:rPr>
        <w:t>AM</w:t>
      </w:r>
      <w:r w:rsidRPr="00BF6F20">
        <w:rPr>
          <w:rFonts w:hint="eastAsia"/>
          <w:highlight w:val="yellow"/>
        </w:rPr>
        <w:t>用户名填写下发给各位同学的用户名，形如</w:t>
      </w:r>
      <w:r w:rsidRPr="00BF6F20">
        <w:rPr>
          <w:rFonts w:hint="eastAsia"/>
          <w:highlight w:val="yellow"/>
        </w:rPr>
        <w:t>I</w:t>
      </w:r>
      <w:r w:rsidRPr="00BF6F20">
        <w:rPr>
          <w:highlight w:val="yellow"/>
        </w:rPr>
        <w:t>AM_USER***</w:t>
      </w:r>
      <w:r w:rsidRPr="00BF6F20">
        <w:rPr>
          <w:rFonts w:hint="eastAsia"/>
          <w:highlight w:val="yellow"/>
        </w:rPr>
        <w:t>，密码请查阅学校邮箱，通过华为提供链接首次登录时设置。账户有效期为</w:t>
      </w:r>
      <w:r w:rsidRPr="00BF6F20">
        <w:rPr>
          <w:rFonts w:hint="eastAsia"/>
          <w:highlight w:val="yellow"/>
        </w:rPr>
        <w:t>2</w:t>
      </w:r>
      <w:r w:rsidRPr="00BF6F20">
        <w:rPr>
          <w:highlight w:val="yellow"/>
        </w:rPr>
        <w:t>0210630</w:t>
      </w:r>
      <w:r w:rsidRPr="00BF6F20">
        <w:rPr>
          <w:rFonts w:hint="eastAsia"/>
          <w:highlight w:val="yellow"/>
        </w:rPr>
        <w:t>。</w:t>
      </w:r>
    </w:p>
    <w:p w14:paraId="137B06A5" w14:textId="566CDE30" w:rsidR="00092FF4" w:rsidRDefault="00092FF4" w:rsidP="00037B68">
      <w:pPr>
        <w:pStyle w:val="1f"/>
      </w:pPr>
      <w:r>
        <w:rPr>
          <w:rFonts w:hint="eastAsia"/>
        </w:rPr>
        <w:t>然后点击</w:t>
      </w:r>
      <w:r w:rsidRPr="00B47A20">
        <w:rPr>
          <w:rFonts w:hint="eastAsia"/>
        </w:rPr>
        <w:t>登录</w:t>
      </w:r>
      <w:r>
        <w:rPr>
          <w:rFonts w:hint="eastAsia"/>
        </w:rPr>
        <w:t>，进入云控制平台</w:t>
      </w:r>
      <w:r w:rsidR="00D827FE">
        <w:rPr>
          <w:rFonts w:hint="eastAsia"/>
        </w:rPr>
        <w:t>。</w:t>
      </w:r>
    </w:p>
    <w:p w14:paraId="71BAB617" w14:textId="2CE673D8" w:rsidR="00092FF4" w:rsidRDefault="0060724F" w:rsidP="00037B68">
      <w:pPr>
        <w:pStyle w:val="1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9A4F86" wp14:editId="1F68A0BE">
                <wp:simplePos x="0" y="0"/>
                <wp:positionH relativeFrom="column">
                  <wp:posOffset>5717285</wp:posOffset>
                </wp:positionH>
                <wp:positionV relativeFrom="paragraph">
                  <wp:posOffset>335280</wp:posOffset>
                </wp:positionV>
                <wp:extent cx="273177" cy="323088"/>
                <wp:effectExtent l="38100" t="19050" r="31750" b="39370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77" cy="3230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DACC" id="直接箭头连接符 171" o:spid="_x0000_s1026" type="#_x0000_t32" style="position:absolute;left:0;text-align:left;margin-left:450.2pt;margin-top:26.4pt;width:21.5pt;height:25.4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" strokecolor="#c7000b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C6BEFA" wp14:editId="33445CCF">
                <wp:simplePos x="0" y="0"/>
                <wp:positionH relativeFrom="column">
                  <wp:posOffset>1084326</wp:posOffset>
                </wp:positionH>
                <wp:positionV relativeFrom="paragraph">
                  <wp:posOffset>268225</wp:posOffset>
                </wp:positionV>
                <wp:extent cx="669798" cy="286512"/>
                <wp:effectExtent l="0" t="57150" r="16510" b="1841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98" cy="2865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B2F1" id="直接箭头连接符 172" o:spid="_x0000_s1026" type="#_x0000_t32" style="position:absolute;left:0;text-align:left;margin-left:85.4pt;margin-top:21.1pt;width:52.75pt;height:22.5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" strokecolor="#c7000b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FE65E1" wp14:editId="16DD6E58">
                <wp:simplePos x="0" y="0"/>
                <wp:positionH relativeFrom="column">
                  <wp:posOffset>1962150</wp:posOffset>
                </wp:positionH>
                <wp:positionV relativeFrom="paragraph">
                  <wp:posOffset>115825</wp:posOffset>
                </wp:positionV>
                <wp:extent cx="761238" cy="207264"/>
                <wp:effectExtent l="0" t="76200" r="20320" b="21590"/>
                <wp:wrapNone/>
                <wp:docPr id="173" name="直接箭头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238" cy="2072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B8E0" id="直接箭头连接符 173" o:spid="_x0000_s1026" type="#_x0000_t32" style="position:absolute;left:0;text-align:left;margin-left:154.5pt;margin-top:9.1pt;width:59.95pt;height:16.3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" strokecolor="#c7000b" strokeweight="2.25pt">
                <v:stroke endarrow="block"/>
              </v:shape>
            </w:pict>
          </mc:Fallback>
        </mc:AlternateContent>
      </w:r>
      <w:r w:rsidR="00092FF4">
        <w:rPr>
          <w:noProof/>
        </w:rPr>
        <w:drawing>
          <wp:inline distT="0" distB="0" distL="0" distR="0" wp14:anchorId="288C3D16" wp14:editId="1FF6E097">
            <wp:extent cx="5393889" cy="2154116"/>
            <wp:effectExtent l="19050" t="19050" r="16510" b="177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383"/>
                    <a:stretch/>
                  </pic:blipFill>
                  <pic:spPr bwMode="auto">
                    <a:xfrm>
                      <a:off x="0" y="0"/>
                      <a:ext cx="5426304" cy="216706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87B81" w14:textId="4F33ED86" w:rsidR="00092FF4" w:rsidRDefault="00092FF4" w:rsidP="00037B68">
      <w:pPr>
        <w:pStyle w:val="1f"/>
      </w:pPr>
      <w:r w:rsidRPr="00B47A20">
        <w:rPr>
          <w:rFonts w:hint="eastAsia"/>
        </w:rPr>
        <w:t>进入控制台，</w:t>
      </w:r>
      <w:r>
        <w:rPr>
          <w:rFonts w:hint="eastAsia"/>
        </w:rPr>
        <w:t>选择区域</w:t>
      </w:r>
      <w:r w:rsidR="00F15041" w:rsidRPr="00BF6F20">
        <w:rPr>
          <w:rFonts w:hint="eastAsia"/>
          <w:highlight w:val="yellow"/>
        </w:rPr>
        <w:t>“</w:t>
      </w:r>
      <w:r w:rsidRPr="00BF6F20">
        <w:rPr>
          <w:rFonts w:hint="eastAsia"/>
          <w:highlight w:val="yellow"/>
        </w:rPr>
        <w:t>华北</w:t>
      </w:r>
      <w:r w:rsidRPr="00BF6F20">
        <w:rPr>
          <w:rFonts w:hint="eastAsia"/>
          <w:highlight w:val="yellow"/>
        </w:rPr>
        <w:t>-</w:t>
      </w:r>
      <w:r w:rsidRPr="00BF6F20">
        <w:rPr>
          <w:rFonts w:hint="eastAsia"/>
          <w:highlight w:val="yellow"/>
        </w:rPr>
        <w:t>北京四</w:t>
      </w:r>
      <w:r w:rsidR="00F15041" w:rsidRPr="00BF6F20">
        <w:rPr>
          <w:rFonts w:hint="eastAsia"/>
          <w:highlight w:val="yellow"/>
        </w:rPr>
        <w:t>”</w:t>
      </w:r>
      <w:r>
        <w:rPr>
          <w:rFonts w:hint="eastAsia"/>
        </w:rPr>
        <w:t>，</w:t>
      </w:r>
      <w:r w:rsidRPr="00B47A20">
        <w:rPr>
          <w:rFonts w:hint="eastAsia"/>
        </w:rPr>
        <w:t>点击服务列表，选择云数据库</w:t>
      </w:r>
      <w:proofErr w:type="spellStart"/>
      <w:r w:rsidRPr="00C72E42">
        <w:t>GaussDB</w:t>
      </w:r>
      <w:proofErr w:type="spellEnd"/>
      <w:r w:rsidRPr="00B47A20">
        <w:rPr>
          <w:rFonts w:hint="eastAsia"/>
        </w:rPr>
        <w:t>。</w:t>
      </w:r>
    </w:p>
    <w:p w14:paraId="4BD6D41C" w14:textId="5EE9F640" w:rsidR="00092FF4" w:rsidRDefault="00092FF4" w:rsidP="00C449C3">
      <w:pPr>
        <w:pStyle w:val="30"/>
      </w:pPr>
      <w:r>
        <w:rPr>
          <w:rFonts w:hint="eastAsia"/>
        </w:rPr>
        <w:t>用数据库用户访问对应数据库</w:t>
      </w:r>
      <w:r w:rsidR="00AC18B5">
        <w:rPr>
          <w:rFonts w:hint="eastAsia"/>
        </w:rPr>
        <w:t>。</w:t>
      </w:r>
    </w:p>
    <w:p w14:paraId="0B94249F" w14:textId="0ABD201C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2C9DA9" wp14:editId="1F8F44D3">
                <wp:simplePos x="0" y="0"/>
                <wp:positionH relativeFrom="column">
                  <wp:posOffset>5013445</wp:posOffset>
                </wp:positionH>
                <wp:positionV relativeFrom="paragraph">
                  <wp:posOffset>704284</wp:posOffset>
                </wp:positionV>
                <wp:extent cx="231724" cy="222500"/>
                <wp:effectExtent l="19050" t="19050" r="16510" b="2540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24" cy="22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F97F" id="矩形 130" o:spid="_x0000_s1026" style="position:absolute;left:0;text-align:left;margin-left:394.75pt;margin-top:55.45pt;width:18.25pt;height:1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377395A3" wp14:editId="68406D4C">
            <wp:extent cx="5431790" cy="1110817"/>
            <wp:effectExtent l="19050" t="19050" r="16510" b="133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734" cy="111448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4D9132" w14:textId="0101E068" w:rsidR="00092FF4" w:rsidRDefault="00092FF4" w:rsidP="00037B68">
      <w:pPr>
        <w:pStyle w:val="1f"/>
      </w:pPr>
      <w:r>
        <w:rPr>
          <w:rFonts w:hint="eastAsia"/>
        </w:rPr>
        <w:t>在</w:t>
      </w:r>
      <w:r w:rsidRPr="00B47A20">
        <w:rPr>
          <w:rFonts w:hint="eastAsia"/>
        </w:rPr>
        <w:t>云数据库</w:t>
      </w:r>
      <w:proofErr w:type="spellStart"/>
      <w:r w:rsidRPr="00C72E42">
        <w:t>GaussDB</w:t>
      </w:r>
      <w:proofErr w:type="spellEnd"/>
      <w:r>
        <w:rPr>
          <w:rFonts w:hint="eastAsia"/>
        </w:rPr>
        <w:t>界面选择想要访问的实例，然后点击操作中的登录，具体如下：</w:t>
      </w:r>
    </w:p>
    <w:p w14:paraId="33C8162A" w14:textId="56410616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BAD18C" wp14:editId="3E146471">
                <wp:simplePos x="0" y="0"/>
                <wp:positionH relativeFrom="column">
                  <wp:posOffset>1777221</wp:posOffset>
                </wp:positionH>
                <wp:positionV relativeFrom="paragraph">
                  <wp:posOffset>3078277</wp:posOffset>
                </wp:positionV>
                <wp:extent cx="2781551" cy="299678"/>
                <wp:effectExtent l="19050" t="19050" r="19050" b="2476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551" cy="2996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52FA" id="矩形 132" o:spid="_x0000_s1026" style="position:absolute;left:0;text-align:left;margin-left:139.95pt;margin-top:242.4pt;width:219pt;height:2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09837E" wp14:editId="4C15216F">
                <wp:simplePos x="0" y="0"/>
                <wp:positionH relativeFrom="column">
                  <wp:posOffset>901241</wp:posOffset>
                </wp:positionH>
                <wp:positionV relativeFrom="paragraph">
                  <wp:posOffset>519494</wp:posOffset>
                </wp:positionV>
                <wp:extent cx="4625468" cy="1167509"/>
                <wp:effectExtent l="19050" t="19050" r="22860" b="1397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468" cy="11675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87FD" id="矩形 131" o:spid="_x0000_s1026" style="position:absolute;left:0;text-align:left;margin-left:70.95pt;margin-top:40.9pt;width:364.2pt;height:91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0AADE9B5" wp14:editId="0FBEA68E">
            <wp:extent cx="5153025" cy="3537585"/>
            <wp:effectExtent l="19050" t="19050" r="28575" b="2476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54368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70B6C" w14:textId="28503674" w:rsidR="00092FF4" w:rsidRDefault="00092FF4" w:rsidP="00037B68">
      <w:pPr>
        <w:pStyle w:val="1f"/>
      </w:pPr>
      <w:r w:rsidRPr="00B47A20">
        <w:rPr>
          <w:rFonts w:hint="eastAsia"/>
        </w:rPr>
        <w:t>在弹出框输入数据库</w:t>
      </w:r>
      <w:r>
        <w:rPr>
          <w:rFonts w:hint="eastAsia"/>
        </w:rPr>
        <w:t>用户名</w:t>
      </w:r>
      <w:bookmarkStart w:id="12" w:name="_GoBack"/>
      <w:bookmarkEnd w:id="12"/>
      <w:r>
        <w:rPr>
          <w:rFonts w:hint="eastAsia"/>
        </w:rPr>
        <w:t>及</w:t>
      </w:r>
      <w:r w:rsidRPr="00B47A20">
        <w:rPr>
          <w:rFonts w:hint="eastAsia"/>
        </w:rPr>
        <w:t>密码</w:t>
      </w:r>
      <w:r>
        <w:rPr>
          <w:rFonts w:hint="eastAsia"/>
        </w:rPr>
        <w:t>，然后点击登录进入可访问的</w:t>
      </w:r>
      <w:r w:rsidRPr="00B47A20">
        <w:rPr>
          <w:rFonts w:hint="eastAsia"/>
        </w:rPr>
        <w:t>数据库</w:t>
      </w:r>
      <w:r>
        <w:rPr>
          <w:rFonts w:hint="eastAsia"/>
        </w:rPr>
        <w:t>，具体如下：</w:t>
      </w:r>
    </w:p>
    <w:p w14:paraId="53203624" w14:textId="29D035AB" w:rsidR="00B36E13" w:rsidRDefault="00B36E13" w:rsidP="00037B68">
      <w:pPr>
        <w:pStyle w:val="1f"/>
      </w:pPr>
      <w:r w:rsidRPr="00B36E13">
        <w:rPr>
          <w:rFonts w:hint="eastAsia"/>
          <w:highlight w:val="yellow"/>
        </w:rPr>
        <w:t>（注：此处使用分配给各位同学的数据库用户名及密码登录）</w:t>
      </w:r>
    </w:p>
    <w:p w14:paraId="0F4DF0A0" w14:textId="6D17AC57" w:rsidR="00092FF4" w:rsidRDefault="00B05049" w:rsidP="00037B68">
      <w:pPr>
        <w:pStyle w:val="1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89DCDC" wp14:editId="025383D0">
                <wp:simplePos x="0" y="0"/>
                <wp:positionH relativeFrom="column">
                  <wp:posOffset>793665</wp:posOffset>
                </wp:positionH>
                <wp:positionV relativeFrom="paragraph">
                  <wp:posOffset>639611</wp:posOffset>
                </wp:positionV>
                <wp:extent cx="5117566" cy="268926"/>
                <wp:effectExtent l="19050" t="19050" r="26035" b="17145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566" cy="2689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A1" id="矩形 133" o:spid="_x0000_s1026" style="position:absolute;left:0;text-align:left;margin-left:62.5pt;margin-top:50.35pt;width:402.95pt;height:2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03222212" wp14:editId="4F81C7F5">
            <wp:extent cx="5486566" cy="987673"/>
            <wp:effectExtent l="19050" t="19050" r="19050" b="222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342" cy="99159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4DB0E" w14:textId="3F4C4C4B" w:rsidR="00092FF4" w:rsidRDefault="00092FF4" w:rsidP="00037B68">
      <w:pPr>
        <w:pStyle w:val="1f"/>
      </w:pPr>
      <w:r>
        <w:rPr>
          <w:rFonts w:hint="eastAsia"/>
        </w:rPr>
        <w:t>从以上</w:t>
      </w:r>
      <w:r>
        <w:rPr>
          <w:rFonts w:hint="eastAsia"/>
        </w:rPr>
        <w:t>D</w:t>
      </w:r>
      <w:r>
        <w:t>AS</w:t>
      </w:r>
      <w:r>
        <w:rPr>
          <w:rFonts w:hint="eastAsia"/>
        </w:rPr>
        <w:t>服务平台中可以看出，用户</w:t>
      </w:r>
      <w:r>
        <w:t>DB_USER01</w:t>
      </w:r>
      <w:r>
        <w:rPr>
          <w:rFonts w:hint="eastAsia"/>
        </w:rPr>
        <w:t>登录后只可访问</w:t>
      </w:r>
      <w:r>
        <w:t>USER01DB</w:t>
      </w:r>
      <w:r w:rsidRPr="00B47A20">
        <w:rPr>
          <w:rFonts w:hint="eastAsia"/>
        </w:rPr>
        <w:t>数据库</w:t>
      </w:r>
      <w:r>
        <w:rPr>
          <w:rFonts w:hint="eastAsia"/>
        </w:rPr>
        <w:t>。</w:t>
      </w:r>
    </w:p>
    <w:p w14:paraId="07247305" w14:textId="1BFEE050" w:rsidR="00092FF4" w:rsidRPr="003D087D" w:rsidRDefault="00092FF4" w:rsidP="00C449C3">
      <w:pPr>
        <w:pStyle w:val="30"/>
      </w:pPr>
      <w:r w:rsidRPr="003D087D">
        <w:rPr>
          <w:rFonts w:hint="eastAsia"/>
        </w:rPr>
        <w:t>验证数据库用户权限</w:t>
      </w:r>
      <w:r w:rsidR="00AC18B5">
        <w:rPr>
          <w:rFonts w:hint="eastAsia"/>
        </w:rPr>
        <w:t>。</w:t>
      </w:r>
    </w:p>
    <w:p w14:paraId="1C5D2C82" w14:textId="77777777" w:rsidR="00092FF4" w:rsidRDefault="00092FF4" w:rsidP="00037B68">
      <w:pPr>
        <w:pStyle w:val="1f"/>
      </w:pPr>
      <w:r>
        <w:rPr>
          <w:rFonts w:hint="eastAsia"/>
        </w:rPr>
        <w:t>因为用户</w:t>
      </w:r>
      <w:r>
        <w:t>DB_USER01</w:t>
      </w:r>
      <w:r>
        <w:rPr>
          <w:rFonts w:hint="eastAsia"/>
        </w:rPr>
        <w:t>只拥有</w:t>
      </w:r>
      <w:r>
        <w:t>USER01DB</w:t>
      </w:r>
      <w:r w:rsidRPr="00B47A20">
        <w:rPr>
          <w:rFonts w:hint="eastAsia"/>
        </w:rPr>
        <w:t>数据库</w:t>
      </w:r>
      <w:r>
        <w:rPr>
          <w:rFonts w:hint="eastAsia"/>
        </w:rPr>
        <w:t>的各项操作权限，其它权限都没有。</w:t>
      </w:r>
    </w:p>
    <w:p w14:paraId="3D8138B7" w14:textId="77777777" w:rsidR="00092FF4" w:rsidRDefault="00092FF4" w:rsidP="00037B68">
      <w:pPr>
        <w:pStyle w:val="1f"/>
      </w:pPr>
      <w:r>
        <w:rPr>
          <w:rFonts w:hint="eastAsia"/>
        </w:rPr>
        <w:t>比如点击新建</w:t>
      </w:r>
      <w:r w:rsidRPr="00B47A20">
        <w:rPr>
          <w:rFonts w:hint="eastAsia"/>
        </w:rPr>
        <w:t>数据库</w:t>
      </w:r>
      <w:r>
        <w:rPr>
          <w:rFonts w:hint="eastAsia"/>
        </w:rPr>
        <w:t>时报如下错误：</w:t>
      </w:r>
    </w:p>
    <w:p w14:paraId="216994E1" w14:textId="4F78CCF1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B2632" wp14:editId="7462AC80">
                <wp:simplePos x="0" y="0"/>
                <wp:positionH relativeFrom="column">
                  <wp:posOffset>2445732</wp:posOffset>
                </wp:positionH>
                <wp:positionV relativeFrom="paragraph">
                  <wp:posOffset>241518</wp:posOffset>
                </wp:positionV>
                <wp:extent cx="844678" cy="192101"/>
                <wp:effectExtent l="19050" t="19050" r="12700" b="1778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78" cy="192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94BA5" id="矩形 135" o:spid="_x0000_s1026" style="position:absolute;left:0;text-align:left;margin-left:192.6pt;margin-top:19pt;width:66.5pt;height:15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63B829" wp14:editId="6701E9F2">
                <wp:simplePos x="0" y="0"/>
                <wp:positionH relativeFrom="column">
                  <wp:posOffset>732192</wp:posOffset>
                </wp:positionH>
                <wp:positionV relativeFrom="paragraph">
                  <wp:posOffset>249203</wp:posOffset>
                </wp:positionV>
                <wp:extent cx="545567" cy="192101"/>
                <wp:effectExtent l="19050" t="19050" r="26035" b="1778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7" cy="192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5C27" id="矩形 134" o:spid="_x0000_s1026" style="position:absolute;left:0;text-align:left;margin-left:57.65pt;margin-top:19.6pt;width:42.95pt;height:15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40E0DD6B" wp14:editId="36A8D28A">
            <wp:extent cx="5459372" cy="1367749"/>
            <wp:effectExtent l="19050" t="19050" r="8255" b="2349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9372" cy="13677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151C1" w14:textId="1D6B44EF" w:rsidR="00092FF4" w:rsidRDefault="00092FF4" w:rsidP="00037B68">
      <w:pPr>
        <w:pStyle w:val="1f"/>
      </w:pPr>
      <w:r>
        <w:rPr>
          <w:rFonts w:hint="eastAsia"/>
        </w:rPr>
        <w:t>点击确定后会报以下的错误</w:t>
      </w:r>
      <w:r w:rsidR="00D827FE">
        <w:rPr>
          <w:rFonts w:hint="eastAsia"/>
        </w:rPr>
        <w:t>。</w:t>
      </w:r>
    </w:p>
    <w:p w14:paraId="7E2A4708" w14:textId="1C2DC60D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F9125B" wp14:editId="1F9FCAA1">
                <wp:simplePos x="0" y="0"/>
                <wp:positionH relativeFrom="column">
                  <wp:posOffset>3106559</wp:posOffset>
                </wp:positionH>
                <wp:positionV relativeFrom="paragraph">
                  <wp:posOffset>1603807</wp:posOffset>
                </wp:positionV>
                <wp:extent cx="322729" cy="176087"/>
                <wp:effectExtent l="19050" t="19050" r="20320" b="1460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760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BAAD" id="矩形 137" o:spid="_x0000_s1026" style="position:absolute;left:0;text-align:left;margin-left:244.6pt;margin-top:126.3pt;width:25.4pt;height:13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CFBC1" wp14:editId="68953640">
                <wp:simplePos x="0" y="0"/>
                <wp:positionH relativeFrom="column">
                  <wp:posOffset>793665</wp:posOffset>
                </wp:positionH>
                <wp:positionV relativeFrom="paragraph">
                  <wp:posOffset>735511</wp:posOffset>
                </wp:positionV>
                <wp:extent cx="514830" cy="199583"/>
                <wp:effectExtent l="19050" t="19050" r="19050" b="1016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30" cy="199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005C6" id="矩形 136" o:spid="_x0000_s1026" style="position:absolute;left:0;text-align:left;margin-left:62.5pt;margin-top:57.9pt;width:40.55pt;height:15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5uPrAIAAI8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1610C979" wp14:editId="2313B4CC">
            <wp:extent cx="5419891" cy="1882172"/>
            <wp:effectExtent l="19050" t="19050" r="28575" b="2286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015" cy="188499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F3E9A7" w14:textId="77777777" w:rsidR="00092FF4" w:rsidRDefault="00092FF4" w:rsidP="00037B68">
      <w:pPr>
        <w:pStyle w:val="1f"/>
      </w:pPr>
      <w:r>
        <w:rPr>
          <w:rFonts w:hint="eastAsia"/>
        </w:rPr>
        <w:t>但是可以在</w:t>
      </w:r>
      <w:r w:rsidRPr="00B47A20">
        <w:rPr>
          <w:rFonts w:hint="eastAsia"/>
        </w:rPr>
        <w:t>库</w:t>
      </w:r>
      <w:r>
        <w:rPr>
          <w:rFonts w:hint="eastAsia"/>
        </w:rPr>
        <w:t>进行对象操作，比如创建表：</w:t>
      </w:r>
    </w:p>
    <w:p w14:paraId="46578D4D" w14:textId="6C56E255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2C666F" wp14:editId="3134BE1D">
                <wp:simplePos x="0" y="0"/>
                <wp:positionH relativeFrom="column">
                  <wp:posOffset>801349</wp:posOffset>
                </wp:positionH>
                <wp:positionV relativeFrom="paragraph">
                  <wp:posOffset>630630</wp:posOffset>
                </wp:positionV>
                <wp:extent cx="1775774" cy="998599"/>
                <wp:effectExtent l="19050" t="19050" r="15240" b="1143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74" cy="9985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D890" id="矩形 139" o:spid="_x0000_s1026" style="position:absolute;left:0;text-align:left;margin-left:63.1pt;margin-top:49.65pt;width:139.8pt;height:78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50A152" wp14:editId="150D9BCE">
                <wp:simplePos x="0" y="0"/>
                <wp:positionH relativeFrom="column">
                  <wp:posOffset>3613705</wp:posOffset>
                </wp:positionH>
                <wp:positionV relativeFrom="paragraph">
                  <wp:posOffset>1552714</wp:posOffset>
                </wp:positionV>
                <wp:extent cx="714183" cy="230521"/>
                <wp:effectExtent l="19050" t="19050" r="10160" b="1714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83" cy="2305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158B8" id="矩形 138" o:spid="_x0000_s1026" style="position:absolute;left:0;text-align:left;margin-left:284.55pt;margin-top:122.25pt;width:56.25pt;height:1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37118B0A" wp14:editId="5C35D3C8">
            <wp:extent cx="5418455" cy="1813560"/>
            <wp:effectExtent l="19050" t="19050" r="10795" b="1524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7455" cy="181991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D49073" w14:textId="37404DF5" w:rsidR="00092FF4" w:rsidRDefault="00092FF4" w:rsidP="00037B68">
      <w:pPr>
        <w:pStyle w:val="1f"/>
      </w:pPr>
      <w:r>
        <w:rPr>
          <w:rFonts w:hint="eastAsia"/>
        </w:rPr>
        <w:t>点击下一步，然后进行字段设置</w:t>
      </w:r>
      <w:r w:rsidR="00D827FE">
        <w:rPr>
          <w:rFonts w:hint="eastAsia"/>
        </w:rPr>
        <w:t>。</w:t>
      </w:r>
    </w:p>
    <w:p w14:paraId="20B65E93" w14:textId="4D5C0364" w:rsidR="00092FF4" w:rsidRDefault="00DB777C" w:rsidP="00037B68">
      <w:pPr>
        <w:pStyle w:val="1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7701A2" wp14:editId="65E3ACD1">
                <wp:simplePos x="0" y="0"/>
                <wp:positionH relativeFrom="column">
                  <wp:posOffset>3835434</wp:posOffset>
                </wp:positionH>
                <wp:positionV relativeFrom="paragraph">
                  <wp:posOffset>1911487</wp:posOffset>
                </wp:positionV>
                <wp:extent cx="362517" cy="222250"/>
                <wp:effectExtent l="19050" t="19050" r="19050" b="2540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17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FEB7" id="矩形 141" o:spid="_x0000_s1026" style="position:absolute;left:0;text-align:left;margin-left:302pt;margin-top:150.5pt;width:28.55pt;height:1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C6346F" wp14:editId="5DFB037F">
                <wp:simplePos x="0" y="0"/>
                <wp:positionH relativeFrom="column">
                  <wp:posOffset>812148</wp:posOffset>
                </wp:positionH>
                <wp:positionV relativeFrom="paragraph">
                  <wp:posOffset>1062990</wp:posOffset>
                </wp:positionV>
                <wp:extent cx="2773045" cy="453373"/>
                <wp:effectExtent l="19050" t="19050" r="27305" b="2349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045" cy="4533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99193" id="矩形 140" o:spid="_x0000_s1026" style="position:absolute;left:0;text-align:left;margin-left:63.95pt;margin-top:83.7pt;width:218.35pt;height:35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76F5FFDB" wp14:editId="5F6CBBDA">
            <wp:extent cx="5419891" cy="2125106"/>
            <wp:effectExtent l="19050" t="19050" r="9525" b="2794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863" cy="212823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56FC3B" w14:textId="4C63AE1C" w:rsidR="00092FF4" w:rsidRDefault="00092FF4" w:rsidP="00037B68">
      <w:pPr>
        <w:pStyle w:val="1f"/>
      </w:pPr>
      <w:r>
        <w:rPr>
          <w:rFonts w:hint="eastAsia"/>
        </w:rPr>
        <w:t>字段设置好后，点击立即创建后会弹出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脚本预览，具体如下：</w:t>
      </w:r>
    </w:p>
    <w:p w14:paraId="17171A36" w14:textId="06176942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19201C" wp14:editId="307A6FF1">
                <wp:simplePos x="0" y="0"/>
                <wp:positionH relativeFrom="column">
                  <wp:posOffset>2553308</wp:posOffset>
                </wp:positionH>
                <wp:positionV relativeFrom="paragraph">
                  <wp:posOffset>2884826</wp:posOffset>
                </wp:positionV>
                <wp:extent cx="837373" cy="376048"/>
                <wp:effectExtent l="19050" t="19050" r="20320" b="2413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73" cy="3760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9748" id="矩形 142" o:spid="_x0000_s1026" style="position:absolute;left:0;text-align:left;margin-left:201.05pt;margin-top:227.15pt;width:65.95pt;height:2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0E76806B" wp14:editId="03702E2C">
            <wp:extent cx="5445760" cy="3316161"/>
            <wp:effectExtent l="19050" t="19050" r="21590" b="1778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608" cy="333068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5534A0" w14:textId="6DC6FE51" w:rsidR="00092FF4" w:rsidRDefault="00092FF4" w:rsidP="00037B68">
      <w:pPr>
        <w:pStyle w:val="1f"/>
      </w:pPr>
      <w:r>
        <w:rPr>
          <w:rFonts w:hint="eastAsia"/>
        </w:rPr>
        <w:t>点击执行脚本后，表创建成功。</w:t>
      </w:r>
    </w:p>
    <w:p w14:paraId="1BD0C202" w14:textId="7868A9A0" w:rsidR="00092FF4" w:rsidRDefault="00B05049" w:rsidP="00037B68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E39B33" wp14:editId="524EC21D">
                <wp:simplePos x="0" y="0"/>
                <wp:positionH relativeFrom="column">
                  <wp:posOffset>1354599</wp:posOffset>
                </wp:positionH>
                <wp:positionV relativeFrom="paragraph">
                  <wp:posOffset>882468</wp:posOffset>
                </wp:positionV>
                <wp:extent cx="4710313" cy="145793"/>
                <wp:effectExtent l="19050" t="19050" r="14605" b="2603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313" cy="145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BCF1" id="矩形 143" o:spid="_x0000_s1026" style="position:absolute;left:0;text-align:left;margin-left:106.65pt;margin-top:69.5pt;width:370.9pt;height:1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" filled="f" strokecolor="#c7000b" strokeweight="2.25pt"/>
            </w:pict>
          </mc:Fallback>
        </mc:AlternateContent>
      </w:r>
      <w:r w:rsidR="00092FF4">
        <w:rPr>
          <w:noProof/>
        </w:rPr>
        <w:drawing>
          <wp:inline distT="0" distB="0" distL="0" distR="0" wp14:anchorId="11980183" wp14:editId="62404CF8">
            <wp:extent cx="5461663" cy="1427467"/>
            <wp:effectExtent l="19050" t="19050" r="24765" b="2095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1989" cy="143800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048C6B" w14:textId="034AAB6B" w:rsidR="00002614" w:rsidRPr="00092FF4" w:rsidRDefault="00EF590B" w:rsidP="00037B68">
      <w:pPr>
        <w:pStyle w:val="1f"/>
      </w:pPr>
      <w:r>
        <w:rPr>
          <w:rFonts w:hint="eastAsia"/>
        </w:rPr>
        <w:t>验证登录</w:t>
      </w:r>
      <w:r w:rsidR="00092FF4">
        <w:rPr>
          <w:rFonts w:hint="eastAsia"/>
        </w:rPr>
        <w:t>结束。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002614" w:rsidRPr="00092FF4" w:rsidSect="00033B54">
      <w:headerReference w:type="default" r:id="rId2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76515" w14:textId="77777777" w:rsidR="006955EB" w:rsidRDefault="006955EB" w:rsidP="00940D2A">
      <w:pPr>
        <w:spacing w:before="0" w:after="0" w:line="240" w:lineRule="auto"/>
      </w:pPr>
      <w:r>
        <w:separator/>
      </w:r>
    </w:p>
  </w:endnote>
  <w:endnote w:type="continuationSeparator" w:id="0">
    <w:p w14:paraId="70CD93B6" w14:textId="77777777" w:rsidR="006955EB" w:rsidRDefault="006955E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AC355" w14:textId="77777777" w:rsidR="006955EB" w:rsidRDefault="006955E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3AA1032" w14:textId="77777777" w:rsidR="006955EB" w:rsidRDefault="006955E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1835E2A6" w:rsidR="006651F6" w:rsidRPr="009D4127" w:rsidRDefault="00414F3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414F32">
            <w:rPr>
              <w:rFonts w:ascii="Huawei Sans" w:eastAsia="方正兰亭黑简体" w:hAnsi="Huawei Sans" w:hint="eastAsia"/>
              <w:noProof/>
            </w:rPr>
            <w:t>多用户访问同一数据库实例</w:t>
          </w:r>
          <w:r w:rsidRPr="00414F32">
            <w:rPr>
              <w:rFonts w:ascii="Huawei Sans" w:eastAsia="方正兰亭黑简体" w:hAnsi="Huawei Sans"/>
              <w:noProof/>
            </w:rPr>
            <w:t>-</w:t>
          </w:r>
          <w:r w:rsidRPr="00414F32">
            <w:rPr>
              <w:rFonts w:ascii="Huawei Sans" w:eastAsia="方正兰亭黑简体" w:hAnsi="Huawei Sans"/>
              <w:noProof/>
            </w:rPr>
            <w:t>用户登录验证</w:t>
          </w:r>
          <w:r w:rsidR="00092FF4" w:rsidRPr="00092FF4">
            <w:rPr>
              <w:rFonts w:ascii="Huawei Sans" w:eastAsia="方正兰亭黑简体" w:hAnsi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470CAC8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1873C1">
            <w:rPr>
              <w:rFonts w:ascii="Huawei Sans" w:eastAsia="方正兰亭黑简体" w:hAnsi="Huawei Sans"/>
              <w:noProof/>
            </w:rPr>
            <w:t>5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273EC44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21"/>
  </w:num>
  <w:num w:numId="7">
    <w:abstractNumId w:val="2"/>
  </w:num>
  <w:num w:numId="8">
    <w:abstractNumId w:val="2"/>
  </w:num>
  <w:num w:numId="9">
    <w:abstractNumId w:val="13"/>
  </w:num>
  <w:num w:numId="10">
    <w:abstractNumId w:val="22"/>
  </w:num>
  <w:num w:numId="11">
    <w:abstractNumId w:val="4"/>
  </w:num>
  <w:num w:numId="12">
    <w:abstractNumId w:val="1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2"/>
  </w:num>
  <w:num w:numId="21">
    <w:abstractNumId w:val="12"/>
  </w:num>
  <w:num w:numId="22">
    <w:abstractNumId w:val="16"/>
  </w:num>
  <w:num w:numId="23">
    <w:abstractNumId w:val="16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6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7"/>
  </w:num>
  <w:num w:numId="41">
    <w:abstractNumId w:val="18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2ECE"/>
    <w:rsid w:val="0002369F"/>
    <w:rsid w:val="00023FE9"/>
    <w:rsid w:val="00024836"/>
    <w:rsid w:val="00025237"/>
    <w:rsid w:val="0002558E"/>
    <w:rsid w:val="00026E3E"/>
    <w:rsid w:val="00027F46"/>
    <w:rsid w:val="00030293"/>
    <w:rsid w:val="000321CB"/>
    <w:rsid w:val="00033243"/>
    <w:rsid w:val="00033B54"/>
    <w:rsid w:val="00033F84"/>
    <w:rsid w:val="000375E9"/>
    <w:rsid w:val="00037B68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2CF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2753"/>
    <w:rsid w:val="00092FF4"/>
    <w:rsid w:val="000934F1"/>
    <w:rsid w:val="0009536E"/>
    <w:rsid w:val="0009621C"/>
    <w:rsid w:val="00096488"/>
    <w:rsid w:val="00096A63"/>
    <w:rsid w:val="00096D7D"/>
    <w:rsid w:val="00097458"/>
    <w:rsid w:val="0009792A"/>
    <w:rsid w:val="00097A9D"/>
    <w:rsid w:val="00097DE7"/>
    <w:rsid w:val="00097F5E"/>
    <w:rsid w:val="000A0022"/>
    <w:rsid w:val="000A1AFA"/>
    <w:rsid w:val="000A2674"/>
    <w:rsid w:val="000A2D68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C7FC7"/>
    <w:rsid w:val="000D0045"/>
    <w:rsid w:val="000D0502"/>
    <w:rsid w:val="000D2513"/>
    <w:rsid w:val="000D41DD"/>
    <w:rsid w:val="000D57E7"/>
    <w:rsid w:val="000D601E"/>
    <w:rsid w:val="000D6A51"/>
    <w:rsid w:val="000D79DE"/>
    <w:rsid w:val="000E12FE"/>
    <w:rsid w:val="000E16AA"/>
    <w:rsid w:val="000E28D5"/>
    <w:rsid w:val="000E3396"/>
    <w:rsid w:val="000E3FA8"/>
    <w:rsid w:val="000E48ED"/>
    <w:rsid w:val="000E5B3B"/>
    <w:rsid w:val="000F0DA3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638"/>
    <w:rsid w:val="00104ADC"/>
    <w:rsid w:val="00106460"/>
    <w:rsid w:val="00106A4A"/>
    <w:rsid w:val="00107072"/>
    <w:rsid w:val="00107DA6"/>
    <w:rsid w:val="00110F4C"/>
    <w:rsid w:val="0011199D"/>
    <w:rsid w:val="0011325B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379F1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67260"/>
    <w:rsid w:val="00172027"/>
    <w:rsid w:val="00172E55"/>
    <w:rsid w:val="0017327A"/>
    <w:rsid w:val="0017451A"/>
    <w:rsid w:val="001748C0"/>
    <w:rsid w:val="00176B45"/>
    <w:rsid w:val="00180259"/>
    <w:rsid w:val="0018080D"/>
    <w:rsid w:val="00180E3E"/>
    <w:rsid w:val="00180F0A"/>
    <w:rsid w:val="00181143"/>
    <w:rsid w:val="00183D30"/>
    <w:rsid w:val="00185231"/>
    <w:rsid w:val="00185AA1"/>
    <w:rsid w:val="00185EEE"/>
    <w:rsid w:val="001873C1"/>
    <w:rsid w:val="00187508"/>
    <w:rsid w:val="00187DEF"/>
    <w:rsid w:val="00190195"/>
    <w:rsid w:val="00190A41"/>
    <w:rsid w:val="00191323"/>
    <w:rsid w:val="00191D15"/>
    <w:rsid w:val="001921A9"/>
    <w:rsid w:val="001964B5"/>
    <w:rsid w:val="00196C9F"/>
    <w:rsid w:val="00197385"/>
    <w:rsid w:val="001A120C"/>
    <w:rsid w:val="001A14C4"/>
    <w:rsid w:val="001A24AF"/>
    <w:rsid w:val="001A3936"/>
    <w:rsid w:val="001A42A4"/>
    <w:rsid w:val="001A7817"/>
    <w:rsid w:val="001A7872"/>
    <w:rsid w:val="001B0FF2"/>
    <w:rsid w:val="001B1484"/>
    <w:rsid w:val="001B18BF"/>
    <w:rsid w:val="001B1941"/>
    <w:rsid w:val="001B20C3"/>
    <w:rsid w:val="001B38FF"/>
    <w:rsid w:val="001B3964"/>
    <w:rsid w:val="001B3B2E"/>
    <w:rsid w:val="001B3B5A"/>
    <w:rsid w:val="001B4094"/>
    <w:rsid w:val="001B4737"/>
    <w:rsid w:val="001B5D02"/>
    <w:rsid w:val="001B5EC1"/>
    <w:rsid w:val="001B6FAC"/>
    <w:rsid w:val="001B70B6"/>
    <w:rsid w:val="001C0851"/>
    <w:rsid w:val="001C0E12"/>
    <w:rsid w:val="001C0F7A"/>
    <w:rsid w:val="001C3D41"/>
    <w:rsid w:val="001C3F12"/>
    <w:rsid w:val="001C4487"/>
    <w:rsid w:val="001C4848"/>
    <w:rsid w:val="001D001D"/>
    <w:rsid w:val="001D0149"/>
    <w:rsid w:val="001D0278"/>
    <w:rsid w:val="001D18DC"/>
    <w:rsid w:val="001D651E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398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CE1"/>
    <w:rsid w:val="00213E96"/>
    <w:rsid w:val="002141A9"/>
    <w:rsid w:val="002148FC"/>
    <w:rsid w:val="002158B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30BA"/>
    <w:rsid w:val="00234CC4"/>
    <w:rsid w:val="002352DE"/>
    <w:rsid w:val="00236A73"/>
    <w:rsid w:val="002375BA"/>
    <w:rsid w:val="002376A5"/>
    <w:rsid w:val="00242D9E"/>
    <w:rsid w:val="00243BCB"/>
    <w:rsid w:val="00244EA6"/>
    <w:rsid w:val="002457D8"/>
    <w:rsid w:val="002461C9"/>
    <w:rsid w:val="00246CD7"/>
    <w:rsid w:val="00246E3D"/>
    <w:rsid w:val="002512A2"/>
    <w:rsid w:val="00251D3F"/>
    <w:rsid w:val="00251FCE"/>
    <w:rsid w:val="002527A5"/>
    <w:rsid w:val="00253234"/>
    <w:rsid w:val="00253B8B"/>
    <w:rsid w:val="002541B3"/>
    <w:rsid w:val="00254FAD"/>
    <w:rsid w:val="00257718"/>
    <w:rsid w:val="00257E28"/>
    <w:rsid w:val="002605B0"/>
    <w:rsid w:val="00260775"/>
    <w:rsid w:val="00260EDB"/>
    <w:rsid w:val="00262636"/>
    <w:rsid w:val="00264059"/>
    <w:rsid w:val="002652D5"/>
    <w:rsid w:val="002711F9"/>
    <w:rsid w:val="00271653"/>
    <w:rsid w:val="002733D2"/>
    <w:rsid w:val="00273C86"/>
    <w:rsid w:val="00273DF1"/>
    <w:rsid w:val="00274DC5"/>
    <w:rsid w:val="0027689A"/>
    <w:rsid w:val="00276B83"/>
    <w:rsid w:val="00276BD2"/>
    <w:rsid w:val="00276F13"/>
    <w:rsid w:val="002819BC"/>
    <w:rsid w:val="00282C8C"/>
    <w:rsid w:val="00283FCA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4DA2"/>
    <w:rsid w:val="00296E4D"/>
    <w:rsid w:val="002974AC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2376"/>
    <w:rsid w:val="002B2AC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13"/>
    <w:rsid w:val="003141CC"/>
    <w:rsid w:val="00314574"/>
    <w:rsid w:val="00316057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0E38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405D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0E8"/>
    <w:rsid w:val="003C08CB"/>
    <w:rsid w:val="003C1978"/>
    <w:rsid w:val="003C1E9E"/>
    <w:rsid w:val="003C2E2D"/>
    <w:rsid w:val="003C30C3"/>
    <w:rsid w:val="003C39E6"/>
    <w:rsid w:val="003C4629"/>
    <w:rsid w:val="003C5BE1"/>
    <w:rsid w:val="003D2573"/>
    <w:rsid w:val="003D2786"/>
    <w:rsid w:val="003D737A"/>
    <w:rsid w:val="003E06CC"/>
    <w:rsid w:val="003E115D"/>
    <w:rsid w:val="003E1CCE"/>
    <w:rsid w:val="003E1F44"/>
    <w:rsid w:val="003E20B8"/>
    <w:rsid w:val="003E211E"/>
    <w:rsid w:val="003E3703"/>
    <w:rsid w:val="003E3A83"/>
    <w:rsid w:val="003E5019"/>
    <w:rsid w:val="003E5313"/>
    <w:rsid w:val="003E63EC"/>
    <w:rsid w:val="003E7FEC"/>
    <w:rsid w:val="003F0B45"/>
    <w:rsid w:val="003F0F18"/>
    <w:rsid w:val="003F1AFE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0A8"/>
    <w:rsid w:val="00413400"/>
    <w:rsid w:val="004136A5"/>
    <w:rsid w:val="0041409F"/>
    <w:rsid w:val="00414F32"/>
    <w:rsid w:val="00416E2E"/>
    <w:rsid w:val="00417059"/>
    <w:rsid w:val="00420B72"/>
    <w:rsid w:val="00422748"/>
    <w:rsid w:val="00425281"/>
    <w:rsid w:val="004278B5"/>
    <w:rsid w:val="004300F4"/>
    <w:rsid w:val="004314CE"/>
    <w:rsid w:val="00431B87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3FC2"/>
    <w:rsid w:val="004547B4"/>
    <w:rsid w:val="00455497"/>
    <w:rsid w:val="00457348"/>
    <w:rsid w:val="00457A41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5853"/>
    <w:rsid w:val="00476FB1"/>
    <w:rsid w:val="00477927"/>
    <w:rsid w:val="004821F6"/>
    <w:rsid w:val="004832FC"/>
    <w:rsid w:val="0048347D"/>
    <w:rsid w:val="00483F9A"/>
    <w:rsid w:val="004840A8"/>
    <w:rsid w:val="004858F5"/>
    <w:rsid w:val="00486067"/>
    <w:rsid w:val="00486E75"/>
    <w:rsid w:val="0048760D"/>
    <w:rsid w:val="00487A1C"/>
    <w:rsid w:val="00487E35"/>
    <w:rsid w:val="00490EDD"/>
    <w:rsid w:val="00491A2E"/>
    <w:rsid w:val="00492895"/>
    <w:rsid w:val="004933CE"/>
    <w:rsid w:val="0049442C"/>
    <w:rsid w:val="00495552"/>
    <w:rsid w:val="00495664"/>
    <w:rsid w:val="004957AB"/>
    <w:rsid w:val="00496E4C"/>
    <w:rsid w:val="00497F73"/>
    <w:rsid w:val="004A2642"/>
    <w:rsid w:val="004A2673"/>
    <w:rsid w:val="004A31D9"/>
    <w:rsid w:val="004A3992"/>
    <w:rsid w:val="004A4005"/>
    <w:rsid w:val="004A5FA8"/>
    <w:rsid w:val="004B0D41"/>
    <w:rsid w:val="004B29CD"/>
    <w:rsid w:val="004B32FA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F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0D22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FA3"/>
    <w:rsid w:val="005135D9"/>
    <w:rsid w:val="005214A7"/>
    <w:rsid w:val="00522580"/>
    <w:rsid w:val="00523C28"/>
    <w:rsid w:val="0052474E"/>
    <w:rsid w:val="00526952"/>
    <w:rsid w:val="00526BBC"/>
    <w:rsid w:val="005274B3"/>
    <w:rsid w:val="00530302"/>
    <w:rsid w:val="00530D24"/>
    <w:rsid w:val="0053194D"/>
    <w:rsid w:val="00533708"/>
    <w:rsid w:val="005350A0"/>
    <w:rsid w:val="00536900"/>
    <w:rsid w:val="00536D4D"/>
    <w:rsid w:val="00537472"/>
    <w:rsid w:val="00542548"/>
    <w:rsid w:val="00543953"/>
    <w:rsid w:val="00543A76"/>
    <w:rsid w:val="00543FDE"/>
    <w:rsid w:val="00545A3D"/>
    <w:rsid w:val="005476F7"/>
    <w:rsid w:val="00547873"/>
    <w:rsid w:val="00551C65"/>
    <w:rsid w:val="0055520C"/>
    <w:rsid w:val="0055595D"/>
    <w:rsid w:val="00556DB2"/>
    <w:rsid w:val="005578B6"/>
    <w:rsid w:val="005607FC"/>
    <w:rsid w:val="00562E3E"/>
    <w:rsid w:val="00563999"/>
    <w:rsid w:val="005706B5"/>
    <w:rsid w:val="00570883"/>
    <w:rsid w:val="005708AD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62E"/>
    <w:rsid w:val="00592EA9"/>
    <w:rsid w:val="00593E10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3EC6"/>
    <w:rsid w:val="005B5054"/>
    <w:rsid w:val="005B5970"/>
    <w:rsid w:val="005B6D8C"/>
    <w:rsid w:val="005B755C"/>
    <w:rsid w:val="005B7DC2"/>
    <w:rsid w:val="005B7E6C"/>
    <w:rsid w:val="005C46B4"/>
    <w:rsid w:val="005C4B55"/>
    <w:rsid w:val="005C4E64"/>
    <w:rsid w:val="005C5352"/>
    <w:rsid w:val="005C7FAB"/>
    <w:rsid w:val="005D017C"/>
    <w:rsid w:val="005D203C"/>
    <w:rsid w:val="005D2A15"/>
    <w:rsid w:val="005D2DB6"/>
    <w:rsid w:val="005D4160"/>
    <w:rsid w:val="005D419D"/>
    <w:rsid w:val="005D499C"/>
    <w:rsid w:val="005D4B94"/>
    <w:rsid w:val="005D4C6C"/>
    <w:rsid w:val="005D57A5"/>
    <w:rsid w:val="005D6360"/>
    <w:rsid w:val="005E004F"/>
    <w:rsid w:val="005E0257"/>
    <w:rsid w:val="005E08C3"/>
    <w:rsid w:val="005E2BA8"/>
    <w:rsid w:val="005E2DD2"/>
    <w:rsid w:val="005E4B56"/>
    <w:rsid w:val="005E5310"/>
    <w:rsid w:val="005E56F4"/>
    <w:rsid w:val="005F10B1"/>
    <w:rsid w:val="005F175E"/>
    <w:rsid w:val="005F26D0"/>
    <w:rsid w:val="005F2A85"/>
    <w:rsid w:val="005F5536"/>
    <w:rsid w:val="00600FA3"/>
    <w:rsid w:val="0060106F"/>
    <w:rsid w:val="006014A4"/>
    <w:rsid w:val="00602B73"/>
    <w:rsid w:val="00606353"/>
    <w:rsid w:val="0060724F"/>
    <w:rsid w:val="006072A9"/>
    <w:rsid w:val="00607A81"/>
    <w:rsid w:val="00610C3F"/>
    <w:rsid w:val="00610D17"/>
    <w:rsid w:val="006120E1"/>
    <w:rsid w:val="006137CA"/>
    <w:rsid w:val="00613D31"/>
    <w:rsid w:val="00614553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47F2A"/>
    <w:rsid w:val="00651AC9"/>
    <w:rsid w:val="006521BE"/>
    <w:rsid w:val="006524C5"/>
    <w:rsid w:val="00652A23"/>
    <w:rsid w:val="00652FDB"/>
    <w:rsid w:val="00655365"/>
    <w:rsid w:val="0065695C"/>
    <w:rsid w:val="00656D35"/>
    <w:rsid w:val="00656DFB"/>
    <w:rsid w:val="006611CD"/>
    <w:rsid w:val="00661235"/>
    <w:rsid w:val="00662E2B"/>
    <w:rsid w:val="006646A8"/>
    <w:rsid w:val="006651F6"/>
    <w:rsid w:val="00665B0E"/>
    <w:rsid w:val="00671BB8"/>
    <w:rsid w:val="00672951"/>
    <w:rsid w:val="00674A4C"/>
    <w:rsid w:val="006765F5"/>
    <w:rsid w:val="00676C2A"/>
    <w:rsid w:val="00680302"/>
    <w:rsid w:val="00680585"/>
    <w:rsid w:val="00680B76"/>
    <w:rsid w:val="00681061"/>
    <w:rsid w:val="00682177"/>
    <w:rsid w:val="00683373"/>
    <w:rsid w:val="00683953"/>
    <w:rsid w:val="0068422F"/>
    <w:rsid w:val="00690175"/>
    <w:rsid w:val="00691C48"/>
    <w:rsid w:val="00691CA6"/>
    <w:rsid w:val="0069335E"/>
    <w:rsid w:val="0069554C"/>
    <w:rsid w:val="006955EB"/>
    <w:rsid w:val="00695D19"/>
    <w:rsid w:val="00697D2C"/>
    <w:rsid w:val="006A144A"/>
    <w:rsid w:val="006A22A1"/>
    <w:rsid w:val="006A25D7"/>
    <w:rsid w:val="006A39FD"/>
    <w:rsid w:val="006A458E"/>
    <w:rsid w:val="006A76FB"/>
    <w:rsid w:val="006A7AB4"/>
    <w:rsid w:val="006B1AC9"/>
    <w:rsid w:val="006B58EE"/>
    <w:rsid w:val="006B5E98"/>
    <w:rsid w:val="006B6A79"/>
    <w:rsid w:val="006C1085"/>
    <w:rsid w:val="006C1E0B"/>
    <w:rsid w:val="006C425F"/>
    <w:rsid w:val="006C4329"/>
    <w:rsid w:val="006C559F"/>
    <w:rsid w:val="006C65AA"/>
    <w:rsid w:val="006C756C"/>
    <w:rsid w:val="006C77E2"/>
    <w:rsid w:val="006D0B05"/>
    <w:rsid w:val="006D46A5"/>
    <w:rsid w:val="006D477A"/>
    <w:rsid w:val="006D622A"/>
    <w:rsid w:val="006D6C3C"/>
    <w:rsid w:val="006D7D65"/>
    <w:rsid w:val="006E0824"/>
    <w:rsid w:val="006E17E3"/>
    <w:rsid w:val="006E2DF2"/>
    <w:rsid w:val="006E2F9F"/>
    <w:rsid w:val="006E70B8"/>
    <w:rsid w:val="006F1109"/>
    <w:rsid w:val="006F14CC"/>
    <w:rsid w:val="006F1966"/>
    <w:rsid w:val="006F206B"/>
    <w:rsid w:val="006F2273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0F4B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1A6A"/>
    <w:rsid w:val="00752B9C"/>
    <w:rsid w:val="00752DAF"/>
    <w:rsid w:val="0075561F"/>
    <w:rsid w:val="0075691C"/>
    <w:rsid w:val="00756FCA"/>
    <w:rsid w:val="00757266"/>
    <w:rsid w:val="007578B3"/>
    <w:rsid w:val="00760AD1"/>
    <w:rsid w:val="007612D6"/>
    <w:rsid w:val="00762127"/>
    <w:rsid w:val="00762F9B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662D"/>
    <w:rsid w:val="00787543"/>
    <w:rsid w:val="00790918"/>
    <w:rsid w:val="00790CE5"/>
    <w:rsid w:val="00791BF6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5E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099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476A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F2A"/>
    <w:rsid w:val="00814B59"/>
    <w:rsid w:val="0081556A"/>
    <w:rsid w:val="008170F5"/>
    <w:rsid w:val="00817623"/>
    <w:rsid w:val="008178E2"/>
    <w:rsid w:val="00820207"/>
    <w:rsid w:val="0082028F"/>
    <w:rsid w:val="00820D56"/>
    <w:rsid w:val="008222C3"/>
    <w:rsid w:val="008226AF"/>
    <w:rsid w:val="00823835"/>
    <w:rsid w:val="008251CB"/>
    <w:rsid w:val="00825757"/>
    <w:rsid w:val="00826AC1"/>
    <w:rsid w:val="00826B5F"/>
    <w:rsid w:val="00831E8E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5FB"/>
    <w:rsid w:val="00854769"/>
    <w:rsid w:val="008558AA"/>
    <w:rsid w:val="00856EDA"/>
    <w:rsid w:val="0086134D"/>
    <w:rsid w:val="008619CD"/>
    <w:rsid w:val="00861AD4"/>
    <w:rsid w:val="00862D59"/>
    <w:rsid w:val="00864F67"/>
    <w:rsid w:val="00865C51"/>
    <w:rsid w:val="00866CFB"/>
    <w:rsid w:val="00866E83"/>
    <w:rsid w:val="00870F0E"/>
    <w:rsid w:val="008711C0"/>
    <w:rsid w:val="00872420"/>
    <w:rsid w:val="008731B3"/>
    <w:rsid w:val="00874B55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6B6"/>
    <w:rsid w:val="00887F79"/>
    <w:rsid w:val="00890300"/>
    <w:rsid w:val="00890945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2FB8"/>
    <w:rsid w:val="008A3B32"/>
    <w:rsid w:val="008A4ADD"/>
    <w:rsid w:val="008A4BDD"/>
    <w:rsid w:val="008A4D88"/>
    <w:rsid w:val="008A5256"/>
    <w:rsid w:val="008A59E3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752"/>
    <w:rsid w:val="008C2E4D"/>
    <w:rsid w:val="008C30F4"/>
    <w:rsid w:val="008C5037"/>
    <w:rsid w:val="008C5384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EEB"/>
    <w:rsid w:val="008F7FF9"/>
    <w:rsid w:val="00900AEF"/>
    <w:rsid w:val="00902B2B"/>
    <w:rsid w:val="00903192"/>
    <w:rsid w:val="00903F93"/>
    <w:rsid w:val="009058A8"/>
    <w:rsid w:val="00907293"/>
    <w:rsid w:val="00907A51"/>
    <w:rsid w:val="00907F52"/>
    <w:rsid w:val="00912A6C"/>
    <w:rsid w:val="00914937"/>
    <w:rsid w:val="0091628A"/>
    <w:rsid w:val="009171BC"/>
    <w:rsid w:val="0092083F"/>
    <w:rsid w:val="009227DD"/>
    <w:rsid w:val="0092376B"/>
    <w:rsid w:val="00923F55"/>
    <w:rsid w:val="0092482D"/>
    <w:rsid w:val="00924A98"/>
    <w:rsid w:val="00925318"/>
    <w:rsid w:val="00925EA4"/>
    <w:rsid w:val="0092681E"/>
    <w:rsid w:val="00926BAE"/>
    <w:rsid w:val="009301F6"/>
    <w:rsid w:val="00931412"/>
    <w:rsid w:val="009319E8"/>
    <w:rsid w:val="00934483"/>
    <w:rsid w:val="0093734D"/>
    <w:rsid w:val="00937764"/>
    <w:rsid w:val="009379C2"/>
    <w:rsid w:val="00940D2A"/>
    <w:rsid w:val="00941295"/>
    <w:rsid w:val="00941CE0"/>
    <w:rsid w:val="00942480"/>
    <w:rsid w:val="00943F7A"/>
    <w:rsid w:val="009467D4"/>
    <w:rsid w:val="00947A35"/>
    <w:rsid w:val="00950A31"/>
    <w:rsid w:val="00951F14"/>
    <w:rsid w:val="009540D2"/>
    <w:rsid w:val="009574FE"/>
    <w:rsid w:val="00963BC9"/>
    <w:rsid w:val="009642C5"/>
    <w:rsid w:val="009645B3"/>
    <w:rsid w:val="00964E90"/>
    <w:rsid w:val="00965B42"/>
    <w:rsid w:val="00967337"/>
    <w:rsid w:val="00967407"/>
    <w:rsid w:val="00967511"/>
    <w:rsid w:val="0096779F"/>
    <w:rsid w:val="00970D02"/>
    <w:rsid w:val="0097211B"/>
    <w:rsid w:val="0097217F"/>
    <w:rsid w:val="00972BB4"/>
    <w:rsid w:val="009761C5"/>
    <w:rsid w:val="0097664E"/>
    <w:rsid w:val="00977DD6"/>
    <w:rsid w:val="00980F37"/>
    <w:rsid w:val="00981D6D"/>
    <w:rsid w:val="00982BE1"/>
    <w:rsid w:val="009831A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1881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A21"/>
    <w:rsid w:val="009D2C7C"/>
    <w:rsid w:val="009D4127"/>
    <w:rsid w:val="009D586E"/>
    <w:rsid w:val="009D744F"/>
    <w:rsid w:val="009D7B26"/>
    <w:rsid w:val="009E1B18"/>
    <w:rsid w:val="009E1F10"/>
    <w:rsid w:val="009E2157"/>
    <w:rsid w:val="009E22D6"/>
    <w:rsid w:val="009E2C46"/>
    <w:rsid w:val="009E5319"/>
    <w:rsid w:val="009E58E3"/>
    <w:rsid w:val="009E6D66"/>
    <w:rsid w:val="009E7B91"/>
    <w:rsid w:val="009F2EBD"/>
    <w:rsid w:val="009F3595"/>
    <w:rsid w:val="009F4AF8"/>
    <w:rsid w:val="009F5451"/>
    <w:rsid w:val="009F5D6B"/>
    <w:rsid w:val="009F675F"/>
    <w:rsid w:val="009F678C"/>
    <w:rsid w:val="009F72A5"/>
    <w:rsid w:val="00A002BA"/>
    <w:rsid w:val="00A00541"/>
    <w:rsid w:val="00A01367"/>
    <w:rsid w:val="00A01B2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9D"/>
    <w:rsid w:val="00A20DAD"/>
    <w:rsid w:val="00A22743"/>
    <w:rsid w:val="00A22ABA"/>
    <w:rsid w:val="00A22BAD"/>
    <w:rsid w:val="00A24A27"/>
    <w:rsid w:val="00A25571"/>
    <w:rsid w:val="00A27105"/>
    <w:rsid w:val="00A30296"/>
    <w:rsid w:val="00A32195"/>
    <w:rsid w:val="00A3398E"/>
    <w:rsid w:val="00A36A1F"/>
    <w:rsid w:val="00A36E56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995"/>
    <w:rsid w:val="00A61F42"/>
    <w:rsid w:val="00A621E5"/>
    <w:rsid w:val="00A65E1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0EA1"/>
    <w:rsid w:val="00AA16B2"/>
    <w:rsid w:val="00AA1C68"/>
    <w:rsid w:val="00AA2952"/>
    <w:rsid w:val="00AA31C3"/>
    <w:rsid w:val="00AA35BF"/>
    <w:rsid w:val="00AA3B07"/>
    <w:rsid w:val="00AA3BFF"/>
    <w:rsid w:val="00AA5866"/>
    <w:rsid w:val="00AA5CD8"/>
    <w:rsid w:val="00AA66AA"/>
    <w:rsid w:val="00AA695C"/>
    <w:rsid w:val="00AA76F9"/>
    <w:rsid w:val="00AB0B93"/>
    <w:rsid w:val="00AB285B"/>
    <w:rsid w:val="00AB3B4E"/>
    <w:rsid w:val="00AB3DED"/>
    <w:rsid w:val="00AB4692"/>
    <w:rsid w:val="00AB4E49"/>
    <w:rsid w:val="00AB6648"/>
    <w:rsid w:val="00AB7DB5"/>
    <w:rsid w:val="00AC0FE4"/>
    <w:rsid w:val="00AC18B5"/>
    <w:rsid w:val="00AC248F"/>
    <w:rsid w:val="00AC263C"/>
    <w:rsid w:val="00AC2F29"/>
    <w:rsid w:val="00AC33AE"/>
    <w:rsid w:val="00AC3835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113"/>
    <w:rsid w:val="00AE38D9"/>
    <w:rsid w:val="00AE5AB6"/>
    <w:rsid w:val="00AE6172"/>
    <w:rsid w:val="00AF0800"/>
    <w:rsid w:val="00AF18DD"/>
    <w:rsid w:val="00AF1DF7"/>
    <w:rsid w:val="00AF2E9B"/>
    <w:rsid w:val="00AF63C5"/>
    <w:rsid w:val="00AF79D0"/>
    <w:rsid w:val="00B0131B"/>
    <w:rsid w:val="00B019CA"/>
    <w:rsid w:val="00B0343B"/>
    <w:rsid w:val="00B039AF"/>
    <w:rsid w:val="00B03A7E"/>
    <w:rsid w:val="00B03E5E"/>
    <w:rsid w:val="00B03F48"/>
    <w:rsid w:val="00B04A7C"/>
    <w:rsid w:val="00B05049"/>
    <w:rsid w:val="00B0531F"/>
    <w:rsid w:val="00B0626D"/>
    <w:rsid w:val="00B062AB"/>
    <w:rsid w:val="00B06424"/>
    <w:rsid w:val="00B10FF9"/>
    <w:rsid w:val="00B121F3"/>
    <w:rsid w:val="00B122B9"/>
    <w:rsid w:val="00B12767"/>
    <w:rsid w:val="00B1346D"/>
    <w:rsid w:val="00B13EB0"/>
    <w:rsid w:val="00B16A69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6E13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478C"/>
    <w:rsid w:val="00B75A84"/>
    <w:rsid w:val="00B761B6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7D1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544F"/>
    <w:rsid w:val="00BE05AF"/>
    <w:rsid w:val="00BE174A"/>
    <w:rsid w:val="00BE194F"/>
    <w:rsid w:val="00BE1DA9"/>
    <w:rsid w:val="00BE3B30"/>
    <w:rsid w:val="00BE46BA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6F20"/>
    <w:rsid w:val="00BF73B0"/>
    <w:rsid w:val="00C010B6"/>
    <w:rsid w:val="00C017C3"/>
    <w:rsid w:val="00C01CD5"/>
    <w:rsid w:val="00C03A93"/>
    <w:rsid w:val="00C042E0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0F7"/>
    <w:rsid w:val="00C20B50"/>
    <w:rsid w:val="00C20F4E"/>
    <w:rsid w:val="00C22D96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1EA0"/>
    <w:rsid w:val="00C445BE"/>
    <w:rsid w:val="00C449C3"/>
    <w:rsid w:val="00C44E38"/>
    <w:rsid w:val="00C460DE"/>
    <w:rsid w:val="00C46510"/>
    <w:rsid w:val="00C50344"/>
    <w:rsid w:val="00C51243"/>
    <w:rsid w:val="00C5274C"/>
    <w:rsid w:val="00C5363D"/>
    <w:rsid w:val="00C53FE3"/>
    <w:rsid w:val="00C54293"/>
    <w:rsid w:val="00C57360"/>
    <w:rsid w:val="00C57AA7"/>
    <w:rsid w:val="00C57E7D"/>
    <w:rsid w:val="00C602AF"/>
    <w:rsid w:val="00C63397"/>
    <w:rsid w:val="00C67061"/>
    <w:rsid w:val="00C672C6"/>
    <w:rsid w:val="00C676FB"/>
    <w:rsid w:val="00C71844"/>
    <w:rsid w:val="00C72048"/>
    <w:rsid w:val="00C72410"/>
    <w:rsid w:val="00C72E0B"/>
    <w:rsid w:val="00C7376F"/>
    <w:rsid w:val="00C74760"/>
    <w:rsid w:val="00C75C41"/>
    <w:rsid w:val="00C77897"/>
    <w:rsid w:val="00C82BCB"/>
    <w:rsid w:val="00C82C13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5DA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53DA"/>
    <w:rsid w:val="00CB76A4"/>
    <w:rsid w:val="00CC0FB5"/>
    <w:rsid w:val="00CC5335"/>
    <w:rsid w:val="00CC7F17"/>
    <w:rsid w:val="00CD1F3E"/>
    <w:rsid w:val="00CD309D"/>
    <w:rsid w:val="00CD510E"/>
    <w:rsid w:val="00CD5637"/>
    <w:rsid w:val="00CD5FCA"/>
    <w:rsid w:val="00CD7055"/>
    <w:rsid w:val="00CD7D11"/>
    <w:rsid w:val="00CE10E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17"/>
    <w:rsid w:val="00CF60E2"/>
    <w:rsid w:val="00D005AD"/>
    <w:rsid w:val="00D00B2D"/>
    <w:rsid w:val="00D0104C"/>
    <w:rsid w:val="00D01EA7"/>
    <w:rsid w:val="00D02D23"/>
    <w:rsid w:val="00D03557"/>
    <w:rsid w:val="00D05249"/>
    <w:rsid w:val="00D063A8"/>
    <w:rsid w:val="00D064FF"/>
    <w:rsid w:val="00D065EA"/>
    <w:rsid w:val="00D069B3"/>
    <w:rsid w:val="00D07622"/>
    <w:rsid w:val="00D077B6"/>
    <w:rsid w:val="00D07E88"/>
    <w:rsid w:val="00D100E0"/>
    <w:rsid w:val="00D11BC7"/>
    <w:rsid w:val="00D12A88"/>
    <w:rsid w:val="00D13439"/>
    <w:rsid w:val="00D13D57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1F7B"/>
    <w:rsid w:val="00D546F0"/>
    <w:rsid w:val="00D54DA0"/>
    <w:rsid w:val="00D558C5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470B"/>
    <w:rsid w:val="00D65514"/>
    <w:rsid w:val="00D65689"/>
    <w:rsid w:val="00D65C31"/>
    <w:rsid w:val="00D661A8"/>
    <w:rsid w:val="00D66D85"/>
    <w:rsid w:val="00D6726A"/>
    <w:rsid w:val="00D67D46"/>
    <w:rsid w:val="00D705F1"/>
    <w:rsid w:val="00D711C3"/>
    <w:rsid w:val="00D72DB1"/>
    <w:rsid w:val="00D7434C"/>
    <w:rsid w:val="00D747A4"/>
    <w:rsid w:val="00D75AB8"/>
    <w:rsid w:val="00D7687D"/>
    <w:rsid w:val="00D76A65"/>
    <w:rsid w:val="00D827FE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0D14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27F"/>
    <w:rsid w:val="00DA23CF"/>
    <w:rsid w:val="00DA37A8"/>
    <w:rsid w:val="00DA3CE9"/>
    <w:rsid w:val="00DA58B2"/>
    <w:rsid w:val="00DA58E1"/>
    <w:rsid w:val="00DA649B"/>
    <w:rsid w:val="00DA7B74"/>
    <w:rsid w:val="00DB2748"/>
    <w:rsid w:val="00DB2F39"/>
    <w:rsid w:val="00DB53C2"/>
    <w:rsid w:val="00DB7765"/>
    <w:rsid w:val="00DB777C"/>
    <w:rsid w:val="00DC1FBE"/>
    <w:rsid w:val="00DC2761"/>
    <w:rsid w:val="00DC2C3A"/>
    <w:rsid w:val="00DC300C"/>
    <w:rsid w:val="00DC33B4"/>
    <w:rsid w:val="00DC5960"/>
    <w:rsid w:val="00DC5AC6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1BB8"/>
    <w:rsid w:val="00DE26CF"/>
    <w:rsid w:val="00DE2D12"/>
    <w:rsid w:val="00DE3E92"/>
    <w:rsid w:val="00DE428D"/>
    <w:rsid w:val="00DE52B6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505"/>
    <w:rsid w:val="00E31ED1"/>
    <w:rsid w:val="00E31F8F"/>
    <w:rsid w:val="00E32B18"/>
    <w:rsid w:val="00E330A8"/>
    <w:rsid w:val="00E334EF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BE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673A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8A3"/>
    <w:rsid w:val="00E9111D"/>
    <w:rsid w:val="00E91CFC"/>
    <w:rsid w:val="00E933ED"/>
    <w:rsid w:val="00E93620"/>
    <w:rsid w:val="00E937DC"/>
    <w:rsid w:val="00E95C32"/>
    <w:rsid w:val="00E95EAC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7796"/>
    <w:rsid w:val="00EC7FD1"/>
    <w:rsid w:val="00ED110F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2F15"/>
    <w:rsid w:val="00EE51F2"/>
    <w:rsid w:val="00EE73CE"/>
    <w:rsid w:val="00EE7C55"/>
    <w:rsid w:val="00EF0B3B"/>
    <w:rsid w:val="00EF261C"/>
    <w:rsid w:val="00EF590B"/>
    <w:rsid w:val="00EF6554"/>
    <w:rsid w:val="00EF67DA"/>
    <w:rsid w:val="00F022EC"/>
    <w:rsid w:val="00F03FF8"/>
    <w:rsid w:val="00F04134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041"/>
    <w:rsid w:val="00F15A17"/>
    <w:rsid w:val="00F15E32"/>
    <w:rsid w:val="00F20933"/>
    <w:rsid w:val="00F211EE"/>
    <w:rsid w:val="00F21A7A"/>
    <w:rsid w:val="00F22B3E"/>
    <w:rsid w:val="00F22DAE"/>
    <w:rsid w:val="00F22E0F"/>
    <w:rsid w:val="00F239B6"/>
    <w:rsid w:val="00F2439C"/>
    <w:rsid w:val="00F26067"/>
    <w:rsid w:val="00F30A7E"/>
    <w:rsid w:val="00F320DF"/>
    <w:rsid w:val="00F33F84"/>
    <w:rsid w:val="00F3414D"/>
    <w:rsid w:val="00F34D8C"/>
    <w:rsid w:val="00F35791"/>
    <w:rsid w:val="00F3580E"/>
    <w:rsid w:val="00F36970"/>
    <w:rsid w:val="00F37818"/>
    <w:rsid w:val="00F37D1A"/>
    <w:rsid w:val="00F4079D"/>
    <w:rsid w:val="00F41950"/>
    <w:rsid w:val="00F41C79"/>
    <w:rsid w:val="00F42053"/>
    <w:rsid w:val="00F42DA1"/>
    <w:rsid w:val="00F43E0A"/>
    <w:rsid w:val="00F448F4"/>
    <w:rsid w:val="00F45242"/>
    <w:rsid w:val="00F45A8E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246"/>
    <w:rsid w:val="00F56732"/>
    <w:rsid w:val="00F60D1E"/>
    <w:rsid w:val="00F60D3E"/>
    <w:rsid w:val="00F6100B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86A88"/>
    <w:rsid w:val="00F87AFF"/>
    <w:rsid w:val="00F901B9"/>
    <w:rsid w:val="00F90BA4"/>
    <w:rsid w:val="00F936A3"/>
    <w:rsid w:val="00F95903"/>
    <w:rsid w:val="00F959A4"/>
    <w:rsid w:val="00F959FD"/>
    <w:rsid w:val="00F95E42"/>
    <w:rsid w:val="00F96B17"/>
    <w:rsid w:val="00F96BA0"/>
    <w:rsid w:val="00F970AA"/>
    <w:rsid w:val="00F97B9A"/>
    <w:rsid w:val="00FA0954"/>
    <w:rsid w:val="00FA10C9"/>
    <w:rsid w:val="00FA1991"/>
    <w:rsid w:val="00FA264A"/>
    <w:rsid w:val="00FA44D0"/>
    <w:rsid w:val="00FA5CD5"/>
    <w:rsid w:val="00FA7295"/>
    <w:rsid w:val="00FA73E5"/>
    <w:rsid w:val="00FB1848"/>
    <w:rsid w:val="00FB2A8F"/>
    <w:rsid w:val="00FB3A49"/>
    <w:rsid w:val="00FB4062"/>
    <w:rsid w:val="00FB494A"/>
    <w:rsid w:val="00FB5073"/>
    <w:rsid w:val="00FB7503"/>
    <w:rsid w:val="00FC188E"/>
    <w:rsid w:val="00FC2E70"/>
    <w:rsid w:val="00FC3250"/>
    <w:rsid w:val="00FC3AAC"/>
    <w:rsid w:val="00FC41DA"/>
    <w:rsid w:val="00FC5DD0"/>
    <w:rsid w:val="00FC5E37"/>
    <w:rsid w:val="00FC6611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27"/>
    <w:rsid w:val="00FD733D"/>
    <w:rsid w:val="00FD73EA"/>
    <w:rsid w:val="00FD7A39"/>
    <w:rsid w:val="00FE45DE"/>
    <w:rsid w:val="00FE5E39"/>
    <w:rsid w:val="00FE71DC"/>
    <w:rsid w:val="00FE74C3"/>
    <w:rsid w:val="00FE74CD"/>
    <w:rsid w:val="00FF0305"/>
    <w:rsid w:val="00FF07A8"/>
    <w:rsid w:val="00FF08F9"/>
    <w:rsid w:val="00FF0D35"/>
    <w:rsid w:val="00FF25F3"/>
    <w:rsid w:val="00FF42D9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3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1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2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4">
    <w:name w:val="index 1"/>
    <w:basedOn w:val="a2"/>
    <w:next w:val="a2"/>
    <w:autoRedefine/>
    <w:semiHidden/>
    <w:rsid w:val="009D0E48"/>
    <w:rPr>
      <w:sz w:val="24"/>
    </w:rPr>
  </w:style>
  <w:style w:type="paragraph" w:styleId="22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4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5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7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8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9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9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a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b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b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c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semiHidden/>
    <w:rsid w:val="009D0E48"/>
    <w:pPr>
      <w:spacing w:after="120" w:line="480" w:lineRule="auto"/>
    </w:pPr>
  </w:style>
  <w:style w:type="paragraph" w:styleId="3f0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e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3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出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2"/>
    <w:link w:val="1f0"/>
    <w:autoRedefine/>
    <w:qFormat/>
    <w:rsid w:val="00037B68"/>
    <w:pPr>
      <w:topLinePunct w:val="0"/>
      <w:adjustRightInd/>
      <w:ind w:left="1021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3"/>
    <w:link w:val="1f"/>
    <w:rsid w:val="00037B68"/>
    <w:rPr>
      <w:rFonts w:ascii="Huawei Sans" w:eastAsia="方正兰亭黑简体" w:hAnsi="Huawei Sans" w:cs="Huawei Sans"/>
      <w:sz w:val="21"/>
    </w:rPr>
  </w:style>
  <w:style w:type="paragraph" w:customStyle="1" w:styleId="2f3">
    <w:name w:val="2.命令"/>
    <w:basedOn w:val="a2"/>
    <w:link w:val="2f4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3"/>
    <w:link w:val="2f3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2"/>
    <w:autoRedefine/>
    <w:qFormat/>
    <w:rsid w:val="00C449C3"/>
    <w:pPr>
      <w:numPr>
        <w:ilvl w:val="5"/>
        <w:numId w:val="7"/>
      </w:numPr>
      <w:spacing w:before="160" w:after="160"/>
      <w:ind w:left="1293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"/>
    <w:link w:val="85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3"/>
    <w:link w:val="30"/>
    <w:rsid w:val="00C449C3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f2">
    <w:name w:val="边框代码"/>
    <w:basedOn w:val="1f"/>
    <w:link w:val="Char1"/>
    <w:qFormat/>
    <w:rsid w:val="00092F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opLinePunct/>
      <w:adjustRightInd w:val="0"/>
    </w:pPr>
    <w:rPr>
      <w:rFonts w:ascii="Courier New" w:hAnsi="Courier New"/>
      <w:spacing w:val="-4"/>
      <w:kern w:val="2"/>
      <w:sz w:val="18"/>
      <w:szCs w:val="21"/>
      <w:shd w:val="clear" w:color="auto" w:fill="FFFFFF"/>
    </w:rPr>
  </w:style>
  <w:style w:type="character" w:customStyle="1" w:styleId="Char1">
    <w:name w:val="边框代码 Char"/>
    <w:basedOn w:val="93"/>
    <w:link w:val="afffff2"/>
    <w:rsid w:val="00092FF4"/>
    <w:rPr>
      <w:rFonts w:ascii="Courier New" w:eastAsia="方正兰亭黑简体" w:hAnsi="Courier New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16D7DF-D392-446F-9C5F-76994550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48</TotalTime>
  <Pages>6</Pages>
  <Words>135</Words>
  <Characters>775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liang dou</cp:lastModifiedBy>
  <cp:revision>9</cp:revision>
  <cp:lastPrinted>2016-11-21T02:33:00Z</cp:lastPrinted>
  <dcterms:created xsi:type="dcterms:W3CDTF">2021-05-18T06:13:00Z</dcterms:created>
  <dcterms:modified xsi:type="dcterms:W3CDTF">2021-05-20T08:13:00Z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(3)3a2ZWNZ7wzv6d04iOJN2geBXNsfm3ctR5rEI80gcXmry2ETA3olCtzc/HvtKdmaSzTSatBuI
j2I8Z2+xqFNQcn1JeKrbt3MOA0OCtU/9oVX+97ZJ1q8982GhxJLB4t50U0D0cxuQim4XWrTt
SQOGJEsZZLK5KwvsBKXkARjvG32L/nEBxWlpOxnKO/MJQmNybvOHoCKYcXw89NX0fHxQDJlk
EMqqcm8yT+xGq59IpH</vt:lpwstr>
  </property>
  <property fmtid="{D5CDD505-2E9C-101B-9397-08002B2CF9AE}" pid="15" name="_2015_ms_pID_7253431">
    <vt:lpwstr>g/7b1xry0cWi+fqNO8EZ/xnq6OAB7gwh2wDOj/wUc+lIxpg4DEyRNn
w5CVUQPSqTiNGLGDA4exN/cH/X7mPxtNLHYasf4yIq2YCxSz4DNfZuEaLPuJyo/bS0sGnKx6
PYS8BnzyIXoP+cSZ6TT4Nuuw4fu3Plehpg0O46RavTosb5UI6/vFg8kN4deNJQbqej3hQJnB
Bhc+veWlNrzmHpcPqAHSUp27Lw7gCuTIefO6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3Q==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1610413179</vt:lpwstr>
  </property>
</Properties>
</file>