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115D5" w14:textId="77777777" w:rsidR="00E75EA5" w:rsidRPr="002D4E31" w:rsidRDefault="00E75EA5" w:rsidP="0073326B">
      <w:pPr>
        <w:pStyle w:val="5a"/>
        <w:rPr>
          <w:rFonts w:ascii="Huawei Sans" w:hAnsi="Huawei Sans" w:cs="Huawei Sans"/>
        </w:rPr>
      </w:pPr>
    </w:p>
    <w:p w14:paraId="1250B36E" w14:textId="77777777" w:rsidR="00E75EA5" w:rsidRPr="002D4E31" w:rsidRDefault="00E75EA5" w:rsidP="00D3386B">
      <w:pPr>
        <w:ind w:left="0"/>
        <w:rPr>
          <w:rFonts w:ascii="Huawei Sans" w:eastAsia="方正兰亭黑简体" w:hAnsi="Huawei Sans" w:cs="Huawei Sans"/>
        </w:rPr>
      </w:pPr>
    </w:p>
    <w:p w14:paraId="196A4D35" w14:textId="17E4ED32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5D450DE1" w14:textId="5308AE08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0F0948E5" w14:textId="409E85B5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1C7C3611" w14:textId="77777777" w:rsidR="00E75EA5" w:rsidRPr="002D4E31" w:rsidRDefault="00E75EA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</w:pPr>
    </w:p>
    <w:p w14:paraId="2B63D2A6" w14:textId="77777777" w:rsidR="0020153C" w:rsidRPr="002D4E31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0C995E15" w14:textId="377D32C2" w:rsidR="008734DA" w:rsidRPr="002D4E31" w:rsidRDefault="00C72052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GaussDB(for MySQL)</w:t>
      </w:r>
      <w:r w:rsidR="00323C01"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数据库开发指导</w:t>
      </w:r>
      <w:r w:rsidR="00C07E2F" w:rsidRPr="002D4E31">
        <w:rPr>
          <w:rFonts w:ascii="Huawei Sans" w:eastAsia="方正兰亭黑简体" w:hAnsi="Huawei Sans" w:cs="Huawei Sans"/>
          <w:sz w:val="72"/>
          <w:szCs w:val="72"/>
          <w:lang w:eastAsia="zh-CN"/>
        </w:rPr>
        <w:t>手册</w:t>
      </w:r>
    </w:p>
    <w:p w14:paraId="6C2618FC" w14:textId="77777777" w:rsidR="008734DA" w:rsidRPr="002D4E31" w:rsidRDefault="008734DA" w:rsidP="0020153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</w:p>
    <w:p w14:paraId="22520186" w14:textId="77777777" w:rsidR="0020153C" w:rsidRPr="002D4E31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ED3664" w14:textId="414C8387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F5EACC8" w14:textId="5E174D38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2D4E31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2D4E31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2D4E31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2D4E31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EF1B" w14:textId="77777777" w:rsidR="00213E96" w:rsidRPr="002D4E31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D4E31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2D4E31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2D4E3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2D4E31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微软雅黑" w:hAnsi="Huawei Sans" w:cs="Huawei Sans"/>
          <w:b w:val="0"/>
          <w:bCs w:val="0"/>
          <w:noProof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eastAsia="方正兰亭黑简体"/>
          <w:sz w:val="20"/>
          <w:szCs w:val="20"/>
        </w:rPr>
      </w:sdtEndPr>
      <w:sdtContent>
        <w:p w14:paraId="5B902EF0" w14:textId="5CE9B1BA" w:rsidR="0020153C" w:rsidRPr="002D4E31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2D4E31">
            <w:rPr>
              <w:rFonts w:ascii="Huawei Sans" w:hAnsi="Huawei Sans" w:cs="Huawei Sans"/>
              <w:lang w:val="zh-CN"/>
            </w:rPr>
            <w:t>目录</w:t>
          </w:r>
        </w:p>
        <w:bookmarkStart w:id="10" w:name="_GoBack"/>
        <w:bookmarkEnd w:id="10"/>
        <w:p w14:paraId="3FE32B93" w14:textId="4B87141D" w:rsidR="0061610C" w:rsidRDefault="001B3964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2D4E31">
            <w:rPr>
              <w:rFonts w:ascii="Huawei Sans" w:hAnsi="Huawei Sans" w:cs="Huawei Sans"/>
              <w:noProof/>
            </w:rPr>
            <w:fldChar w:fldCharType="begin"/>
          </w:r>
          <w:r w:rsidRPr="002D4E31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2D4E31">
            <w:rPr>
              <w:rFonts w:ascii="Huawei Sans" w:hAnsi="Huawei Sans" w:cs="Huawei Sans"/>
              <w:noProof/>
            </w:rPr>
            <w:fldChar w:fldCharType="separate"/>
          </w:r>
          <w:hyperlink w:anchor="_Toc72262774" w:history="1">
            <w:r w:rsidR="0061610C" w:rsidRPr="00A93F96">
              <w:rPr>
                <w:rStyle w:val="af"/>
                <w:rFonts w:cs="Huawei Sans"/>
                <w:noProof/>
              </w:rPr>
              <w:t>1</w:t>
            </w:r>
            <w:r w:rsidR="0061610C" w:rsidRPr="00A93F96">
              <w:rPr>
                <w:rStyle w:val="af"/>
                <w:rFonts w:ascii="Huawei Sans" w:hAnsi="Huawei Sans" w:cs="Huawei Sans"/>
                <w:noProof/>
              </w:rPr>
              <w:t xml:space="preserve"> GaussDB(for MySQL) </w:t>
            </w:r>
            <w:r w:rsidR="0061610C" w:rsidRPr="00A93F96">
              <w:rPr>
                <w:rStyle w:val="af"/>
                <w:rFonts w:ascii="Huawei Sans" w:hAnsi="Huawei Sans" w:cs="Huawei Sans"/>
                <w:noProof/>
              </w:rPr>
              <w:t>数据库开发实验</w:t>
            </w:r>
            <w:r w:rsidR="0061610C">
              <w:rPr>
                <w:noProof/>
                <w:webHidden/>
              </w:rPr>
              <w:tab/>
            </w:r>
            <w:r w:rsidR="0061610C">
              <w:rPr>
                <w:noProof/>
                <w:webHidden/>
              </w:rPr>
              <w:fldChar w:fldCharType="begin"/>
            </w:r>
            <w:r w:rsidR="0061610C">
              <w:rPr>
                <w:noProof/>
                <w:webHidden/>
              </w:rPr>
              <w:instrText xml:space="preserve"> PAGEREF _Toc72262774 \h </w:instrText>
            </w:r>
            <w:r w:rsidR="0061610C">
              <w:rPr>
                <w:noProof/>
                <w:webHidden/>
              </w:rPr>
            </w:r>
            <w:r w:rsidR="0061610C">
              <w:rPr>
                <w:rFonts w:hint="eastAsia"/>
                <w:noProof/>
                <w:webHidden/>
              </w:rPr>
              <w:fldChar w:fldCharType="separate"/>
            </w:r>
            <w:r w:rsidR="0061610C">
              <w:rPr>
                <w:rFonts w:hint="eastAsia"/>
                <w:noProof/>
                <w:webHidden/>
              </w:rPr>
              <w:t>2</w:t>
            </w:r>
            <w:r w:rsidR="0061610C">
              <w:rPr>
                <w:noProof/>
                <w:webHidden/>
              </w:rPr>
              <w:fldChar w:fldCharType="end"/>
            </w:r>
          </w:hyperlink>
        </w:p>
        <w:p w14:paraId="090B6F63" w14:textId="02F8D0E3" w:rsidR="0061610C" w:rsidRDefault="006161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75" w:history="1">
            <w:r w:rsidRPr="00A93F96">
              <w:rPr>
                <w:rStyle w:val="af"/>
                <w:rFonts w:cs="Huawei Sans"/>
                <w:snapToGrid w:val="0"/>
              </w:rPr>
              <w:t>1.1</w:t>
            </w:r>
            <w:r w:rsidRPr="00A93F96">
              <w:rPr>
                <w:rStyle w:val="af"/>
                <w:rFonts w:ascii="Huawei Sans" w:hAnsi="Huawei Sans" w:cs="Huawei San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</w:rPr>
              <w:t>创建和管理表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_Toc72262775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BCD94C" w14:textId="6B690A19" w:rsidR="0061610C" w:rsidRDefault="0061610C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76" w:history="1">
            <w:r w:rsidRPr="00A93F96">
              <w:rPr>
                <w:rStyle w:val="af"/>
                <w:rFonts w:cs="Huawei Sans"/>
                <w:bCs/>
                <w:snapToGrid w:val="0"/>
                <w:lang w:eastAsia="en-US"/>
              </w:rPr>
              <w:t>1.1.1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>创建准备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_Toc72262776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E8F227" w14:textId="79FD07CC" w:rsidR="0061610C" w:rsidRDefault="0061610C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77" w:history="1">
            <w:r w:rsidRPr="00A93F96">
              <w:rPr>
                <w:rStyle w:val="af"/>
                <w:rFonts w:cs="Huawei Sans"/>
                <w:bCs/>
                <w:snapToGrid w:val="0"/>
                <w:lang w:eastAsia="en-US"/>
              </w:rPr>
              <w:t>1.1.2</w:t>
            </w:r>
            <w:r w:rsidRPr="00A93F96">
              <w:rPr>
                <w:rStyle w:val="af"/>
                <w:rFonts w:ascii="Huawei Sans" w:hAnsi="Huawei Sans" w:cs="Huawei San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</w:rPr>
              <w:t>创建表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_Toc72262777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49EAF31" w14:textId="7DB12E96" w:rsidR="0061610C" w:rsidRDefault="0061610C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78" w:history="1">
            <w:r w:rsidRPr="00A93F96">
              <w:rPr>
                <w:rStyle w:val="af"/>
                <w:rFonts w:cs="Huawei Sans"/>
                <w:bCs/>
                <w:snapToGrid w:val="0"/>
              </w:rPr>
              <w:t>1.1.3</w:t>
            </w:r>
            <w:r w:rsidRPr="00A93F96">
              <w:rPr>
                <w:rStyle w:val="af"/>
                <w:rFonts w:ascii="Huawei Sans" w:hAnsi="Huawei Sans" w:cs="Huawei San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</w:rPr>
              <w:t>管理表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_Toc72262778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B3A94A" w14:textId="6FBEB97D" w:rsidR="0061610C" w:rsidRDefault="0061610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79" w:history="1">
            <w:r w:rsidRPr="00A93F96">
              <w:rPr>
                <w:rStyle w:val="af"/>
                <w:rFonts w:cs="Huawei Sans"/>
                <w:snapToGrid w:val="0"/>
              </w:rPr>
              <w:t>1.2</w:t>
            </w:r>
            <w:r w:rsidRPr="00A93F96">
              <w:rPr>
                <w:rStyle w:val="af"/>
                <w:rFonts w:ascii="Huawei Sans" w:hAnsi="Huawei Sans" w:cs="Huawei San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</w:rPr>
              <w:t>创建和管理其他数据库对象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_Toc72262779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726873" w14:textId="5D666917" w:rsidR="0061610C" w:rsidRDefault="0061610C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80" w:history="1">
            <w:r w:rsidRPr="00A93F96">
              <w:rPr>
                <w:rStyle w:val="af"/>
                <w:rFonts w:cs="Huawei Sans"/>
                <w:bCs/>
                <w:snapToGrid w:val="0"/>
                <w:lang w:eastAsia="en-US"/>
              </w:rPr>
              <w:t>1.2.1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>创建和管理索引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_Toc72262780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1E0B8C" w14:textId="5CAC9D70" w:rsidR="0061610C" w:rsidRDefault="0061610C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81" w:history="1">
            <w:r w:rsidRPr="00A93F96">
              <w:rPr>
                <w:rStyle w:val="af"/>
                <w:rFonts w:cs="Huawei Sans"/>
                <w:bCs/>
                <w:snapToGrid w:val="0"/>
                <w:lang w:eastAsia="en-US"/>
              </w:rPr>
              <w:t>1.2.2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>创建和管理视图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_Toc72262781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ADD8CB" w14:textId="1F9126F2" w:rsidR="0061610C" w:rsidRDefault="0061610C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2262782" w:history="1">
            <w:r w:rsidRPr="00A93F96">
              <w:rPr>
                <w:rStyle w:val="af"/>
                <w:rFonts w:cs="Huawei Sans"/>
                <w:bCs/>
                <w:snapToGrid w:val="0"/>
                <w:lang w:eastAsia="en-US"/>
              </w:rPr>
              <w:t>1.2.3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 xml:space="preserve"> </w:t>
            </w:r>
            <w:r w:rsidRPr="00A93F96">
              <w:rPr>
                <w:rStyle w:val="af"/>
                <w:rFonts w:ascii="Huawei Sans" w:hAnsi="Huawei Sans" w:cs="Huawei Sans"/>
                <w:lang w:eastAsia="en-US"/>
              </w:rPr>
              <w:t>创建和管理存储过程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_Toc72262782 \h </w:instrText>
            </w:r>
            <w:r>
              <w:rPr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>
              <w:rPr>
                <w:rFonts w:hint="eastAsia"/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4E165E4" w14:textId="20E658A3" w:rsidR="00A005AC" w:rsidRPr="002D4E31" w:rsidRDefault="001B3964" w:rsidP="0034219D">
          <w:pPr>
            <w:pStyle w:val="32"/>
            <w:tabs>
              <w:tab w:val="right" w:leader="dot" w:pos="9628"/>
            </w:tabs>
            <w:rPr>
              <w:rFonts w:ascii="Huawei Sans" w:hAnsi="Huawei Sans" w:cs="Huawei Sans"/>
              <w:lang w:val="zh-CN"/>
            </w:rPr>
          </w:pPr>
          <w:r w:rsidRPr="002D4E31">
            <w:rPr>
              <w:rFonts w:ascii="Huawei Sans" w:hAnsi="Huawei Sans" w:cs="Huawei Sans"/>
            </w:rPr>
            <w:fldChar w:fldCharType="end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Start w:id="11" w:name="_Toc48145791" w:displacedByCustomXml="prev"/>
    <w:bookmarkStart w:id="12" w:name="_Toc466755571" w:displacedByCustomXml="prev"/>
    <w:bookmarkEnd w:id="11"/>
    <w:p w14:paraId="54894176" w14:textId="1DC16BD1" w:rsidR="00BD7485" w:rsidRDefault="00BD7485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br w:type="page"/>
      </w:r>
    </w:p>
    <w:p w14:paraId="2DEDFAD2" w14:textId="6D992C32" w:rsidR="00896E8D" w:rsidRPr="002D4E31" w:rsidRDefault="00B7185A" w:rsidP="00B7185A">
      <w:pPr>
        <w:pStyle w:val="1"/>
        <w:rPr>
          <w:rFonts w:ascii="Huawei Sans" w:hAnsi="Huawei Sans" w:cs="Huawei Sans"/>
        </w:rPr>
      </w:pPr>
      <w:bookmarkStart w:id="13" w:name="_Toc72262774"/>
      <w:proofErr w:type="spellStart"/>
      <w:r w:rsidRPr="002D4E31">
        <w:rPr>
          <w:rFonts w:ascii="Huawei Sans" w:hAnsi="Huawei Sans" w:cs="Huawei Sans"/>
        </w:rPr>
        <w:lastRenderedPageBreak/>
        <w:t>GaussDB</w:t>
      </w:r>
      <w:proofErr w:type="spellEnd"/>
      <w:r w:rsidRPr="002D4E31">
        <w:rPr>
          <w:rFonts w:ascii="Huawei Sans" w:hAnsi="Huawei Sans" w:cs="Huawei Sans"/>
        </w:rPr>
        <w:t xml:space="preserve">(for MySQL) </w:t>
      </w:r>
      <w:r w:rsidRPr="002D4E31">
        <w:rPr>
          <w:rFonts w:ascii="Huawei Sans" w:hAnsi="Huawei Sans" w:cs="Huawei Sans"/>
        </w:rPr>
        <w:t>数据库开发实验</w:t>
      </w:r>
      <w:bookmarkEnd w:id="13"/>
    </w:p>
    <w:p w14:paraId="1B6A1E36" w14:textId="1493CFFA" w:rsidR="00DE584A" w:rsidRPr="002D4E31" w:rsidRDefault="00DE584A" w:rsidP="00C514A5">
      <w:pPr>
        <w:pStyle w:val="2"/>
        <w:rPr>
          <w:rFonts w:ascii="Huawei Sans" w:hAnsi="Huawei Sans" w:cs="Huawei Sans"/>
        </w:rPr>
      </w:pPr>
      <w:bookmarkStart w:id="14" w:name="_Toc72262775"/>
      <w:r w:rsidRPr="002D4E31">
        <w:rPr>
          <w:rFonts w:ascii="Huawei Sans" w:hAnsi="Huawei Sans" w:cs="Huawei Sans"/>
        </w:rPr>
        <w:t>创建和管理表</w:t>
      </w:r>
      <w:bookmarkEnd w:id="14"/>
    </w:p>
    <w:p w14:paraId="71FFD356" w14:textId="3306EC28" w:rsidR="00C514A5" w:rsidRPr="002D4E31" w:rsidRDefault="009A2C67" w:rsidP="00C514A5">
      <w:pPr>
        <w:pStyle w:val="3"/>
        <w:rPr>
          <w:rFonts w:ascii="Huawei Sans" w:hAnsi="Huawei Sans" w:cs="Huawei Sans"/>
          <w:lang w:eastAsia="en-US"/>
        </w:rPr>
      </w:pPr>
      <w:bookmarkStart w:id="15" w:name="_Toc72262776"/>
      <w:r w:rsidRPr="002D4E31">
        <w:rPr>
          <w:rFonts w:ascii="Huawei Sans" w:hAnsi="Huawei Sans" w:cs="Huawei Sans"/>
          <w:lang w:eastAsia="en-US"/>
        </w:rPr>
        <w:t>创建准备</w:t>
      </w:r>
      <w:bookmarkEnd w:id="15"/>
    </w:p>
    <w:p w14:paraId="2B9E7846" w14:textId="6162A9D7" w:rsidR="009A2C67" w:rsidRPr="002D4E31" w:rsidRDefault="009A2C67" w:rsidP="008E5831">
      <w:pPr>
        <w:pStyle w:val="50"/>
        <w:rPr>
          <w:rFonts w:hint="eastAsia"/>
          <w:lang w:eastAsia="en-US"/>
        </w:rPr>
      </w:pPr>
      <w:proofErr w:type="spellStart"/>
      <w:r w:rsidRPr="002D4E31">
        <w:rPr>
          <w:lang w:eastAsia="en-US"/>
        </w:rPr>
        <w:t>规划表</w:t>
      </w:r>
      <w:r w:rsidR="00831377" w:rsidRPr="002D4E31">
        <w:rPr>
          <w:lang w:eastAsia="en-US"/>
        </w:rPr>
        <w:t>t_student</w:t>
      </w:r>
      <w:r w:rsidRPr="002D4E31">
        <w:rPr>
          <w:lang w:eastAsia="en-US"/>
        </w:rPr>
        <w:t>内容</w:t>
      </w:r>
      <w:proofErr w:type="spellEnd"/>
    </w:p>
    <w:tbl>
      <w:tblPr>
        <w:tblStyle w:val="V30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CellMar>
          <w:top w:w="74" w:type="dxa"/>
          <w:left w:w="142" w:type="dxa"/>
          <w:bottom w:w="74" w:type="dxa"/>
          <w:right w:w="142" w:type="dxa"/>
        </w:tblCellMar>
        <w:tblLook w:val="04A0" w:firstRow="1" w:lastRow="0" w:firstColumn="1" w:lastColumn="0" w:noHBand="0" w:noVBand="1"/>
      </w:tblPr>
      <w:tblGrid>
        <w:gridCol w:w="2102"/>
        <w:gridCol w:w="2158"/>
        <w:gridCol w:w="2129"/>
        <w:gridCol w:w="2182"/>
      </w:tblGrid>
      <w:tr w:rsidR="0013012F" w:rsidRPr="002D4E31" w14:paraId="1DA58035" w14:textId="77777777" w:rsidTr="0008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416E0DA" w14:textId="76D6A399" w:rsidR="0013012F" w:rsidRPr="002D4E31" w:rsidRDefault="0013012F" w:rsidP="007D7E8B">
            <w:pPr>
              <w:pStyle w:val="5a"/>
              <w:rPr>
                <w:rFonts w:ascii="Huawei Sans" w:hAnsi="Huawei Sans" w:cs="Huawei Sans"/>
                <w:lang w:eastAsia="en-US"/>
              </w:rPr>
            </w:pPr>
            <w:r w:rsidRPr="002D4E31">
              <w:rPr>
                <w:rFonts w:ascii="Huawei Sans" w:hAnsi="Huawei Sans" w:cs="Huawei Sans"/>
                <w:lang w:eastAsia="en-US"/>
              </w:rPr>
              <w:t>id</w:t>
            </w:r>
          </w:p>
        </w:tc>
        <w:tc>
          <w:tcPr>
            <w:tcW w:w="2402" w:type="dxa"/>
          </w:tcPr>
          <w:p w14:paraId="7CBCB11B" w14:textId="3066D055" w:rsidR="0013012F" w:rsidRPr="002D4E31" w:rsidRDefault="0013012F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name</w:t>
            </w:r>
          </w:p>
        </w:tc>
        <w:tc>
          <w:tcPr>
            <w:tcW w:w="2402" w:type="dxa"/>
          </w:tcPr>
          <w:p w14:paraId="6DE35590" w14:textId="7CD622CA" w:rsidR="0013012F" w:rsidRPr="002D4E31" w:rsidRDefault="0013012F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age</w:t>
            </w:r>
          </w:p>
        </w:tc>
        <w:tc>
          <w:tcPr>
            <w:tcW w:w="2402" w:type="dxa"/>
          </w:tcPr>
          <w:p w14:paraId="45565FC9" w14:textId="6061871E" w:rsidR="0013012F" w:rsidRPr="002D4E31" w:rsidRDefault="0013012F" w:rsidP="007D7E8B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sex</w:t>
            </w:r>
          </w:p>
        </w:tc>
      </w:tr>
      <w:tr w:rsidR="0013012F" w:rsidRPr="002D4E31" w14:paraId="3781A203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71343117" w14:textId="18897B45" w:rsidR="0013012F" w:rsidRPr="002D4E31" w:rsidRDefault="0013012F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1</w:t>
            </w:r>
          </w:p>
        </w:tc>
        <w:tc>
          <w:tcPr>
            <w:tcW w:w="2402" w:type="dxa"/>
          </w:tcPr>
          <w:p w14:paraId="7A4C3643" w14:textId="02A715B7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Jack</w:t>
            </w:r>
          </w:p>
        </w:tc>
        <w:tc>
          <w:tcPr>
            <w:tcW w:w="2402" w:type="dxa"/>
          </w:tcPr>
          <w:p w14:paraId="58CAB2BB" w14:textId="37953B5B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20</w:t>
            </w:r>
          </w:p>
        </w:tc>
        <w:tc>
          <w:tcPr>
            <w:tcW w:w="2402" w:type="dxa"/>
          </w:tcPr>
          <w:p w14:paraId="73379CA7" w14:textId="02EC7D3F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Male</w:t>
            </w:r>
          </w:p>
        </w:tc>
      </w:tr>
      <w:tr w:rsidR="0013012F" w:rsidRPr="002D4E31" w14:paraId="212FAA8B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33123F0" w14:textId="6D4AB2B9" w:rsidR="0013012F" w:rsidRPr="002D4E31" w:rsidRDefault="0013012F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</w:t>
            </w:r>
          </w:p>
        </w:tc>
        <w:tc>
          <w:tcPr>
            <w:tcW w:w="2402" w:type="dxa"/>
          </w:tcPr>
          <w:p w14:paraId="0F3C4F4F" w14:textId="2B9982E0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Tom</w:t>
            </w:r>
          </w:p>
        </w:tc>
        <w:tc>
          <w:tcPr>
            <w:tcW w:w="2402" w:type="dxa"/>
          </w:tcPr>
          <w:p w14:paraId="17BB481F" w14:textId="396097AC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21</w:t>
            </w:r>
          </w:p>
        </w:tc>
        <w:tc>
          <w:tcPr>
            <w:tcW w:w="2402" w:type="dxa"/>
          </w:tcPr>
          <w:p w14:paraId="06CA7D25" w14:textId="1876647B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Male</w:t>
            </w:r>
          </w:p>
        </w:tc>
      </w:tr>
      <w:tr w:rsidR="0013012F" w:rsidRPr="002D4E31" w14:paraId="4880234A" w14:textId="77777777" w:rsidTr="0008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CAE4F84" w14:textId="65B746EF" w:rsidR="0013012F" w:rsidRPr="002D4E31" w:rsidRDefault="0013012F" w:rsidP="007D7E8B">
            <w:pPr>
              <w:pStyle w:val="5a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3</w:t>
            </w:r>
          </w:p>
        </w:tc>
        <w:tc>
          <w:tcPr>
            <w:tcW w:w="2402" w:type="dxa"/>
          </w:tcPr>
          <w:p w14:paraId="062D5D90" w14:textId="20773DD8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Lucy</w:t>
            </w:r>
          </w:p>
        </w:tc>
        <w:tc>
          <w:tcPr>
            <w:tcW w:w="2402" w:type="dxa"/>
          </w:tcPr>
          <w:p w14:paraId="156B124A" w14:textId="3A9760CA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22</w:t>
            </w:r>
          </w:p>
        </w:tc>
        <w:tc>
          <w:tcPr>
            <w:tcW w:w="2402" w:type="dxa"/>
          </w:tcPr>
          <w:p w14:paraId="47A96478" w14:textId="2A9A56FC" w:rsidR="0013012F" w:rsidRPr="002D4E31" w:rsidRDefault="0013012F" w:rsidP="007D7E8B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D4E31">
              <w:rPr>
                <w:rFonts w:ascii="Huawei Sans" w:hAnsi="Huawei Sans" w:cs="Huawei Sans"/>
              </w:rPr>
              <w:t>Female</w:t>
            </w:r>
          </w:p>
        </w:tc>
      </w:tr>
    </w:tbl>
    <w:p w14:paraId="3A16BE80" w14:textId="4D6FCF8F" w:rsidR="009A2C67" w:rsidRPr="002D4E31" w:rsidRDefault="007B2C39" w:rsidP="007B2C39">
      <w:pPr>
        <w:pStyle w:val="3"/>
        <w:rPr>
          <w:rFonts w:ascii="Huawei Sans" w:hAnsi="Huawei Sans" w:cs="Huawei Sans"/>
          <w:lang w:eastAsia="en-US"/>
        </w:rPr>
      </w:pPr>
      <w:bookmarkStart w:id="16" w:name="_Toc72262777"/>
      <w:r w:rsidRPr="002D4E31">
        <w:rPr>
          <w:rFonts w:ascii="Huawei Sans" w:hAnsi="Huawei Sans" w:cs="Huawei Sans"/>
        </w:rPr>
        <w:t>创建表</w:t>
      </w:r>
      <w:bookmarkEnd w:id="16"/>
    </w:p>
    <w:p w14:paraId="0559E7DA" w14:textId="7534D0C8" w:rsidR="007B2C39" w:rsidRPr="002D4E31" w:rsidRDefault="007B2C39" w:rsidP="00001C8D">
      <w:pPr>
        <w:pStyle w:val="30"/>
      </w:pPr>
      <w:r w:rsidRPr="002D4E31">
        <w:t>在首页中，选择</w:t>
      </w:r>
      <w:r w:rsidR="00831377" w:rsidRPr="002D4E31">
        <w:t>数据库，在</w:t>
      </w:r>
      <w:r w:rsidR="00831377" w:rsidRPr="002D4E31">
        <w:t>“</w:t>
      </w:r>
      <w:r w:rsidR="00831377" w:rsidRPr="002D4E31">
        <w:t>操作</w:t>
      </w:r>
      <w:r w:rsidR="00831377" w:rsidRPr="002D4E31">
        <w:t>”</w:t>
      </w:r>
      <w:r w:rsidR="00831377" w:rsidRPr="002D4E31">
        <w:t>栏中选择</w:t>
      </w:r>
      <w:r w:rsidR="00831377" w:rsidRPr="002D4E31">
        <w:t>“</w:t>
      </w:r>
      <w:r w:rsidR="00831377" w:rsidRPr="002D4E31">
        <w:t>新建表</w:t>
      </w:r>
      <w:r w:rsidR="00831377" w:rsidRPr="002D4E31">
        <w:t>”</w:t>
      </w:r>
      <w:r w:rsidR="00831377" w:rsidRPr="002D4E31">
        <w:t>。</w:t>
      </w:r>
    </w:p>
    <w:p w14:paraId="72748383" w14:textId="4859ACD6" w:rsidR="00831377" w:rsidRPr="002D4E31" w:rsidRDefault="00482467" w:rsidP="009B0DEE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651D2" wp14:editId="6B7EBBCF">
                <wp:simplePos x="0" y="0"/>
                <wp:positionH relativeFrom="column">
                  <wp:posOffset>5258088</wp:posOffset>
                </wp:positionH>
                <wp:positionV relativeFrom="paragraph">
                  <wp:posOffset>210943</wp:posOffset>
                </wp:positionV>
                <wp:extent cx="268253" cy="99892"/>
                <wp:effectExtent l="19050" t="19050" r="17780" b="1460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53" cy="99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8619C" id="矩形 59" o:spid="_x0000_s1026" style="position:absolute;left:0;text-align:left;margin-left:414pt;margin-top:16.6pt;width:21.1pt;height: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" filled="f" strokecolor="#c7000b" strokeweight="2.25pt"/>
            </w:pict>
          </mc:Fallback>
        </mc:AlternateContent>
      </w:r>
      <w:r w:rsidR="00831377" w:rsidRPr="002D4E31">
        <w:rPr>
          <w:noProof/>
        </w:rPr>
        <w:drawing>
          <wp:inline distT="0" distB="0" distL="0" distR="0" wp14:anchorId="24A8E6B0" wp14:editId="334310F8">
            <wp:extent cx="5400000" cy="340091"/>
            <wp:effectExtent l="19050" t="19050" r="10795" b="222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00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A05486" w14:textId="3CB13AC1" w:rsidR="00831377" w:rsidRPr="002D4E31" w:rsidRDefault="00831377" w:rsidP="00001C8D">
      <w:pPr>
        <w:pStyle w:val="30"/>
      </w:pPr>
      <w:r w:rsidRPr="002D4E31">
        <w:t>在</w:t>
      </w:r>
      <w:r w:rsidRPr="002D4E31">
        <w:t>“</w:t>
      </w:r>
      <w:r w:rsidRPr="002D4E31">
        <w:t>基本信息</w:t>
      </w:r>
      <w:r w:rsidRPr="002D4E31">
        <w:t>”</w:t>
      </w:r>
      <w:r w:rsidRPr="002D4E31">
        <w:t>中，输入表名，并点击下一步。</w:t>
      </w:r>
    </w:p>
    <w:p w14:paraId="1712BAB3" w14:textId="68E83E34" w:rsidR="00831377" w:rsidRPr="002D4E31" w:rsidRDefault="00482467" w:rsidP="009B0DEE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EB664" wp14:editId="3965D3A1">
                <wp:simplePos x="0" y="0"/>
                <wp:positionH relativeFrom="column">
                  <wp:posOffset>4097799</wp:posOffset>
                </wp:positionH>
                <wp:positionV relativeFrom="paragraph">
                  <wp:posOffset>2175190</wp:posOffset>
                </wp:positionV>
                <wp:extent cx="430306" cy="215009"/>
                <wp:effectExtent l="19050" t="19050" r="27305" b="1397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150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04E2" id="矩形 61" o:spid="_x0000_s1026" style="position:absolute;left:0;text-align:left;margin-left:322.65pt;margin-top:171.25pt;width:33.9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1EF82" wp14:editId="39BF35D1">
                <wp:simplePos x="0" y="0"/>
                <wp:positionH relativeFrom="column">
                  <wp:posOffset>693772</wp:posOffset>
                </wp:positionH>
                <wp:positionV relativeFrom="paragraph">
                  <wp:posOffset>707539</wp:posOffset>
                </wp:positionV>
                <wp:extent cx="1898143" cy="261258"/>
                <wp:effectExtent l="19050" t="19050" r="26035" b="247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143" cy="261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CC3C" id="矩形 60" o:spid="_x0000_s1026" style="position:absolute;left:0;text-align:left;margin-left:54.65pt;margin-top:55.7pt;width:149.45pt;height:2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" filled="f" strokecolor="#c7000b" strokeweight="2.25pt"/>
            </w:pict>
          </mc:Fallback>
        </mc:AlternateContent>
      </w:r>
      <w:r w:rsidR="00831377" w:rsidRPr="002D4E31">
        <w:rPr>
          <w:noProof/>
        </w:rPr>
        <w:drawing>
          <wp:inline distT="0" distB="0" distL="0" distR="0" wp14:anchorId="3B8A3361" wp14:editId="30A72D0E">
            <wp:extent cx="4106174" cy="2462511"/>
            <wp:effectExtent l="19050" t="19050" r="889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970" cy="24671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EC2FC" w14:textId="3C56050E" w:rsidR="00831377" w:rsidRPr="002D4E31" w:rsidRDefault="00831377" w:rsidP="00001C8D">
      <w:pPr>
        <w:pStyle w:val="30"/>
      </w:pPr>
      <w:r w:rsidRPr="002D4E31">
        <w:lastRenderedPageBreak/>
        <w:t>在</w:t>
      </w:r>
      <w:r w:rsidRPr="002D4E31">
        <w:t>“</w:t>
      </w:r>
      <w:r w:rsidRPr="002D4E31">
        <w:t>字段</w:t>
      </w:r>
      <w:r w:rsidRPr="002D4E31">
        <w:t>”</w:t>
      </w:r>
      <w:r w:rsidRPr="002D4E31">
        <w:t>中，</w:t>
      </w:r>
      <w:r w:rsidR="00273757" w:rsidRPr="002D4E31">
        <w:t>完成字段部分内容填写，并点击</w:t>
      </w:r>
      <w:r w:rsidR="00273757" w:rsidRPr="002D4E31">
        <w:t>“</w:t>
      </w:r>
      <w:r w:rsidR="00273757" w:rsidRPr="002D4E31">
        <w:t>立即创建</w:t>
      </w:r>
      <w:r w:rsidR="00273757" w:rsidRPr="002D4E31">
        <w:t>”</w:t>
      </w:r>
      <w:r w:rsidR="00273757" w:rsidRPr="002D4E31">
        <w:t>。</w:t>
      </w:r>
    </w:p>
    <w:p w14:paraId="19C78E37" w14:textId="7AA178AE" w:rsidR="00EE36FF" w:rsidRPr="002D4E31" w:rsidRDefault="00482467" w:rsidP="009B0DEE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CC2D0" wp14:editId="1A6AAD0F">
                <wp:simplePos x="0" y="0"/>
                <wp:positionH relativeFrom="column">
                  <wp:posOffset>5188932</wp:posOffset>
                </wp:positionH>
                <wp:positionV relativeFrom="paragraph">
                  <wp:posOffset>2562097</wp:posOffset>
                </wp:positionV>
                <wp:extent cx="484094" cy="245889"/>
                <wp:effectExtent l="19050" t="19050" r="11430" b="2095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2458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A006" id="矩形 63" o:spid="_x0000_s1026" style="position:absolute;left:0;text-align:left;margin-left:408.6pt;margin-top:201.75pt;width:38.1pt;height:19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F34F8" wp14:editId="094DF970">
                <wp:simplePos x="0" y="0"/>
                <wp:positionH relativeFrom="column">
                  <wp:posOffset>816717</wp:posOffset>
                </wp:positionH>
                <wp:positionV relativeFrom="paragraph">
                  <wp:posOffset>1371072</wp:posOffset>
                </wp:positionV>
                <wp:extent cx="4917184" cy="814134"/>
                <wp:effectExtent l="19050" t="19050" r="17145" b="2413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184" cy="814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8612" id="矩形 62" o:spid="_x0000_s1026" style="position:absolute;left:0;text-align:left;margin-left:64.3pt;margin-top:107.95pt;width:387.2pt;height:6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" filled="f" strokecolor="#c7000b" strokeweight="2.25pt"/>
            </w:pict>
          </mc:Fallback>
        </mc:AlternateContent>
      </w:r>
      <w:r w:rsidR="00EE36FF" w:rsidRPr="002D4E31">
        <w:rPr>
          <w:noProof/>
        </w:rPr>
        <w:drawing>
          <wp:inline distT="0" distB="0" distL="0" distR="0" wp14:anchorId="6A984539" wp14:editId="1F9FA126">
            <wp:extent cx="5201728" cy="2839956"/>
            <wp:effectExtent l="19050" t="19050" r="18415" b="177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67" cy="28438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C5311" w14:textId="37A6BD8E" w:rsidR="00EE36FF" w:rsidRPr="002D4E31" w:rsidRDefault="00EE36FF" w:rsidP="00001C8D">
      <w:pPr>
        <w:pStyle w:val="30"/>
      </w:pPr>
      <w:r w:rsidRPr="002D4E31">
        <w:t>在</w:t>
      </w:r>
      <w:r w:rsidRPr="002D4E31">
        <w:t>“SQL</w:t>
      </w:r>
      <w:r w:rsidRPr="002D4E31">
        <w:t>预览</w:t>
      </w:r>
      <w:r w:rsidRPr="002D4E31">
        <w:t>”</w:t>
      </w:r>
      <w:r w:rsidRPr="002D4E31">
        <w:t>中点击</w:t>
      </w:r>
      <w:r w:rsidRPr="002D4E31">
        <w:t>“</w:t>
      </w:r>
      <w:r w:rsidRPr="002D4E31">
        <w:t>执行脚本</w:t>
      </w:r>
      <w:r w:rsidRPr="002D4E31">
        <w:t>”</w:t>
      </w:r>
      <w:r w:rsidRPr="002D4E31">
        <w:t>，完成表创建。</w:t>
      </w:r>
    </w:p>
    <w:p w14:paraId="12C2B79F" w14:textId="6D40D7AC" w:rsidR="00EE36FF" w:rsidRPr="002D4E31" w:rsidRDefault="00482467" w:rsidP="009B0DEE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BC71E" wp14:editId="44AA63B5">
                <wp:simplePos x="0" y="0"/>
                <wp:positionH relativeFrom="column">
                  <wp:posOffset>2660885</wp:posOffset>
                </wp:positionH>
                <wp:positionV relativeFrom="paragraph">
                  <wp:posOffset>2922142</wp:posOffset>
                </wp:positionV>
                <wp:extent cx="683879" cy="261177"/>
                <wp:effectExtent l="19050" t="19050" r="21590" b="2476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79" cy="261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EA3FC" id="矩形 64" o:spid="_x0000_s1026" style="position:absolute;left:0;text-align:left;margin-left:209.5pt;margin-top:230.1pt;width:53.85pt;height:2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" filled="f" strokecolor="#c7000b" strokeweight="2.25pt"/>
            </w:pict>
          </mc:Fallback>
        </mc:AlternateContent>
      </w:r>
      <w:r w:rsidR="00EE36FF" w:rsidRPr="002D4E31">
        <w:rPr>
          <w:noProof/>
        </w:rPr>
        <w:drawing>
          <wp:inline distT="0" distB="0" distL="0" distR="0" wp14:anchorId="1A24B4D6" wp14:editId="1EAF450B">
            <wp:extent cx="5400000" cy="3251878"/>
            <wp:effectExtent l="19050" t="19050" r="10795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18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A3D18C" w14:textId="1AFD0C40" w:rsidR="00EE36FF" w:rsidRPr="002D4E31" w:rsidRDefault="006C47F6" w:rsidP="00001C8D">
      <w:pPr>
        <w:pStyle w:val="30"/>
      </w:pPr>
      <w:r w:rsidRPr="002D4E31">
        <w:t>选择</w:t>
      </w:r>
      <w:r w:rsidRPr="002D4E31">
        <w:t>“</w:t>
      </w:r>
      <w:r w:rsidRPr="002D4E31">
        <w:t>对象列表</w:t>
      </w:r>
      <w:r w:rsidRPr="002D4E31">
        <w:t>”</w:t>
      </w:r>
      <w:r w:rsidRPr="002D4E31">
        <w:t>，查看创建完的表</w:t>
      </w:r>
      <w:proofErr w:type="spellStart"/>
      <w:r w:rsidRPr="002D4E31">
        <w:t>t_student</w:t>
      </w:r>
      <w:proofErr w:type="spellEnd"/>
      <w:r w:rsidR="00682AE7" w:rsidRPr="002D4E31">
        <w:t>，点击</w:t>
      </w:r>
      <w:r w:rsidR="00682AE7" w:rsidRPr="002D4E31">
        <w:t>“+”</w:t>
      </w:r>
      <w:r w:rsidR="00682AE7" w:rsidRPr="002D4E31">
        <w:t>号展开</w:t>
      </w:r>
      <w:r w:rsidRPr="002D4E31">
        <w:t>。</w:t>
      </w:r>
    </w:p>
    <w:p w14:paraId="08601197" w14:textId="78CBC00C" w:rsidR="006C47F6" w:rsidRPr="002D4E31" w:rsidRDefault="00482467" w:rsidP="009B0DEE">
      <w:pPr>
        <w:pStyle w:val="1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D06D6" wp14:editId="0750D0BB">
                <wp:simplePos x="0" y="0"/>
                <wp:positionH relativeFrom="column">
                  <wp:posOffset>670906</wp:posOffset>
                </wp:positionH>
                <wp:positionV relativeFrom="paragraph">
                  <wp:posOffset>13970</wp:posOffset>
                </wp:positionV>
                <wp:extent cx="310342" cy="99753"/>
                <wp:effectExtent l="19050" t="19050" r="13970" b="1460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42" cy="99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276D0" id="矩形 65" o:spid="_x0000_s1026" style="position:absolute;left:0;text-align:left;margin-left:52.85pt;margin-top:1.1pt;width:24.45pt;height: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" filled="f" strokecolor="#c7000b" strokeweight="2.25pt"/>
            </w:pict>
          </mc:Fallback>
        </mc:AlternateContent>
      </w:r>
      <w:r w:rsidR="006C47F6" w:rsidRPr="002D4E31">
        <w:rPr>
          <w:noProof/>
        </w:rPr>
        <w:drawing>
          <wp:inline distT="0" distB="0" distL="0" distR="0" wp14:anchorId="7837D03E" wp14:editId="58CC8865">
            <wp:extent cx="5406051" cy="1354015"/>
            <wp:effectExtent l="19050" t="19050" r="23495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54" cy="13635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2C21C" w14:textId="77D7037D" w:rsidR="006C47F6" w:rsidRPr="002D4E31" w:rsidRDefault="006C47F6" w:rsidP="006C47F6">
      <w:pPr>
        <w:pStyle w:val="3"/>
        <w:rPr>
          <w:rFonts w:ascii="Huawei Sans" w:hAnsi="Huawei Sans" w:cs="Huawei Sans"/>
        </w:rPr>
      </w:pPr>
      <w:bookmarkStart w:id="17" w:name="_Toc72262778"/>
      <w:r w:rsidRPr="002D4E31">
        <w:rPr>
          <w:rFonts w:ascii="Huawei Sans" w:hAnsi="Huawei Sans" w:cs="Huawei Sans"/>
        </w:rPr>
        <w:t>管理表</w:t>
      </w:r>
      <w:bookmarkEnd w:id="17"/>
    </w:p>
    <w:p w14:paraId="0EADD5B0" w14:textId="5DC308FA" w:rsidR="006C47F6" w:rsidRPr="002D4E31" w:rsidRDefault="006C47F6" w:rsidP="006C47F6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插入数据</w:t>
      </w:r>
    </w:p>
    <w:p w14:paraId="1E3C4673" w14:textId="78E2D560" w:rsidR="006C47F6" w:rsidRPr="002D4E31" w:rsidRDefault="006C47F6" w:rsidP="009B0DEE">
      <w:pPr>
        <w:pStyle w:val="1f"/>
      </w:pPr>
      <w:r w:rsidRPr="002D4E31">
        <w:t>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页面输入如下语句，完成插入数据。</w:t>
      </w:r>
    </w:p>
    <w:p w14:paraId="3120CE6B" w14:textId="2328F59D" w:rsidR="006C47F6" w:rsidRPr="00C85D5D" w:rsidRDefault="00C56CFD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 xml:space="preserve">INSERT INTO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 xml:space="preserve"> </w:t>
      </w:r>
      <w:proofErr w:type="gramStart"/>
      <w:r w:rsidRPr="00C85D5D">
        <w:rPr>
          <w:b/>
          <w:color w:val="C7000B"/>
        </w:rPr>
        <w:t>values(</w:t>
      </w:r>
      <w:proofErr w:type="gramEnd"/>
      <w:r w:rsidRPr="00C85D5D">
        <w:rPr>
          <w:b/>
          <w:color w:val="C7000B"/>
        </w:rPr>
        <w:t>1,'Jack',20,'male'),(2,'Tom',21,'male'),(3,'Lucy',22,'female');</w:t>
      </w:r>
    </w:p>
    <w:p w14:paraId="42E5FD12" w14:textId="7581B2CD" w:rsidR="00C56CFD" w:rsidRPr="002D4E31" w:rsidRDefault="00C56CFD" w:rsidP="009B0DEE">
      <w:pPr>
        <w:pStyle w:val="1f"/>
      </w:pPr>
      <w:r w:rsidRPr="002D4E31">
        <w:t>截图如下：</w:t>
      </w:r>
    </w:p>
    <w:p w14:paraId="0BB547DB" w14:textId="3AB68AB8" w:rsidR="00C56CFD" w:rsidRPr="002D4E31" w:rsidRDefault="00C56CFD" w:rsidP="009B0DEE">
      <w:pPr>
        <w:pStyle w:val="1f"/>
      </w:pPr>
      <w:r w:rsidRPr="002D4E31">
        <w:rPr>
          <w:noProof/>
        </w:rPr>
        <w:drawing>
          <wp:inline distT="0" distB="0" distL="0" distR="0" wp14:anchorId="07F49248" wp14:editId="56A079AD">
            <wp:extent cx="5400000" cy="1692613"/>
            <wp:effectExtent l="19050" t="19050" r="10795" b="222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92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68CD5E" w14:textId="433796CE" w:rsidR="00C56CFD" w:rsidRPr="002D4E31" w:rsidRDefault="00C56CFD" w:rsidP="00C56CFD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更新数据</w:t>
      </w:r>
    </w:p>
    <w:p w14:paraId="46A1376D" w14:textId="5CFA5332" w:rsidR="00C56CFD" w:rsidRPr="002D4E31" w:rsidRDefault="00C56CFD" w:rsidP="009B0DEE">
      <w:pPr>
        <w:pStyle w:val="1f"/>
      </w:pPr>
      <w:r w:rsidRPr="002D4E31">
        <w:t>将</w:t>
      </w:r>
      <w:r w:rsidRPr="002D4E31">
        <w:t>Jack</w:t>
      </w:r>
      <w:r w:rsidRPr="002D4E31">
        <w:t>年龄更改为</w:t>
      </w:r>
      <w:r w:rsidRPr="002D4E31">
        <w:t>25</w:t>
      </w:r>
      <w:r w:rsidRPr="002D4E31">
        <w:t>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页面输入如下语句，完成数据更新。</w:t>
      </w:r>
    </w:p>
    <w:p w14:paraId="30B29346" w14:textId="5F2D5B44" w:rsidR="00C56CFD" w:rsidRPr="00C85D5D" w:rsidRDefault="00C56CFD" w:rsidP="00D6483D">
      <w:pPr>
        <w:pStyle w:val="afffff2"/>
        <w:rPr>
          <w:b/>
          <w:color w:val="C7000B"/>
        </w:rPr>
      </w:pPr>
      <w:proofErr w:type="gramStart"/>
      <w:r w:rsidRPr="00C85D5D">
        <w:rPr>
          <w:b/>
          <w:color w:val="C7000B"/>
        </w:rPr>
        <w:t>update</w:t>
      </w:r>
      <w:proofErr w:type="gramEnd"/>
      <w:r w:rsidRPr="00C85D5D">
        <w:rPr>
          <w:b/>
          <w:color w:val="C7000B"/>
        </w:rPr>
        <w:t xml:space="preserve">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 xml:space="preserve"> set age=25 where name='Jack';</w:t>
      </w:r>
    </w:p>
    <w:p w14:paraId="173FD77D" w14:textId="49D5C4A9" w:rsidR="005E2A17" w:rsidRPr="002D4E31" w:rsidRDefault="005E2A17" w:rsidP="009B0DEE">
      <w:pPr>
        <w:pStyle w:val="1f"/>
        <w:rPr>
          <w:noProof/>
        </w:rPr>
      </w:pPr>
      <w:r w:rsidRPr="002D4E31">
        <w:rPr>
          <w:noProof/>
        </w:rPr>
        <w:t>截图如下：</w:t>
      </w:r>
    </w:p>
    <w:p w14:paraId="60B77CE5" w14:textId="6884E4AD" w:rsidR="00C56CFD" w:rsidRPr="002D4E31" w:rsidRDefault="00C56CFD" w:rsidP="009B0DEE">
      <w:pPr>
        <w:pStyle w:val="1f"/>
      </w:pPr>
      <w:r w:rsidRPr="002D4E31">
        <w:rPr>
          <w:noProof/>
        </w:rPr>
        <w:drawing>
          <wp:inline distT="0" distB="0" distL="0" distR="0" wp14:anchorId="4D45B390" wp14:editId="298B2429">
            <wp:extent cx="5416658" cy="1966475"/>
            <wp:effectExtent l="19050" t="19050" r="1270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95" cy="1970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F6FDFA" w14:textId="05A864F2" w:rsidR="00C56CFD" w:rsidRPr="002D4E31" w:rsidRDefault="005E2A17" w:rsidP="00C56CFD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查询数据</w:t>
      </w:r>
    </w:p>
    <w:p w14:paraId="2835592E" w14:textId="54772E2E" w:rsidR="005E2A17" w:rsidRPr="002D4E31" w:rsidRDefault="005E2A17" w:rsidP="009B0DEE">
      <w:pPr>
        <w:pStyle w:val="1f"/>
      </w:pPr>
      <w:r w:rsidRPr="002D4E31">
        <w:t>查询所有数据，在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页面输入如下语句，完成数据查询。</w:t>
      </w:r>
    </w:p>
    <w:p w14:paraId="11599B74" w14:textId="60A74A20" w:rsidR="005E2A17" w:rsidRPr="00C85D5D" w:rsidRDefault="005E2A17" w:rsidP="00D6483D">
      <w:pPr>
        <w:pStyle w:val="afffff2"/>
        <w:rPr>
          <w:b/>
          <w:color w:val="C7000B"/>
        </w:rPr>
      </w:pPr>
      <w:proofErr w:type="gramStart"/>
      <w:r w:rsidRPr="00C85D5D">
        <w:rPr>
          <w:b/>
          <w:color w:val="C7000B"/>
        </w:rPr>
        <w:lastRenderedPageBreak/>
        <w:t>select</w:t>
      </w:r>
      <w:proofErr w:type="gramEnd"/>
      <w:r w:rsidRPr="00C85D5D">
        <w:rPr>
          <w:b/>
          <w:color w:val="C7000B"/>
        </w:rPr>
        <w:t xml:space="preserve"> * from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>;</w:t>
      </w:r>
    </w:p>
    <w:p w14:paraId="59B87474" w14:textId="2DD1D327" w:rsidR="005E2A17" w:rsidRPr="002D4E31" w:rsidRDefault="005E2A17" w:rsidP="009B0DEE">
      <w:pPr>
        <w:pStyle w:val="1f"/>
      </w:pPr>
      <w:r w:rsidRPr="002D4E31">
        <w:t>截图如下：</w:t>
      </w:r>
    </w:p>
    <w:p w14:paraId="659E5B54" w14:textId="53E3BC0E" w:rsidR="005E2A17" w:rsidRPr="002D4E31" w:rsidRDefault="005E2A17" w:rsidP="009B0DEE">
      <w:pPr>
        <w:pStyle w:val="1f"/>
      </w:pPr>
      <w:r w:rsidRPr="002D4E31">
        <w:rPr>
          <w:noProof/>
        </w:rPr>
        <w:drawing>
          <wp:inline distT="0" distB="0" distL="0" distR="0" wp14:anchorId="62B23EEC" wp14:editId="24E11AF3">
            <wp:extent cx="5400000" cy="2096576"/>
            <wp:effectExtent l="19050" t="19050" r="10795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65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D3A88D" w14:textId="5658577A" w:rsidR="005E2A17" w:rsidRPr="002D4E31" w:rsidRDefault="005E2A17" w:rsidP="009B0DEE">
      <w:pPr>
        <w:pStyle w:val="1f"/>
      </w:pPr>
      <w:r w:rsidRPr="002D4E31">
        <w:t>条件查询，查询</w:t>
      </w:r>
      <w:r w:rsidRPr="002D4E31">
        <w:t>id</w:t>
      </w:r>
      <w:r w:rsidRPr="002D4E31">
        <w:t>为</w:t>
      </w:r>
      <w:r w:rsidRPr="002D4E31">
        <w:t>2</w:t>
      </w:r>
      <w:r w:rsidRPr="002D4E31">
        <w:t>的学生信息，在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页面输入如下语句，完成数据查询。</w:t>
      </w:r>
    </w:p>
    <w:p w14:paraId="1620D3F1" w14:textId="323480B5" w:rsidR="005E2A17" w:rsidRPr="002D4E31" w:rsidRDefault="005E2A17" w:rsidP="00C85D5D">
      <w:pPr>
        <w:pStyle w:val="afffff2"/>
        <w:rPr>
          <w:szCs w:val="18"/>
        </w:rPr>
      </w:pPr>
      <w:proofErr w:type="gramStart"/>
      <w:r w:rsidRPr="00C85D5D">
        <w:rPr>
          <w:b/>
          <w:color w:val="C7000B"/>
        </w:rPr>
        <w:t>select</w:t>
      </w:r>
      <w:proofErr w:type="gramEnd"/>
      <w:r w:rsidRPr="00C85D5D">
        <w:rPr>
          <w:b/>
          <w:color w:val="C7000B"/>
        </w:rPr>
        <w:t xml:space="preserve"> * from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 xml:space="preserve"> where id=2;</w:t>
      </w:r>
      <w:r w:rsidR="00D6483D">
        <w:rPr>
          <w:szCs w:val="18"/>
        </w:rPr>
        <w:tab/>
      </w:r>
    </w:p>
    <w:p w14:paraId="2C44DF11" w14:textId="61ACFFB5" w:rsidR="00F552F8" w:rsidRPr="002D4E31" w:rsidRDefault="00F552F8" w:rsidP="009B0DEE">
      <w:pPr>
        <w:pStyle w:val="1f"/>
        <w:rPr>
          <w:noProof/>
        </w:rPr>
      </w:pPr>
      <w:r w:rsidRPr="002D4E31">
        <w:rPr>
          <w:noProof/>
        </w:rPr>
        <w:t>截图如下：</w:t>
      </w:r>
    </w:p>
    <w:p w14:paraId="070E5EEC" w14:textId="680C29C6" w:rsidR="005E2A17" w:rsidRPr="002D4E31" w:rsidRDefault="005E2A17" w:rsidP="009B0DEE">
      <w:pPr>
        <w:pStyle w:val="1f"/>
      </w:pPr>
      <w:r w:rsidRPr="002D4E31">
        <w:rPr>
          <w:noProof/>
        </w:rPr>
        <w:drawing>
          <wp:inline distT="0" distB="0" distL="0" distR="0" wp14:anchorId="35AB8FDC" wp14:editId="66E98527">
            <wp:extent cx="5416658" cy="1490452"/>
            <wp:effectExtent l="19050" t="19050" r="12700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61" cy="14920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77BDCB" w14:textId="4A8EF114" w:rsidR="00F552F8" w:rsidRPr="002D4E31" w:rsidRDefault="00F552F8" w:rsidP="00F552F8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删除数据</w:t>
      </w:r>
    </w:p>
    <w:p w14:paraId="68C36D4C" w14:textId="39FE9F25" w:rsidR="00F552F8" w:rsidRPr="002D4E31" w:rsidRDefault="00F552F8" w:rsidP="009B0DEE">
      <w:pPr>
        <w:pStyle w:val="1f"/>
      </w:pPr>
      <w:r w:rsidRPr="002D4E31">
        <w:t>删除单条数据，删除</w:t>
      </w:r>
      <w:r w:rsidRPr="002D4E31">
        <w:t>id</w:t>
      </w:r>
      <w:r w:rsidRPr="002D4E31">
        <w:t>为</w:t>
      </w:r>
      <w:r w:rsidRPr="002D4E31">
        <w:t>1</w:t>
      </w:r>
      <w:r w:rsidRPr="002D4E31">
        <w:t>的数据，在</w:t>
      </w:r>
      <w:r w:rsidRPr="002D4E31">
        <w:t>“SQL</w:t>
      </w:r>
      <w:r w:rsidRPr="002D4E31">
        <w:t>查询</w:t>
      </w:r>
      <w:r w:rsidRPr="002D4E31">
        <w:t>”</w:t>
      </w:r>
      <w:r w:rsidRPr="002D4E31">
        <w:t>页面输入如下语句，完成单条数据删除。</w:t>
      </w:r>
    </w:p>
    <w:p w14:paraId="49F1AAB5" w14:textId="5B6F9A1F" w:rsidR="00F552F8" w:rsidRPr="00C85D5D" w:rsidRDefault="00F552F8" w:rsidP="00D6483D">
      <w:pPr>
        <w:pStyle w:val="afffff2"/>
        <w:rPr>
          <w:b/>
          <w:color w:val="C7000B"/>
        </w:rPr>
      </w:pPr>
      <w:proofErr w:type="gramStart"/>
      <w:r w:rsidRPr="00C85D5D">
        <w:rPr>
          <w:b/>
          <w:color w:val="C7000B"/>
        </w:rPr>
        <w:t>delete</w:t>
      </w:r>
      <w:proofErr w:type="gramEnd"/>
      <w:r w:rsidRPr="00C85D5D">
        <w:rPr>
          <w:b/>
          <w:color w:val="C7000B"/>
        </w:rPr>
        <w:t xml:space="preserve"> from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 xml:space="preserve"> where id=1;</w:t>
      </w:r>
    </w:p>
    <w:p w14:paraId="28640F74" w14:textId="520440AA" w:rsidR="00F552F8" w:rsidRPr="002D4E31" w:rsidRDefault="00F552F8" w:rsidP="009B0DEE">
      <w:pPr>
        <w:pStyle w:val="1f"/>
      </w:pPr>
      <w:r w:rsidRPr="002D4E31">
        <w:t>截图如下：</w:t>
      </w:r>
    </w:p>
    <w:p w14:paraId="0831977F" w14:textId="612DE751" w:rsidR="00F552F8" w:rsidRPr="002D4E31" w:rsidRDefault="00F552F8" w:rsidP="009B0DEE">
      <w:pPr>
        <w:pStyle w:val="1f"/>
      </w:pPr>
      <w:r w:rsidRPr="002D4E31">
        <w:rPr>
          <w:noProof/>
        </w:rPr>
        <w:drawing>
          <wp:inline distT="0" distB="0" distL="0" distR="0" wp14:anchorId="390FF035" wp14:editId="55A1FE2B">
            <wp:extent cx="5399405" cy="1459935"/>
            <wp:effectExtent l="19050" t="19050" r="10795" b="260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90" cy="14613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A0A0BF" w14:textId="72C5DDB6" w:rsidR="00F552F8" w:rsidRPr="002D4E31" w:rsidRDefault="00F552F8" w:rsidP="009B0DEE">
      <w:pPr>
        <w:pStyle w:val="1f"/>
      </w:pPr>
      <w:r w:rsidRPr="002D4E31">
        <w:t>删除所有数据</w:t>
      </w:r>
      <w:r w:rsidR="00C46E2F" w:rsidRPr="002D4E31">
        <w:t>，在</w:t>
      </w:r>
      <w:r w:rsidR="00C46E2F" w:rsidRPr="002D4E31">
        <w:t>“SQL</w:t>
      </w:r>
      <w:r w:rsidR="00C46E2F" w:rsidRPr="002D4E31">
        <w:t>查询</w:t>
      </w:r>
      <w:r w:rsidR="00C46E2F" w:rsidRPr="002D4E31">
        <w:t>”</w:t>
      </w:r>
      <w:r w:rsidR="00C46E2F" w:rsidRPr="002D4E31">
        <w:t>页面输入如下语句，完成单条数据删除。</w:t>
      </w:r>
    </w:p>
    <w:p w14:paraId="2BD7716D" w14:textId="6E00174C" w:rsidR="00C46E2F" w:rsidRPr="00C85D5D" w:rsidRDefault="00C46E2F" w:rsidP="00D6483D">
      <w:pPr>
        <w:pStyle w:val="afffff2"/>
        <w:rPr>
          <w:b/>
          <w:color w:val="C7000B"/>
        </w:rPr>
      </w:pPr>
      <w:proofErr w:type="gramStart"/>
      <w:r w:rsidRPr="00C85D5D">
        <w:rPr>
          <w:b/>
          <w:color w:val="C7000B"/>
        </w:rPr>
        <w:t>delete</w:t>
      </w:r>
      <w:proofErr w:type="gramEnd"/>
      <w:r w:rsidRPr="00C85D5D">
        <w:rPr>
          <w:b/>
          <w:color w:val="C7000B"/>
        </w:rPr>
        <w:t xml:space="preserve"> from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>;</w:t>
      </w:r>
    </w:p>
    <w:p w14:paraId="2386D244" w14:textId="61911088" w:rsidR="00F552F8" w:rsidRPr="002D4E31" w:rsidRDefault="00C46E2F" w:rsidP="009B0DEE">
      <w:pPr>
        <w:pStyle w:val="1f"/>
      </w:pPr>
      <w:r w:rsidRPr="002D4E31">
        <w:t>截图如下：</w:t>
      </w:r>
    </w:p>
    <w:p w14:paraId="15341789" w14:textId="2C1BBA69" w:rsidR="00C46E2F" w:rsidRPr="002D4E31" w:rsidRDefault="00C46E2F" w:rsidP="009B0DEE">
      <w:pPr>
        <w:pStyle w:val="1f"/>
      </w:pPr>
      <w:r w:rsidRPr="002D4E31">
        <w:rPr>
          <w:noProof/>
        </w:rPr>
        <w:lastRenderedPageBreak/>
        <w:drawing>
          <wp:inline distT="0" distB="0" distL="0" distR="0" wp14:anchorId="3ECB0D16" wp14:editId="399BE077">
            <wp:extent cx="5400000" cy="1868541"/>
            <wp:effectExtent l="19050" t="19050" r="10795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5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FF0CC0" w14:textId="0EF3C291" w:rsidR="00C46E2F" w:rsidRPr="002D4E31" w:rsidRDefault="00C46E2F" w:rsidP="00C46E2F">
      <w:pPr>
        <w:pStyle w:val="4"/>
        <w:rPr>
          <w:rFonts w:ascii="Huawei Sans" w:hAnsi="Huawei Sans" w:cs="Huawei Sans" w:hint="default"/>
        </w:rPr>
      </w:pPr>
      <w:r w:rsidRPr="002D4E31">
        <w:rPr>
          <w:rFonts w:ascii="Huawei Sans" w:hAnsi="Huawei Sans" w:cs="Huawei Sans" w:hint="default"/>
        </w:rPr>
        <w:t>删除表</w:t>
      </w:r>
    </w:p>
    <w:p w14:paraId="387BE442" w14:textId="17C2A40A" w:rsidR="00C46E2F" w:rsidRPr="002D4E31" w:rsidRDefault="00C46E2F" w:rsidP="00131C06">
      <w:pPr>
        <w:pStyle w:val="1f"/>
      </w:pPr>
      <w:r w:rsidRPr="002D4E31">
        <w:t>选择</w:t>
      </w:r>
      <w:r w:rsidRPr="002D4E31">
        <w:t>“</w:t>
      </w:r>
      <w:r w:rsidRPr="002D4E31">
        <w:t>库管理</w:t>
      </w:r>
      <w:r w:rsidRPr="002D4E31">
        <w:t>”</w:t>
      </w:r>
      <w:r w:rsidRPr="002D4E31">
        <w:t>界面的</w:t>
      </w:r>
      <w:r w:rsidRPr="002D4E31">
        <w:t>“</w:t>
      </w:r>
      <w:r w:rsidRPr="002D4E31">
        <w:t>对象列表</w:t>
      </w:r>
      <w:r w:rsidRPr="002D4E31">
        <w:t>”</w:t>
      </w:r>
      <w:r w:rsidRPr="002D4E31">
        <w:t>，在</w:t>
      </w:r>
      <w:r w:rsidRPr="002D4E31">
        <w:t>“</w:t>
      </w:r>
      <w:r w:rsidRPr="002D4E31">
        <w:t>操作</w:t>
      </w:r>
      <w:r w:rsidRPr="002D4E31">
        <w:t>”</w:t>
      </w:r>
      <w:r w:rsidRPr="002D4E31">
        <w:t>栏中点击</w:t>
      </w:r>
      <w:r w:rsidRPr="002D4E31">
        <w:t>“</w:t>
      </w:r>
      <w:r w:rsidRPr="002D4E31">
        <w:t>更多</w:t>
      </w:r>
      <w:r w:rsidRPr="002D4E31">
        <w:t>”</w:t>
      </w:r>
      <w:r w:rsidRPr="002D4E31">
        <w:t>，选择</w:t>
      </w:r>
      <w:r w:rsidRPr="002D4E31">
        <w:t>“</w:t>
      </w:r>
      <w:r w:rsidRPr="002D4E31">
        <w:t>删除</w:t>
      </w:r>
      <w:r w:rsidRPr="002D4E31">
        <w:t>”</w:t>
      </w:r>
      <w:r w:rsidRPr="002D4E31">
        <w:t>。</w:t>
      </w:r>
    </w:p>
    <w:p w14:paraId="211BC982" w14:textId="7D954D63" w:rsidR="00C46E2F" w:rsidRPr="002D4E31" w:rsidRDefault="00482467" w:rsidP="009B0DEE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5847B2" wp14:editId="0864A1CA">
                <wp:simplePos x="0" y="0"/>
                <wp:positionH relativeFrom="column">
                  <wp:posOffset>5758294</wp:posOffset>
                </wp:positionH>
                <wp:positionV relativeFrom="paragraph">
                  <wp:posOffset>1191953</wp:posOffset>
                </wp:positionV>
                <wp:extent cx="241993" cy="94211"/>
                <wp:effectExtent l="19050" t="19050" r="24765" b="2032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3" cy="942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9FDD6" id="矩形 66" o:spid="_x0000_s1026" style="position:absolute;left:0;text-align:left;margin-left:453.4pt;margin-top:93.85pt;width:19.05pt;height: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" filled="f" strokecolor="#c7000b" strokeweight="2.25pt"/>
            </w:pict>
          </mc:Fallback>
        </mc:AlternateContent>
      </w:r>
      <w:r w:rsidR="00C46E2F" w:rsidRPr="002D4E31">
        <w:rPr>
          <w:noProof/>
        </w:rPr>
        <w:drawing>
          <wp:inline distT="0" distB="0" distL="0" distR="0" wp14:anchorId="04E405A4" wp14:editId="3F038CB7">
            <wp:extent cx="5400000" cy="1554783"/>
            <wp:effectExtent l="19050" t="19050" r="10795" b="266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47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3A131D" w14:textId="1D5C6B83" w:rsidR="00C46E2F" w:rsidRPr="002D4E31" w:rsidRDefault="00C46E2F" w:rsidP="00131C06">
      <w:pPr>
        <w:pStyle w:val="1f"/>
      </w:pPr>
      <w:r w:rsidRPr="002D4E31">
        <w:t>在弹出的对话框中选择</w:t>
      </w:r>
      <w:r w:rsidRPr="002D4E31">
        <w:t>“</w:t>
      </w:r>
      <w:r w:rsidRPr="002D4E31">
        <w:t>确定</w:t>
      </w:r>
      <w:r w:rsidRPr="002D4E31">
        <w:t>”</w:t>
      </w:r>
      <w:r w:rsidR="00FD599E" w:rsidRPr="002D4E31">
        <w:t>，完成表删除</w:t>
      </w:r>
      <w:r w:rsidRPr="002D4E31">
        <w:t>。</w:t>
      </w:r>
    </w:p>
    <w:p w14:paraId="1D580FCB" w14:textId="4A916946" w:rsidR="00C46E2F" w:rsidRPr="002D4E31" w:rsidRDefault="00482467" w:rsidP="009B0DEE">
      <w:pPr>
        <w:pStyle w:val="1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34462" wp14:editId="636D6DE9">
                <wp:simplePos x="0" y="0"/>
                <wp:positionH relativeFrom="column">
                  <wp:posOffset>1818063</wp:posOffset>
                </wp:positionH>
                <wp:positionV relativeFrom="paragraph">
                  <wp:posOffset>1133187</wp:posOffset>
                </wp:positionV>
                <wp:extent cx="454429" cy="182880"/>
                <wp:effectExtent l="19050" t="19050" r="22225" b="2667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29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F84D" id="矩形 67" o:spid="_x0000_s1026" style="position:absolute;left:0;text-align:left;margin-left:143.15pt;margin-top:89.25pt;width:35.8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" filled="f" strokecolor="#c7000b" strokeweight="2.25pt"/>
            </w:pict>
          </mc:Fallback>
        </mc:AlternateContent>
      </w:r>
      <w:r w:rsidR="00C46E2F" w:rsidRPr="002D4E31">
        <w:rPr>
          <w:noProof/>
        </w:rPr>
        <w:drawing>
          <wp:inline distT="0" distB="0" distL="0" distR="0" wp14:anchorId="5D51A3C3" wp14:editId="47806F88">
            <wp:extent cx="3191774" cy="1357932"/>
            <wp:effectExtent l="19050" t="19050" r="27940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102" cy="13648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6113" w14:textId="74617113" w:rsidR="00C46E2F" w:rsidRPr="002D4E31" w:rsidRDefault="00FD599E" w:rsidP="009B0DEE">
      <w:pPr>
        <w:pStyle w:val="1f"/>
      </w:pPr>
      <w:r w:rsidRPr="002D4E31">
        <w:t>此外，删除表也可以通过</w:t>
      </w:r>
      <w:r w:rsidRPr="002D4E31">
        <w:t>SQL</w:t>
      </w:r>
      <w:r w:rsidRPr="002D4E31">
        <w:t>语句执行，语句如下：</w:t>
      </w:r>
    </w:p>
    <w:p w14:paraId="593BE667" w14:textId="3DEAEAC6" w:rsidR="00FD599E" w:rsidRPr="00C85D5D" w:rsidRDefault="00FD599E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 xml:space="preserve">DROP TABLE IF EXISTS </w:t>
      </w:r>
      <w:proofErr w:type="spellStart"/>
      <w:r w:rsidRPr="00C85D5D">
        <w:rPr>
          <w:b/>
          <w:color w:val="C7000B"/>
        </w:rPr>
        <w:t>t_student</w:t>
      </w:r>
      <w:proofErr w:type="spellEnd"/>
      <w:r w:rsidRPr="00C85D5D">
        <w:rPr>
          <w:b/>
          <w:color w:val="C7000B"/>
        </w:rPr>
        <w:t>;</w:t>
      </w:r>
    </w:p>
    <w:p w14:paraId="61FB7D73" w14:textId="03793C01" w:rsidR="004F38CD" w:rsidRPr="002D4E31" w:rsidRDefault="003F2934" w:rsidP="003F2934">
      <w:pPr>
        <w:pStyle w:val="2"/>
        <w:rPr>
          <w:rFonts w:ascii="Huawei Sans" w:hAnsi="Huawei Sans" w:cs="Huawei Sans"/>
          <w:lang w:eastAsia="zh-CN"/>
        </w:rPr>
      </w:pPr>
      <w:bookmarkStart w:id="18" w:name="_Toc72262779"/>
      <w:r w:rsidRPr="002D4E31">
        <w:rPr>
          <w:rFonts w:ascii="Huawei Sans" w:hAnsi="Huawei Sans" w:cs="Huawei Sans"/>
          <w:lang w:eastAsia="zh-CN"/>
        </w:rPr>
        <w:t>创建和管理其他数据库对象</w:t>
      </w:r>
      <w:bookmarkEnd w:id="18"/>
    </w:p>
    <w:p w14:paraId="76A0244D" w14:textId="44FD0808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19" w:name="_Toc72262780"/>
      <w:r w:rsidRPr="002D4E31">
        <w:rPr>
          <w:rFonts w:ascii="Huawei Sans" w:hAnsi="Huawei Sans" w:cs="Huawei Sans"/>
          <w:lang w:eastAsia="en-US"/>
        </w:rPr>
        <w:t>创建和管理索引</w:t>
      </w:r>
      <w:bookmarkEnd w:id="19"/>
    </w:p>
    <w:p w14:paraId="01F36C18" w14:textId="7286784F" w:rsidR="00476FB5" w:rsidRPr="002D4E31" w:rsidRDefault="00476FB5" w:rsidP="009B0DEE">
      <w:pPr>
        <w:pStyle w:val="1f"/>
      </w:pPr>
      <w:r w:rsidRPr="002D4E31">
        <w:t>索引可以提高数据的访问速度，但同时也增加了插入、更新和删除表的处理时间。所以是否要为表增加索引，索引建立在哪些字段上，是创建索引前必须要考虑的问题。需要分析应用程序的业务处理、数据使用、经常被用作查询条件或者被要求排序的字段来确定是否建立索引。</w:t>
      </w:r>
    </w:p>
    <w:p w14:paraId="383E72DF" w14:textId="5842A2FD" w:rsidR="00476FB5" w:rsidRPr="002D4E31" w:rsidRDefault="00476FB5" w:rsidP="00001C8D">
      <w:pPr>
        <w:pStyle w:val="30"/>
        <w:rPr>
          <w:lang w:eastAsia="en-US"/>
        </w:rPr>
      </w:pPr>
      <w:r w:rsidRPr="002D4E31">
        <w:t>创建索引</w:t>
      </w:r>
      <w:proofErr w:type="spellStart"/>
      <w:r w:rsidRPr="002D4E31">
        <w:t>staffs_ind</w:t>
      </w:r>
      <w:proofErr w:type="spellEnd"/>
      <w:r w:rsidRPr="002D4E31">
        <w:t>。</w:t>
      </w:r>
    </w:p>
    <w:p w14:paraId="0153B1FB" w14:textId="61CDDC8A" w:rsidR="00476FB5" w:rsidRPr="00C85D5D" w:rsidRDefault="00476FB5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lastRenderedPageBreak/>
        <w:t xml:space="preserve">CREATE INDEX </w:t>
      </w:r>
      <w:proofErr w:type="spellStart"/>
      <w:r w:rsidRPr="00C85D5D">
        <w:rPr>
          <w:b/>
          <w:color w:val="C7000B"/>
        </w:rPr>
        <w:t>staffs_ind</w:t>
      </w:r>
      <w:proofErr w:type="spellEnd"/>
      <w:r w:rsidRPr="00C85D5D">
        <w:rPr>
          <w:b/>
          <w:color w:val="C7000B"/>
        </w:rPr>
        <w:t xml:space="preserve"> ON </w:t>
      </w:r>
      <w:proofErr w:type="spellStart"/>
      <w:r w:rsidRPr="00C85D5D">
        <w:rPr>
          <w:b/>
          <w:color w:val="C7000B"/>
        </w:rPr>
        <w:t>staffs_p</w:t>
      </w:r>
      <w:proofErr w:type="spellEnd"/>
      <w:r w:rsidRPr="00C85D5D">
        <w:rPr>
          <w:b/>
          <w:color w:val="C7000B"/>
        </w:rPr>
        <w:t xml:space="preserve"> (</w:t>
      </w:r>
      <w:proofErr w:type="spellStart"/>
      <w:r w:rsidRPr="00C85D5D">
        <w:rPr>
          <w:b/>
          <w:color w:val="C7000B"/>
        </w:rPr>
        <w:t>staff_ID</w:t>
      </w:r>
      <w:proofErr w:type="spellEnd"/>
      <w:r w:rsidRPr="00C85D5D">
        <w:rPr>
          <w:b/>
          <w:color w:val="C7000B"/>
        </w:rPr>
        <w:t>);</w:t>
      </w:r>
    </w:p>
    <w:p w14:paraId="257DE843" w14:textId="21DECBE2" w:rsidR="00476FB5" w:rsidRPr="002D4E31" w:rsidRDefault="00476FB5" w:rsidP="009B0DEE">
      <w:pPr>
        <w:pStyle w:val="1f"/>
      </w:pPr>
      <w:r w:rsidRPr="002D4E31">
        <w:t>截图如下：</w:t>
      </w:r>
    </w:p>
    <w:p w14:paraId="7B405CA3" w14:textId="7385AD8C" w:rsidR="00476FB5" w:rsidRPr="002D4E31" w:rsidRDefault="00476FB5" w:rsidP="009B0DEE">
      <w:pPr>
        <w:pStyle w:val="1f"/>
      </w:pPr>
      <w:r w:rsidRPr="002D4E31">
        <w:rPr>
          <w:noProof/>
        </w:rPr>
        <w:drawing>
          <wp:inline distT="0" distB="0" distL="0" distR="0" wp14:anchorId="6A5FBF14" wp14:editId="5F895AF6">
            <wp:extent cx="4329237" cy="1747344"/>
            <wp:effectExtent l="19050" t="19050" r="14605" b="2476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14" cy="178394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AA99E" w14:textId="09FDD593" w:rsidR="00476FB5" w:rsidRPr="002D4E31" w:rsidRDefault="00476FB5" w:rsidP="00001C8D">
      <w:pPr>
        <w:pStyle w:val="30"/>
        <w:rPr>
          <w:lang w:eastAsia="en-US"/>
        </w:rPr>
      </w:pPr>
      <w:r w:rsidRPr="002D4E31">
        <w:t>删除索引</w:t>
      </w:r>
      <w:proofErr w:type="spellStart"/>
      <w:r w:rsidRPr="002D4E31">
        <w:t>staffs_ind</w:t>
      </w:r>
      <w:proofErr w:type="spellEnd"/>
      <w:r w:rsidRPr="002D4E31">
        <w:t>。</w:t>
      </w:r>
    </w:p>
    <w:p w14:paraId="6EB105CA" w14:textId="32862ABC" w:rsidR="00476FB5" w:rsidRPr="00C85D5D" w:rsidRDefault="0087585F" w:rsidP="00D6483D">
      <w:pPr>
        <w:pStyle w:val="afffff2"/>
        <w:rPr>
          <w:b/>
          <w:color w:val="C7000B"/>
        </w:rPr>
      </w:pPr>
      <w:proofErr w:type="gramStart"/>
      <w:r w:rsidRPr="00C85D5D">
        <w:rPr>
          <w:b/>
          <w:color w:val="C7000B"/>
        </w:rPr>
        <w:t>drop</w:t>
      </w:r>
      <w:proofErr w:type="gramEnd"/>
      <w:r w:rsidRPr="00C85D5D">
        <w:rPr>
          <w:b/>
          <w:color w:val="C7000B"/>
        </w:rPr>
        <w:t xml:space="preserve"> index </w:t>
      </w:r>
      <w:proofErr w:type="spellStart"/>
      <w:r w:rsidRPr="00C85D5D">
        <w:rPr>
          <w:b/>
          <w:color w:val="C7000B"/>
        </w:rPr>
        <w:t>staffs_ind</w:t>
      </w:r>
      <w:proofErr w:type="spellEnd"/>
      <w:r w:rsidRPr="00C85D5D">
        <w:rPr>
          <w:b/>
          <w:color w:val="C7000B"/>
        </w:rPr>
        <w:t xml:space="preserve"> ON </w:t>
      </w:r>
      <w:proofErr w:type="spellStart"/>
      <w:r w:rsidRPr="00C85D5D">
        <w:rPr>
          <w:b/>
          <w:color w:val="C7000B"/>
        </w:rPr>
        <w:t>staffs_p</w:t>
      </w:r>
      <w:proofErr w:type="spellEnd"/>
      <w:r w:rsidRPr="00C85D5D">
        <w:rPr>
          <w:b/>
          <w:color w:val="C7000B"/>
        </w:rPr>
        <w:t>;</w:t>
      </w:r>
    </w:p>
    <w:p w14:paraId="035FA9FD" w14:textId="7A39C1E3" w:rsidR="0087585F" w:rsidRPr="002D4E31" w:rsidRDefault="0087585F" w:rsidP="009B0DEE">
      <w:pPr>
        <w:pStyle w:val="1f"/>
      </w:pPr>
      <w:r w:rsidRPr="002D4E31">
        <w:t>截图如下：</w:t>
      </w:r>
    </w:p>
    <w:p w14:paraId="14D01741" w14:textId="6B73BC55" w:rsidR="0087585F" w:rsidRPr="002D4E31" w:rsidRDefault="0087585F" w:rsidP="009B0DEE">
      <w:pPr>
        <w:pStyle w:val="1f"/>
        <w:rPr>
          <w:lang w:eastAsia="en-US"/>
        </w:rPr>
      </w:pPr>
      <w:r w:rsidRPr="002D4E31">
        <w:rPr>
          <w:noProof/>
        </w:rPr>
        <w:drawing>
          <wp:inline distT="0" distB="0" distL="0" distR="0" wp14:anchorId="520CEFC1" wp14:editId="62BBAA06">
            <wp:extent cx="4132053" cy="2266223"/>
            <wp:effectExtent l="19050" t="19050" r="20955" b="203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064" cy="227500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29E383" w14:textId="68EF58A2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20" w:name="_Toc72262781"/>
      <w:r w:rsidRPr="002D4E31">
        <w:rPr>
          <w:rFonts w:ascii="Huawei Sans" w:hAnsi="Huawei Sans" w:cs="Huawei Sans"/>
          <w:lang w:eastAsia="en-US"/>
        </w:rPr>
        <w:t>创建和管理视图</w:t>
      </w:r>
      <w:bookmarkEnd w:id="20"/>
    </w:p>
    <w:p w14:paraId="2555E3BD" w14:textId="77777777" w:rsidR="0087585F" w:rsidRPr="002D4E31" w:rsidRDefault="0087585F" w:rsidP="009B0DEE">
      <w:pPr>
        <w:pStyle w:val="1f"/>
      </w:pPr>
      <w:r w:rsidRPr="002D4E31">
        <w:t>当用户对数据库中的一张或者多张表的某些字段的组合感兴趣，而又不想每次键入这些查询时，用户就可以定义一个视图，以便解决这个问题。</w:t>
      </w:r>
    </w:p>
    <w:p w14:paraId="610F17A1" w14:textId="6B0E9111" w:rsidR="0087585F" w:rsidRPr="002D4E31" w:rsidRDefault="0087585F" w:rsidP="009B0DEE">
      <w:pPr>
        <w:pStyle w:val="1f"/>
      </w:pPr>
      <w:r w:rsidRPr="002D4E31">
        <w:t>视图与基本表不同，不是物理上实际存在的，是一个虚表。数据库中仅存放视图的定义，而不存放视图对应的数据，这些数据仍存放在原来的基本表中。</w:t>
      </w:r>
      <w:proofErr w:type="gramStart"/>
      <w:r w:rsidRPr="002D4E31">
        <w:t>若基本</w:t>
      </w:r>
      <w:proofErr w:type="gramEnd"/>
      <w:r w:rsidRPr="002D4E31">
        <w:t>表中的数据发生变化，从视图中查询出的数据也随之改变。从这个意义上讲，视图就像一个窗口，透过它可以看到数据库中用户感兴趣的数据及变化。视图每次被引用的时候都会运行一次。</w:t>
      </w:r>
    </w:p>
    <w:p w14:paraId="28E016FD" w14:textId="3C81556D" w:rsidR="0087585F" w:rsidRPr="002D4E31" w:rsidRDefault="0087585F" w:rsidP="00001C8D">
      <w:pPr>
        <w:pStyle w:val="30"/>
      </w:pPr>
      <w:r w:rsidRPr="002D4E31">
        <w:t>创建视图</w:t>
      </w:r>
      <w:proofErr w:type="spellStart"/>
      <w:r w:rsidRPr="002D4E31">
        <w:t>v_staffs</w:t>
      </w:r>
      <w:proofErr w:type="spellEnd"/>
      <w:r w:rsidRPr="002D4E31">
        <w:t>，若该视图存在则更新该视图。</w:t>
      </w:r>
    </w:p>
    <w:p w14:paraId="48B70798" w14:textId="0DBB15DD" w:rsidR="0087585F" w:rsidRPr="00D6483D" w:rsidRDefault="0087585F" w:rsidP="00D6483D">
      <w:pPr>
        <w:pStyle w:val="afffff2"/>
      </w:pPr>
      <w:r w:rsidRPr="00C85D5D">
        <w:rPr>
          <w:b/>
          <w:color w:val="C7000B"/>
        </w:rPr>
        <w:t xml:space="preserve">CREATE OR REPLACE VIEW </w:t>
      </w:r>
      <w:proofErr w:type="spellStart"/>
      <w:r w:rsidRPr="00C85D5D">
        <w:rPr>
          <w:b/>
          <w:color w:val="C7000B"/>
        </w:rPr>
        <w:t>v_staffs</w:t>
      </w:r>
      <w:proofErr w:type="spellEnd"/>
      <w:r w:rsidRPr="00C85D5D">
        <w:rPr>
          <w:b/>
          <w:color w:val="C7000B"/>
        </w:rPr>
        <w:t xml:space="preserve"> AS SELECT * FROM </w:t>
      </w:r>
      <w:proofErr w:type="spellStart"/>
      <w:r w:rsidRPr="00C85D5D">
        <w:rPr>
          <w:b/>
          <w:color w:val="C7000B"/>
        </w:rPr>
        <w:t>staffs_p</w:t>
      </w:r>
      <w:proofErr w:type="spellEnd"/>
      <w:r w:rsidRPr="00C85D5D">
        <w:rPr>
          <w:b/>
          <w:color w:val="C7000B"/>
        </w:rPr>
        <w:t xml:space="preserve"> WHERE </w:t>
      </w:r>
      <w:proofErr w:type="spellStart"/>
      <w:r w:rsidRPr="00C85D5D">
        <w:rPr>
          <w:b/>
          <w:color w:val="C7000B"/>
        </w:rPr>
        <w:t>staff_id</w:t>
      </w:r>
      <w:proofErr w:type="spellEnd"/>
      <w:r w:rsidRPr="00C85D5D">
        <w:rPr>
          <w:b/>
          <w:color w:val="C7000B"/>
        </w:rPr>
        <w:t xml:space="preserve"> &gt; 100;</w:t>
      </w:r>
    </w:p>
    <w:p w14:paraId="3528520D" w14:textId="08AAD260" w:rsidR="0087585F" w:rsidRPr="002D4E31" w:rsidRDefault="00F557AB" w:rsidP="009B0DEE">
      <w:pPr>
        <w:pStyle w:val="1f"/>
      </w:pPr>
      <w:r w:rsidRPr="002D4E31">
        <w:rPr>
          <w:noProof/>
        </w:rPr>
        <w:lastRenderedPageBreak/>
        <w:drawing>
          <wp:inline distT="0" distB="0" distL="0" distR="0" wp14:anchorId="1C555AA9" wp14:editId="44307A1E">
            <wp:extent cx="5398863" cy="2712472"/>
            <wp:effectExtent l="19050" t="19050" r="11430" b="1206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36" cy="27191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211C7E" w14:textId="48C0A9AA" w:rsidR="00F557AB" w:rsidRPr="002D4E31" w:rsidRDefault="00F557AB" w:rsidP="00001C8D">
      <w:pPr>
        <w:pStyle w:val="30"/>
      </w:pPr>
      <w:r w:rsidRPr="002D4E31">
        <w:t>查询视图中的数据。</w:t>
      </w:r>
    </w:p>
    <w:p w14:paraId="14723ED1" w14:textId="5084F875" w:rsidR="00F557AB" w:rsidRPr="00C85D5D" w:rsidRDefault="00F557AB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 xml:space="preserve">SELECT * FROM </w:t>
      </w:r>
      <w:proofErr w:type="spellStart"/>
      <w:r w:rsidRPr="00C85D5D">
        <w:rPr>
          <w:b/>
          <w:color w:val="C7000B"/>
        </w:rPr>
        <w:t>v_staffs</w:t>
      </w:r>
      <w:proofErr w:type="spellEnd"/>
      <w:r w:rsidRPr="00C85D5D">
        <w:rPr>
          <w:b/>
          <w:color w:val="C7000B"/>
        </w:rPr>
        <w:t>;</w:t>
      </w:r>
    </w:p>
    <w:p w14:paraId="2C1837C3" w14:textId="2A168D5C" w:rsidR="00E80D7D" w:rsidRPr="002D4E31" w:rsidRDefault="00E80D7D" w:rsidP="009B0DEE">
      <w:pPr>
        <w:pStyle w:val="1f"/>
      </w:pPr>
      <w:r w:rsidRPr="002D4E31">
        <w:t>截图如下：</w:t>
      </w:r>
    </w:p>
    <w:p w14:paraId="3E39D7D7" w14:textId="23A28CEF" w:rsidR="00E80D7D" w:rsidRPr="002D4E31" w:rsidRDefault="00E80D7D" w:rsidP="009B0DEE">
      <w:pPr>
        <w:pStyle w:val="1f"/>
      </w:pPr>
      <w:r w:rsidRPr="002D4E31">
        <w:rPr>
          <w:noProof/>
        </w:rPr>
        <w:drawing>
          <wp:inline distT="0" distB="0" distL="0" distR="0" wp14:anchorId="2E0564F2" wp14:editId="4CEFF3F6">
            <wp:extent cx="5400000" cy="1428159"/>
            <wp:effectExtent l="19050" t="19050" r="10795" b="196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815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98775" w14:textId="346AEEED" w:rsidR="00E80D7D" w:rsidRPr="002D4E31" w:rsidRDefault="00E80D7D" w:rsidP="00001C8D">
      <w:pPr>
        <w:pStyle w:val="30"/>
      </w:pPr>
      <w:r w:rsidRPr="002D4E31">
        <w:t>删除视图。</w:t>
      </w:r>
    </w:p>
    <w:p w14:paraId="055CB73E" w14:textId="0746C367" w:rsidR="00E80D7D" w:rsidRPr="00C85D5D" w:rsidRDefault="00E80D7D" w:rsidP="00D6483D">
      <w:pPr>
        <w:pStyle w:val="afffff2"/>
        <w:rPr>
          <w:b/>
          <w:color w:val="C7000B"/>
        </w:rPr>
      </w:pPr>
      <w:proofErr w:type="gramStart"/>
      <w:r w:rsidRPr="00C85D5D">
        <w:rPr>
          <w:b/>
          <w:color w:val="C7000B"/>
        </w:rPr>
        <w:t>drop</w:t>
      </w:r>
      <w:proofErr w:type="gramEnd"/>
      <w:r w:rsidRPr="00C85D5D">
        <w:rPr>
          <w:b/>
          <w:color w:val="C7000B"/>
        </w:rPr>
        <w:t xml:space="preserve"> view </w:t>
      </w:r>
      <w:proofErr w:type="spellStart"/>
      <w:r w:rsidRPr="00C85D5D">
        <w:rPr>
          <w:b/>
          <w:color w:val="C7000B"/>
        </w:rPr>
        <w:t>v_staffs</w:t>
      </w:r>
      <w:proofErr w:type="spellEnd"/>
      <w:r w:rsidRPr="00C85D5D">
        <w:rPr>
          <w:b/>
          <w:color w:val="C7000B"/>
        </w:rPr>
        <w:t>;</w:t>
      </w:r>
    </w:p>
    <w:p w14:paraId="330D036E" w14:textId="61E5631B" w:rsidR="00E80D7D" w:rsidRPr="002D4E31" w:rsidRDefault="00E80D7D" w:rsidP="009B0DEE">
      <w:pPr>
        <w:pStyle w:val="1f"/>
      </w:pPr>
      <w:r w:rsidRPr="002D4E31">
        <w:t>截图如下：</w:t>
      </w:r>
    </w:p>
    <w:p w14:paraId="3817FC45" w14:textId="2463E712" w:rsidR="00E80D7D" w:rsidRPr="002D4E31" w:rsidRDefault="00E80D7D" w:rsidP="009B0DEE">
      <w:pPr>
        <w:pStyle w:val="1f"/>
      </w:pPr>
      <w:r w:rsidRPr="002D4E31">
        <w:rPr>
          <w:noProof/>
        </w:rPr>
        <w:lastRenderedPageBreak/>
        <w:drawing>
          <wp:inline distT="0" distB="0" distL="0" distR="0" wp14:anchorId="27A47069" wp14:editId="1C53FF9A">
            <wp:extent cx="3772426" cy="2543530"/>
            <wp:effectExtent l="19050" t="19050" r="19050" b="285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4353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4C3581" w14:textId="58D5F2A7" w:rsidR="003F2934" w:rsidRPr="002D4E31" w:rsidRDefault="003F2934" w:rsidP="003F2934">
      <w:pPr>
        <w:pStyle w:val="3"/>
        <w:rPr>
          <w:rFonts w:ascii="Huawei Sans" w:hAnsi="Huawei Sans" w:cs="Huawei Sans"/>
          <w:lang w:eastAsia="en-US"/>
        </w:rPr>
      </w:pPr>
      <w:bookmarkStart w:id="21" w:name="_Toc72262782"/>
      <w:r w:rsidRPr="002D4E31">
        <w:rPr>
          <w:rFonts w:ascii="Huawei Sans" w:hAnsi="Huawei Sans" w:cs="Huawei Sans"/>
          <w:lang w:eastAsia="en-US"/>
        </w:rPr>
        <w:t>创建和管理存储过程</w:t>
      </w:r>
      <w:bookmarkEnd w:id="21"/>
    </w:p>
    <w:p w14:paraId="5015F562" w14:textId="6D4ECBE1" w:rsidR="00E80D7D" w:rsidRPr="002D4E31" w:rsidRDefault="009763A5" w:rsidP="00001C8D">
      <w:pPr>
        <w:pStyle w:val="30"/>
        <w:rPr>
          <w:lang w:eastAsia="en-US"/>
        </w:rPr>
      </w:pPr>
      <w:proofErr w:type="spellStart"/>
      <w:r w:rsidRPr="002D4E31">
        <w:rPr>
          <w:lang w:eastAsia="en-US"/>
        </w:rPr>
        <w:t>创建表</w:t>
      </w:r>
      <w:r w:rsidRPr="002D4E31">
        <w:rPr>
          <w:lang w:eastAsia="en-US"/>
        </w:rPr>
        <w:t>t_test</w:t>
      </w:r>
      <w:proofErr w:type="spellEnd"/>
      <w:r w:rsidRPr="002D4E31">
        <w:t>。</w:t>
      </w:r>
    </w:p>
    <w:p w14:paraId="362D9ABD" w14:textId="2D5F85BB" w:rsidR="00D77148" w:rsidRPr="00D6483D" w:rsidRDefault="00D77148" w:rsidP="00D6483D">
      <w:pPr>
        <w:pStyle w:val="afffff2"/>
      </w:pPr>
      <w:proofErr w:type="gramStart"/>
      <w:r w:rsidRPr="00C85D5D">
        <w:rPr>
          <w:b/>
          <w:color w:val="C7000B"/>
        </w:rPr>
        <w:t>create</w:t>
      </w:r>
      <w:proofErr w:type="gramEnd"/>
      <w:r w:rsidRPr="00C85D5D">
        <w:rPr>
          <w:b/>
          <w:color w:val="C7000B"/>
        </w:rPr>
        <w:t xml:space="preserve"> table </w:t>
      </w:r>
      <w:proofErr w:type="spellStart"/>
      <w:r w:rsidRPr="00C85D5D">
        <w:rPr>
          <w:b/>
          <w:color w:val="C7000B"/>
        </w:rPr>
        <w:t>t_test</w:t>
      </w:r>
      <w:proofErr w:type="spellEnd"/>
      <w:r w:rsidRPr="00C85D5D">
        <w:rPr>
          <w:b/>
          <w:color w:val="C7000B"/>
        </w:rPr>
        <w:t xml:space="preserve">(c1 </w:t>
      </w:r>
      <w:proofErr w:type="spellStart"/>
      <w:r w:rsidRPr="00C85D5D">
        <w:rPr>
          <w:b/>
          <w:color w:val="C7000B"/>
        </w:rPr>
        <w:t>int</w:t>
      </w:r>
      <w:proofErr w:type="spellEnd"/>
      <w:r w:rsidRPr="00C85D5D">
        <w:rPr>
          <w:b/>
          <w:color w:val="C7000B"/>
        </w:rPr>
        <w:t xml:space="preserve">, c2 </w:t>
      </w:r>
      <w:proofErr w:type="spellStart"/>
      <w:r w:rsidRPr="00C85D5D">
        <w:rPr>
          <w:b/>
          <w:color w:val="C7000B"/>
        </w:rPr>
        <w:t>int</w:t>
      </w:r>
      <w:proofErr w:type="spellEnd"/>
      <w:r w:rsidRPr="00C85D5D">
        <w:rPr>
          <w:b/>
          <w:color w:val="C7000B"/>
        </w:rPr>
        <w:t>);</w:t>
      </w:r>
    </w:p>
    <w:p w14:paraId="2624EC42" w14:textId="396DDFC7" w:rsidR="00D77148" w:rsidRPr="002D4E31" w:rsidRDefault="00D77148" w:rsidP="009B0DEE">
      <w:pPr>
        <w:pStyle w:val="1f"/>
        <w:rPr>
          <w:lang w:eastAsia="en-US"/>
        </w:rPr>
      </w:pPr>
      <w:proofErr w:type="spellStart"/>
      <w:r w:rsidRPr="002D4E31">
        <w:rPr>
          <w:lang w:eastAsia="en-US"/>
        </w:rPr>
        <w:t>截图如下</w:t>
      </w:r>
      <w:proofErr w:type="spellEnd"/>
      <w:r w:rsidRPr="002D4E31">
        <w:t>：</w:t>
      </w:r>
    </w:p>
    <w:p w14:paraId="472EBA72" w14:textId="10AE9E10" w:rsidR="00D77148" w:rsidRPr="002D4E31" w:rsidRDefault="00D77148" w:rsidP="009B0DEE">
      <w:pPr>
        <w:pStyle w:val="1f"/>
        <w:rPr>
          <w:lang w:eastAsia="en-US"/>
        </w:rPr>
      </w:pPr>
      <w:r w:rsidRPr="002D4E31">
        <w:rPr>
          <w:noProof/>
        </w:rPr>
        <w:drawing>
          <wp:inline distT="0" distB="0" distL="0" distR="0" wp14:anchorId="15F285E3" wp14:editId="7C1011BF">
            <wp:extent cx="3614468" cy="2242791"/>
            <wp:effectExtent l="19050" t="19050" r="24130" b="2476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33" cy="224965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07093" w14:textId="4F88E2D4" w:rsidR="009763A5" w:rsidRPr="002D4E31" w:rsidRDefault="009763A5" w:rsidP="00001C8D">
      <w:pPr>
        <w:pStyle w:val="30"/>
        <w:rPr>
          <w:lang w:eastAsia="en-US"/>
        </w:rPr>
      </w:pPr>
      <w:proofErr w:type="spellStart"/>
      <w:r w:rsidRPr="002D4E31">
        <w:rPr>
          <w:lang w:eastAsia="en-US"/>
        </w:rPr>
        <w:t>创建存储过程</w:t>
      </w:r>
      <w:r w:rsidRPr="002D4E31">
        <w:rPr>
          <w:lang w:eastAsia="en-US"/>
        </w:rPr>
        <w:t>insert_data</w:t>
      </w:r>
      <w:proofErr w:type="spellEnd"/>
      <w:r w:rsidRPr="002D4E31">
        <w:t>。</w:t>
      </w:r>
    </w:p>
    <w:p w14:paraId="691B37CF" w14:textId="53C688EF" w:rsidR="00D77148" w:rsidRPr="002D4E31" w:rsidRDefault="00D77148" w:rsidP="009B0DEE">
      <w:pPr>
        <w:pStyle w:val="1f"/>
      </w:pPr>
      <w:r w:rsidRPr="002D4E31">
        <w:t>在</w:t>
      </w:r>
      <w:r w:rsidRPr="002D4E31">
        <w:t>“</w:t>
      </w:r>
      <w:r w:rsidRPr="002D4E31">
        <w:t>库管理界面</w:t>
      </w:r>
      <w:r w:rsidRPr="002D4E31">
        <w:t>”</w:t>
      </w:r>
      <w:r w:rsidRPr="002D4E31">
        <w:t>选择</w:t>
      </w:r>
      <w:r w:rsidRPr="002D4E31">
        <w:t>“</w:t>
      </w:r>
      <w:r w:rsidRPr="002D4E31">
        <w:t>存储过程</w:t>
      </w:r>
      <w:r w:rsidRPr="002D4E31">
        <w:t>”</w:t>
      </w:r>
      <w:r w:rsidRPr="002D4E31">
        <w:t>，点击</w:t>
      </w:r>
      <w:r w:rsidRPr="002D4E31">
        <w:t>“</w:t>
      </w:r>
      <w:r w:rsidRPr="002D4E31">
        <w:t>新建存储过程</w:t>
      </w:r>
      <w:r w:rsidRPr="002D4E31">
        <w:t>”</w:t>
      </w:r>
      <w:r w:rsidRPr="002D4E31">
        <w:t>。</w:t>
      </w:r>
    </w:p>
    <w:p w14:paraId="02801E22" w14:textId="300CD6A1" w:rsidR="00D77148" w:rsidRPr="002D4E31" w:rsidRDefault="008977D2" w:rsidP="009B0DEE">
      <w:pPr>
        <w:pStyle w:val="1f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CD876" wp14:editId="462EB1FA">
                <wp:simplePos x="0" y="0"/>
                <wp:positionH relativeFrom="column">
                  <wp:posOffset>1565909</wp:posOffset>
                </wp:positionH>
                <wp:positionV relativeFrom="paragraph">
                  <wp:posOffset>709133</wp:posOffset>
                </wp:positionV>
                <wp:extent cx="933855" cy="262647"/>
                <wp:effectExtent l="19050" t="19050" r="19050" b="2349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5" cy="2626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12E54" id="矩形 68" o:spid="_x0000_s1026" style="position:absolute;left:0;text-align:left;margin-left:123.3pt;margin-top:55.85pt;width:73.55pt;height:2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" filled="f" strokecolor="#c7000b" strokeweight="2.25pt"/>
            </w:pict>
          </mc:Fallback>
        </mc:AlternateContent>
      </w:r>
      <w:r w:rsidR="00D77148" w:rsidRPr="002D4E31">
        <w:rPr>
          <w:noProof/>
        </w:rPr>
        <w:drawing>
          <wp:inline distT="0" distB="0" distL="0" distR="0" wp14:anchorId="43FC6EF0" wp14:editId="7792B2DB">
            <wp:extent cx="5400000" cy="1512202"/>
            <wp:effectExtent l="19050" t="19050" r="10795" b="1206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220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F8E028" w14:textId="526FD92B" w:rsidR="00D77148" w:rsidRPr="002D4E31" w:rsidRDefault="00FA529D" w:rsidP="009B0DEE">
      <w:pPr>
        <w:pStyle w:val="1f"/>
      </w:pPr>
      <w:r w:rsidRPr="002D4E31">
        <w:lastRenderedPageBreak/>
        <w:t>输入存储过程名称，点击</w:t>
      </w:r>
      <w:r w:rsidRPr="002D4E31">
        <w:t>“</w:t>
      </w:r>
      <w:r w:rsidRPr="002D4E31">
        <w:t>确定</w:t>
      </w:r>
      <w:r w:rsidRPr="002D4E31">
        <w:t>”</w:t>
      </w:r>
      <w:r w:rsidRPr="002D4E31">
        <w:t>。</w:t>
      </w:r>
    </w:p>
    <w:p w14:paraId="27EB2E79" w14:textId="1F1F0962" w:rsidR="00FA529D" w:rsidRPr="002D4E31" w:rsidRDefault="008977D2" w:rsidP="009B0DEE">
      <w:pPr>
        <w:pStyle w:val="1f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A1B4A8" wp14:editId="4AA009C2">
                <wp:simplePos x="0" y="0"/>
                <wp:positionH relativeFrom="column">
                  <wp:posOffset>2713774</wp:posOffset>
                </wp:positionH>
                <wp:positionV relativeFrom="paragraph">
                  <wp:posOffset>1977309</wp:posOffset>
                </wp:positionV>
                <wp:extent cx="495705" cy="242773"/>
                <wp:effectExtent l="19050" t="19050" r="19050" b="2413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705" cy="242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03ABE" id="矩形 70" o:spid="_x0000_s1026" style="position:absolute;left:0;text-align:left;margin-left:213.7pt;margin-top:155.7pt;width:39.05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05EC1" wp14:editId="50101E0C">
                <wp:simplePos x="0" y="0"/>
                <wp:positionH relativeFrom="column">
                  <wp:posOffset>1400540</wp:posOffset>
                </wp:positionH>
                <wp:positionV relativeFrom="paragraph">
                  <wp:posOffset>625163</wp:posOffset>
                </wp:positionV>
                <wp:extent cx="2616740" cy="262539"/>
                <wp:effectExtent l="19050" t="19050" r="12700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740" cy="2625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DFD7F" id="矩形 69" o:spid="_x0000_s1026" style="position:absolute;left:0;text-align:left;margin-left:110.3pt;margin-top:49.25pt;width:206.05pt;height:2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" filled="f" strokecolor="#c7000b" strokeweight="2.25pt"/>
            </w:pict>
          </mc:Fallback>
        </mc:AlternateContent>
      </w:r>
      <w:r w:rsidR="00FA529D" w:rsidRPr="002D4E31">
        <w:rPr>
          <w:noProof/>
        </w:rPr>
        <w:drawing>
          <wp:inline distT="0" distB="0" distL="0" distR="0" wp14:anchorId="0121A3D4" wp14:editId="7EDCE223">
            <wp:extent cx="4063042" cy="2239217"/>
            <wp:effectExtent l="19050" t="19050" r="13970" b="2794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26" cy="224389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927C92" w14:textId="7F4542C2" w:rsidR="00FA529D" w:rsidRPr="002D4E31" w:rsidRDefault="00FA529D" w:rsidP="009B0DEE">
      <w:pPr>
        <w:pStyle w:val="1f"/>
      </w:pPr>
      <w:r w:rsidRPr="002D4E31">
        <w:t>在</w:t>
      </w:r>
      <w:r w:rsidRPr="002D4E31">
        <w:t>“</w:t>
      </w:r>
      <w:r w:rsidRPr="002D4E31">
        <w:t>新建存储过程</w:t>
      </w:r>
      <w:r w:rsidRPr="002D4E31">
        <w:t>”</w:t>
      </w:r>
      <w:r w:rsidRPr="002D4E31">
        <w:t>中，输入语句</w:t>
      </w:r>
      <w:r w:rsidR="007F4602" w:rsidRPr="002D4E31">
        <w:t>，完成后单击</w:t>
      </w:r>
      <w:r w:rsidR="007F4602" w:rsidRPr="002D4E31">
        <w:t>“</w:t>
      </w:r>
      <w:r w:rsidR="007F4602" w:rsidRPr="002D4E31">
        <w:t>保存</w:t>
      </w:r>
      <w:r w:rsidR="007F4602" w:rsidRPr="002D4E31">
        <w:t>”</w:t>
      </w:r>
      <w:r w:rsidRPr="002D4E31">
        <w:t>。</w:t>
      </w:r>
      <w:r w:rsidR="008977D2" w:rsidRPr="008977D2">
        <w:rPr>
          <w:noProof/>
        </w:rPr>
        <w:t xml:space="preserve"> </w:t>
      </w:r>
    </w:p>
    <w:p w14:paraId="2E27F69D" w14:textId="068B7EE1" w:rsidR="00FA529D" w:rsidRPr="002D4E31" w:rsidRDefault="008977D2" w:rsidP="009B0DEE">
      <w:pPr>
        <w:pStyle w:val="1f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B00AB1" wp14:editId="5BE86A99">
                <wp:simplePos x="0" y="0"/>
                <wp:positionH relativeFrom="column">
                  <wp:posOffset>2908327</wp:posOffset>
                </wp:positionH>
                <wp:positionV relativeFrom="paragraph">
                  <wp:posOffset>77456</wp:posOffset>
                </wp:positionV>
                <wp:extent cx="719279" cy="223548"/>
                <wp:effectExtent l="19050" t="19050" r="24130" b="2413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279" cy="2235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4A28" id="矩形 71" o:spid="_x0000_s1026" style="position:absolute;left:0;text-align:left;margin-left:229pt;margin-top:6.1pt;width:56.65pt;height:17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" filled="f" strokecolor="#c7000b" strokeweight="2.25pt"/>
            </w:pict>
          </mc:Fallback>
        </mc:AlternateContent>
      </w:r>
      <w:r w:rsidR="00FA529D" w:rsidRPr="002D4E31">
        <w:rPr>
          <w:noProof/>
        </w:rPr>
        <w:drawing>
          <wp:inline distT="0" distB="0" distL="0" distR="0" wp14:anchorId="68111420" wp14:editId="308F321D">
            <wp:extent cx="4615132" cy="2710747"/>
            <wp:effectExtent l="19050" t="19050" r="14605" b="139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87" cy="271829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E6AB6" w14:textId="32D0CE7A" w:rsidR="00FA529D" w:rsidRPr="002D4E31" w:rsidRDefault="007F4602" w:rsidP="009B0DEE">
      <w:pPr>
        <w:pStyle w:val="1f"/>
      </w:pPr>
      <w:r w:rsidRPr="002D4E31">
        <w:t>存储过程参考代码</w:t>
      </w:r>
      <w:r w:rsidR="00E7686A" w:rsidRPr="002D4E31">
        <w:t>(test</w:t>
      </w:r>
      <w:r w:rsidR="00E7686A" w:rsidRPr="002D4E31">
        <w:t>为当前自己所访问的库，比如：</w:t>
      </w:r>
      <w:r w:rsidR="00E7686A" w:rsidRPr="002D4E31">
        <w:t>user01db</w:t>
      </w:r>
      <w:r w:rsidR="00E7686A" w:rsidRPr="002D4E31">
        <w:t>、</w:t>
      </w:r>
      <w:r w:rsidR="00E7686A" w:rsidRPr="002D4E31">
        <w:t>user02db</w:t>
      </w:r>
      <w:r w:rsidR="00E7686A" w:rsidRPr="002D4E31">
        <w:t>等</w:t>
      </w:r>
      <w:r w:rsidR="00E7686A" w:rsidRPr="002D4E31">
        <w:t>)</w:t>
      </w:r>
      <w:r w:rsidRPr="002D4E31">
        <w:t>：</w:t>
      </w:r>
    </w:p>
    <w:p w14:paraId="0A515D76" w14:textId="0FA2F92E" w:rsidR="007F4602" w:rsidRPr="00C85D5D" w:rsidRDefault="007F4602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 xml:space="preserve">CREATE PROCEDURE </w:t>
      </w:r>
      <w:r w:rsidR="00682AE7" w:rsidRPr="00C85D5D">
        <w:rPr>
          <w:b/>
          <w:color w:val="C7000B"/>
        </w:rPr>
        <w:t>`test`</w:t>
      </w:r>
      <w:proofErr w:type="gramStart"/>
      <w:r w:rsidR="00682AE7" w:rsidRPr="00C85D5D">
        <w:rPr>
          <w:b/>
          <w:color w:val="C7000B"/>
        </w:rPr>
        <w:t>.</w:t>
      </w:r>
      <w:r w:rsidRPr="00C85D5D">
        <w:rPr>
          <w:b/>
          <w:color w:val="C7000B"/>
        </w:rPr>
        <w:t>`</w:t>
      </w:r>
      <w:proofErr w:type="spellStart"/>
      <w:proofErr w:type="gramEnd"/>
      <w:r w:rsidRPr="00C85D5D">
        <w:rPr>
          <w:b/>
          <w:color w:val="C7000B"/>
        </w:rPr>
        <w:t>insert_data</w:t>
      </w:r>
      <w:proofErr w:type="spellEnd"/>
      <w:r w:rsidRPr="00C85D5D">
        <w:rPr>
          <w:b/>
          <w:color w:val="C7000B"/>
        </w:rPr>
        <w:t xml:space="preserve">`(a </w:t>
      </w:r>
      <w:proofErr w:type="spellStart"/>
      <w:r w:rsidRPr="00C85D5D">
        <w:rPr>
          <w:b/>
          <w:color w:val="C7000B"/>
        </w:rPr>
        <w:t>int</w:t>
      </w:r>
      <w:proofErr w:type="spellEnd"/>
      <w:r w:rsidRPr="00C85D5D">
        <w:rPr>
          <w:b/>
          <w:color w:val="C7000B"/>
        </w:rPr>
        <w:t xml:space="preserve">, b </w:t>
      </w:r>
      <w:proofErr w:type="spellStart"/>
      <w:r w:rsidRPr="00C85D5D">
        <w:rPr>
          <w:b/>
          <w:color w:val="C7000B"/>
        </w:rPr>
        <w:t>int</w:t>
      </w:r>
      <w:proofErr w:type="spellEnd"/>
      <w:r w:rsidRPr="00C85D5D">
        <w:rPr>
          <w:b/>
          <w:color w:val="C7000B"/>
        </w:rPr>
        <w:t>)</w:t>
      </w:r>
    </w:p>
    <w:p w14:paraId="6E7B3947" w14:textId="77777777" w:rsidR="007F4602" w:rsidRPr="00C85D5D" w:rsidRDefault="007F4602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>BEGIN</w:t>
      </w:r>
    </w:p>
    <w:p w14:paraId="08514897" w14:textId="77777777" w:rsidR="007F4602" w:rsidRPr="00C85D5D" w:rsidRDefault="007F4602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 xml:space="preserve"> </w:t>
      </w:r>
      <w:r w:rsidRPr="00C85D5D">
        <w:rPr>
          <w:b/>
          <w:color w:val="C7000B"/>
        </w:rPr>
        <w:tab/>
      </w:r>
      <w:proofErr w:type="gramStart"/>
      <w:r w:rsidRPr="00C85D5D">
        <w:rPr>
          <w:b/>
          <w:color w:val="C7000B"/>
        </w:rPr>
        <w:t>insert</w:t>
      </w:r>
      <w:proofErr w:type="gramEnd"/>
      <w:r w:rsidRPr="00C85D5D">
        <w:rPr>
          <w:b/>
          <w:color w:val="C7000B"/>
        </w:rPr>
        <w:t xml:space="preserve"> into </w:t>
      </w:r>
      <w:proofErr w:type="spellStart"/>
      <w:r w:rsidRPr="00C85D5D">
        <w:rPr>
          <w:b/>
          <w:color w:val="C7000B"/>
        </w:rPr>
        <w:t>t_test</w:t>
      </w:r>
      <w:proofErr w:type="spellEnd"/>
      <w:r w:rsidRPr="00C85D5D">
        <w:rPr>
          <w:b/>
          <w:color w:val="C7000B"/>
        </w:rPr>
        <w:t xml:space="preserve"> values(</w:t>
      </w:r>
      <w:proofErr w:type="spellStart"/>
      <w:r w:rsidRPr="00C85D5D">
        <w:rPr>
          <w:b/>
          <w:color w:val="C7000B"/>
        </w:rPr>
        <w:t>a,b</w:t>
      </w:r>
      <w:proofErr w:type="spellEnd"/>
      <w:r w:rsidRPr="00C85D5D">
        <w:rPr>
          <w:b/>
          <w:color w:val="C7000B"/>
        </w:rPr>
        <w:t>);</w:t>
      </w:r>
    </w:p>
    <w:p w14:paraId="315A7CA2" w14:textId="77777777" w:rsidR="007F4602" w:rsidRPr="00C85D5D" w:rsidRDefault="007F4602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ab/>
      </w:r>
      <w:proofErr w:type="gramStart"/>
      <w:r w:rsidRPr="00C85D5D">
        <w:rPr>
          <w:b/>
          <w:color w:val="C7000B"/>
        </w:rPr>
        <w:t>insert</w:t>
      </w:r>
      <w:proofErr w:type="gramEnd"/>
      <w:r w:rsidRPr="00C85D5D">
        <w:rPr>
          <w:b/>
          <w:color w:val="C7000B"/>
        </w:rPr>
        <w:t xml:space="preserve"> into </w:t>
      </w:r>
      <w:proofErr w:type="spellStart"/>
      <w:r w:rsidRPr="00C85D5D">
        <w:rPr>
          <w:b/>
          <w:color w:val="C7000B"/>
        </w:rPr>
        <w:t>t_test</w:t>
      </w:r>
      <w:proofErr w:type="spellEnd"/>
      <w:r w:rsidRPr="00C85D5D">
        <w:rPr>
          <w:b/>
          <w:color w:val="C7000B"/>
        </w:rPr>
        <w:t xml:space="preserve"> values(</w:t>
      </w:r>
      <w:proofErr w:type="spellStart"/>
      <w:r w:rsidRPr="00C85D5D">
        <w:rPr>
          <w:b/>
          <w:color w:val="C7000B"/>
        </w:rPr>
        <w:t>b,a</w:t>
      </w:r>
      <w:proofErr w:type="spellEnd"/>
      <w:r w:rsidRPr="00C85D5D">
        <w:rPr>
          <w:b/>
          <w:color w:val="C7000B"/>
        </w:rPr>
        <w:t>);</w:t>
      </w:r>
    </w:p>
    <w:p w14:paraId="75D5412B" w14:textId="776C1A08" w:rsidR="007F4602" w:rsidRPr="00C85D5D" w:rsidRDefault="007F4602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>END</w:t>
      </w:r>
    </w:p>
    <w:p w14:paraId="5172CD3C" w14:textId="2A0C2FA5" w:rsidR="009763A5" w:rsidRPr="002D4E31" w:rsidRDefault="009763A5" w:rsidP="00001C8D">
      <w:pPr>
        <w:pStyle w:val="30"/>
        <w:rPr>
          <w:lang w:eastAsia="en-US"/>
        </w:rPr>
      </w:pPr>
      <w:proofErr w:type="spellStart"/>
      <w:r w:rsidRPr="002D4E31">
        <w:rPr>
          <w:lang w:eastAsia="en-US"/>
        </w:rPr>
        <w:t>调用存储过程</w:t>
      </w:r>
      <w:proofErr w:type="spellEnd"/>
      <w:r w:rsidRPr="002D4E31">
        <w:t>。</w:t>
      </w:r>
    </w:p>
    <w:p w14:paraId="1E7A063C" w14:textId="1849AEF8" w:rsidR="007F4602" w:rsidRPr="002D4E31" w:rsidRDefault="007F4602" w:rsidP="009B0DEE">
      <w:pPr>
        <w:pStyle w:val="1f"/>
      </w:pPr>
      <w:r w:rsidRPr="002D4E31">
        <w:rPr>
          <w:lang w:eastAsia="en-US"/>
        </w:rPr>
        <w:t>在</w:t>
      </w:r>
      <w:r w:rsidRPr="002D4E31">
        <w:t>“</w:t>
      </w:r>
      <w:r w:rsidRPr="002D4E31">
        <w:t>存储过程：</w:t>
      </w:r>
      <w:proofErr w:type="spellStart"/>
      <w:r w:rsidRPr="002D4E31">
        <w:t>insert_data</w:t>
      </w:r>
      <w:proofErr w:type="spellEnd"/>
      <w:r w:rsidRPr="002D4E31">
        <w:t>”</w:t>
      </w:r>
      <w:r w:rsidRPr="002D4E31">
        <w:t>界面点击</w:t>
      </w:r>
      <w:r w:rsidRPr="002D4E31">
        <w:t>“</w:t>
      </w:r>
      <w:r w:rsidRPr="002D4E31">
        <w:t>执行</w:t>
      </w:r>
      <w:r w:rsidRPr="002D4E31">
        <w:t>”</w:t>
      </w:r>
      <w:r w:rsidRPr="002D4E31">
        <w:t>。</w:t>
      </w:r>
    </w:p>
    <w:p w14:paraId="5DCA1DAF" w14:textId="7BB91A6B" w:rsidR="007F4602" w:rsidRPr="002D4E31" w:rsidRDefault="008977D2" w:rsidP="009B0DEE">
      <w:pPr>
        <w:pStyle w:val="1f"/>
        <w:rPr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C703D" wp14:editId="5F028ABA">
                <wp:simplePos x="0" y="0"/>
                <wp:positionH relativeFrom="column">
                  <wp:posOffset>1867467</wp:posOffset>
                </wp:positionH>
                <wp:positionV relativeFrom="paragraph">
                  <wp:posOffset>532616</wp:posOffset>
                </wp:positionV>
                <wp:extent cx="525294" cy="291830"/>
                <wp:effectExtent l="19050" t="19050" r="27305" b="1333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4" cy="2918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AA28" id="矩形 72" o:spid="_x0000_s1026" style="position:absolute;left:0;text-align:left;margin-left:147.05pt;margin-top:41.95pt;width:41.35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" filled="f" strokecolor="#c7000b" strokeweight="2.25pt"/>
            </w:pict>
          </mc:Fallback>
        </mc:AlternateContent>
      </w:r>
      <w:r w:rsidR="007F4602" w:rsidRPr="002D4E31">
        <w:rPr>
          <w:noProof/>
        </w:rPr>
        <w:drawing>
          <wp:inline distT="0" distB="0" distL="0" distR="0" wp14:anchorId="40FDF8D3" wp14:editId="0737704A">
            <wp:extent cx="3226279" cy="1713000"/>
            <wp:effectExtent l="19050" t="19050" r="12700" b="209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555" cy="1721642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9A626D" w14:textId="4F907DBB" w:rsidR="007F4602" w:rsidRPr="002D4E31" w:rsidRDefault="00D858B9" w:rsidP="009B0DEE">
      <w:pPr>
        <w:pStyle w:val="1f"/>
      </w:pPr>
      <w:r w:rsidRPr="002D4E31">
        <w:t>在</w:t>
      </w:r>
      <w:r w:rsidRPr="002D4E31">
        <w:t>“</w:t>
      </w:r>
      <w:r w:rsidRPr="002D4E31">
        <w:t>请设置存储过程的入口参数值</w:t>
      </w:r>
      <w:r w:rsidRPr="002D4E31">
        <w:t>”</w:t>
      </w:r>
      <w:r w:rsidRPr="002D4E31">
        <w:t>对话框中，输入参数</w:t>
      </w:r>
      <w:r w:rsidRPr="002D4E31">
        <w:t>a</w:t>
      </w:r>
      <w:r w:rsidRPr="002D4E31">
        <w:t>、</w:t>
      </w:r>
      <w:r w:rsidRPr="002D4E31">
        <w:t>b</w:t>
      </w:r>
      <w:r w:rsidRPr="002D4E31">
        <w:t>的参数值，点击</w:t>
      </w:r>
      <w:r w:rsidRPr="002D4E31">
        <w:t>“</w:t>
      </w:r>
      <w:r w:rsidRPr="002D4E31">
        <w:t>开始执行</w:t>
      </w:r>
      <w:r w:rsidRPr="002D4E31">
        <w:t>”</w:t>
      </w:r>
      <w:r w:rsidRPr="002D4E31">
        <w:t>。</w:t>
      </w:r>
    </w:p>
    <w:p w14:paraId="75344B78" w14:textId="2182F300" w:rsidR="00D858B9" w:rsidRPr="002D4E31" w:rsidRDefault="00D6483D" w:rsidP="009B0DEE">
      <w:pPr>
        <w:pStyle w:val="1f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AA9DC" wp14:editId="3C7AEAB2">
                <wp:simplePos x="0" y="0"/>
                <wp:positionH relativeFrom="column">
                  <wp:posOffset>4552126</wp:posOffset>
                </wp:positionH>
                <wp:positionV relativeFrom="paragraph">
                  <wp:posOffset>633335</wp:posOffset>
                </wp:positionV>
                <wp:extent cx="581849" cy="932815"/>
                <wp:effectExtent l="19050" t="19050" r="27940" b="1968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49" cy="932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8637" id="矩形 73" o:spid="_x0000_s1026" style="position:absolute;left:0;text-align:left;margin-left:358.45pt;margin-top:49.85pt;width:45.8pt;height:7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" filled="f" strokecolor="#c7000b" strokeweight="2.25pt"/>
            </w:pict>
          </mc:Fallback>
        </mc:AlternateContent>
      </w:r>
      <w:r w:rsidR="008977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B7A5A" wp14:editId="37B1062A">
                <wp:simplePos x="0" y="0"/>
                <wp:positionH relativeFrom="column">
                  <wp:posOffset>2830505</wp:posOffset>
                </wp:positionH>
                <wp:positionV relativeFrom="paragraph">
                  <wp:posOffset>1935439</wp:posOffset>
                </wp:positionV>
                <wp:extent cx="637567" cy="213590"/>
                <wp:effectExtent l="19050" t="19050" r="10160" b="1524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67" cy="2135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5851" id="矩形 74" o:spid="_x0000_s1026" style="position:absolute;left:0;text-align:left;margin-left:222.85pt;margin-top:152.4pt;width:50.2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" filled="f" strokecolor="#c7000b" strokeweight="2.25pt"/>
            </w:pict>
          </mc:Fallback>
        </mc:AlternateContent>
      </w:r>
      <w:r w:rsidR="00D858B9" w:rsidRPr="002D4E31">
        <w:rPr>
          <w:noProof/>
        </w:rPr>
        <w:drawing>
          <wp:inline distT="0" distB="0" distL="0" distR="0" wp14:anchorId="33005E96" wp14:editId="5F66286A">
            <wp:extent cx="5400000" cy="2158207"/>
            <wp:effectExtent l="19050" t="19050" r="10795" b="139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5820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C9823" w14:textId="6449232A" w:rsidR="00D858B9" w:rsidRPr="002D4E31" w:rsidRDefault="00D858B9" w:rsidP="009B0DEE">
      <w:pPr>
        <w:pStyle w:val="1f"/>
      </w:pPr>
      <w:r w:rsidRPr="002D4E31">
        <w:t>SQL</w:t>
      </w:r>
      <w:r w:rsidRPr="002D4E31">
        <w:t>参考语句：</w:t>
      </w:r>
    </w:p>
    <w:p w14:paraId="64D6EADB" w14:textId="0FB0F505" w:rsidR="00D858B9" w:rsidRPr="00C85D5D" w:rsidRDefault="00D858B9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>CALL `test`</w:t>
      </w:r>
      <w:proofErr w:type="gramStart"/>
      <w:r w:rsidRPr="00C85D5D">
        <w:rPr>
          <w:b/>
          <w:color w:val="C7000B"/>
        </w:rPr>
        <w:t>.`</w:t>
      </w:r>
      <w:proofErr w:type="spellStart"/>
      <w:proofErr w:type="gramEnd"/>
      <w:r w:rsidRPr="00C85D5D">
        <w:rPr>
          <w:b/>
          <w:color w:val="C7000B"/>
        </w:rPr>
        <w:t>insert_data</w:t>
      </w:r>
      <w:proofErr w:type="spellEnd"/>
      <w:r w:rsidRPr="00C85D5D">
        <w:rPr>
          <w:b/>
          <w:color w:val="C7000B"/>
        </w:rPr>
        <w:t>`(1, 2);</w:t>
      </w:r>
    </w:p>
    <w:p w14:paraId="308CA775" w14:textId="5650F8CE" w:rsidR="009763A5" w:rsidRPr="002D4E31" w:rsidRDefault="00D77148" w:rsidP="00001C8D">
      <w:pPr>
        <w:pStyle w:val="30"/>
        <w:rPr>
          <w:lang w:eastAsia="en-US"/>
        </w:rPr>
      </w:pPr>
      <w:proofErr w:type="spellStart"/>
      <w:r w:rsidRPr="002D4E31">
        <w:rPr>
          <w:lang w:eastAsia="en-US"/>
        </w:rPr>
        <w:t>查询表内容</w:t>
      </w:r>
      <w:proofErr w:type="spellEnd"/>
      <w:r w:rsidRPr="002D4E31">
        <w:t>。</w:t>
      </w:r>
    </w:p>
    <w:p w14:paraId="04532383" w14:textId="196B6462" w:rsidR="00D858B9" w:rsidRPr="00C85D5D" w:rsidRDefault="00D858B9" w:rsidP="00D6483D">
      <w:pPr>
        <w:pStyle w:val="afffff2"/>
        <w:rPr>
          <w:b/>
          <w:color w:val="C7000B"/>
        </w:rPr>
      </w:pPr>
      <w:r w:rsidRPr="00C85D5D">
        <w:rPr>
          <w:b/>
          <w:color w:val="C7000B"/>
        </w:rPr>
        <w:t xml:space="preserve">SELECT * FROM </w:t>
      </w:r>
      <w:proofErr w:type="spellStart"/>
      <w:r w:rsidRPr="00C85D5D">
        <w:rPr>
          <w:b/>
          <w:color w:val="C7000B"/>
        </w:rPr>
        <w:t>t_test</w:t>
      </w:r>
      <w:proofErr w:type="spellEnd"/>
      <w:r w:rsidRPr="00C85D5D">
        <w:rPr>
          <w:b/>
          <w:color w:val="C7000B"/>
        </w:rPr>
        <w:t>;</w:t>
      </w:r>
    </w:p>
    <w:p w14:paraId="495E41D9" w14:textId="5A94A455" w:rsidR="00D858B9" w:rsidRPr="002D4E31" w:rsidRDefault="00D858B9" w:rsidP="009B0DEE">
      <w:pPr>
        <w:pStyle w:val="1f"/>
      </w:pPr>
      <w:r w:rsidRPr="002D4E31">
        <w:t>截图如下：</w:t>
      </w:r>
    </w:p>
    <w:p w14:paraId="13712C98" w14:textId="6261469B" w:rsidR="00D858B9" w:rsidRPr="002D4E31" w:rsidRDefault="00D858B9" w:rsidP="009B0DEE">
      <w:pPr>
        <w:pStyle w:val="1f"/>
      </w:pPr>
      <w:r w:rsidRPr="002D4E31">
        <w:rPr>
          <w:noProof/>
        </w:rPr>
        <w:drawing>
          <wp:inline distT="0" distB="0" distL="0" distR="0" wp14:anchorId="48DEA66A" wp14:editId="2F7F9FB2">
            <wp:extent cx="5400000" cy="2045590"/>
            <wp:effectExtent l="19050" t="19050" r="10795" b="1206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559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65D64B" w14:textId="4DE71C18" w:rsidR="00D77148" w:rsidRPr="002D4E31" w:rsidRDefault="00D77148" w:rsidP="00001C8D">
      <w:pPr>
        <w:pStyle w:val="30"/>
        <w:rPr>
          <w:lang w:eastAsia="en-US"/>
        </w:rPr>
      </w:pPr>
      <w:r w:rsidRPr="002D4E31">
        <w:t>删除存储过程。</w:t>
      </w:r>
    </w:p>
    <w:p w14:paraId="03150566" w14:textId="73E84E8C" w:rsidR="00D858B9" w:rsidRPr="00D6483D" w:rsidRDefault="00D858B9" w:rsidP="00D6483D">
      <w:pPr>
        <w:pStyle w:val="afffff2"/>
      </w:pPr>
      <w:r w:rsidRPr="00C85D5D">
        <w:rPr>
          <w:b/>
          <w:color w:val="C7000B"/>
        </w:rPr>
        <w:t xml:space="preserve">DROP PROCEDURE </w:t>
      </w:r>
      <w:proofErr w:type="spellStart"/>
      <w:r w:rsidRPr="00C85D5D">
        <w:rPr>
          <w:b/>
          <w:color w:val="C7000B"/>
        </w:rPr>
        <w:t>insert_data</w:t>
      </w:r>
      <w:proofErr w:type="spellEnd"/>
      <w:r w:rsidRPr="00C85D5D">
        <w:rPr>
          <w:b/>
          <w:color w:val="C7000B"/>
        </w:rPr>
        <w:t>;</w:t>
      </w:r>
    </w:p>
    <w:p w14:paraId="0D3725D8" w14:textId="734E1FDB" w:rsidR="00D858B9" w:rsidRPr="002D4E31" w:rsidRDefault="00D858B9" w:rsidP="009B0DEE">
      <w:pPr>
        <w:pStyle w:val="1f"/>
        <w:rPr>
          <w:lang w:eastAsia="en-US"/>
        </w:rPr>
      </w:pPr>
      <w:proofErr w:type="spellStart"/>
      <w:r w:rsidRPr="002D4E31">
        <w:rPr>
          <w:lang w:eastAsia="en-US"/>
        </w:rPr>
        <w:lastRenderedPageBreak/>
        <w:t>截图如下</w:t>
      </w:r>
      <w:proofErr w:type="spellEnd"/>
      <w:r w:rsidRPr="002D4E31">
        <w:t>：</w:t>
      </w:r>
    </w:p>
    <w:p w14:paraId="172916C9" w14:textId="4759BBC5" w:rsidR="00D858B9" w:rsidRPr="002D4E31" w:rsidRDefault="00D858B9" w:rsidP="009B0DEE">
      <w:pPr>
        <w:pStyle w:val="1f"/>
        <w:rPr>
          <w:lang w:eastAsia="en-US"/>
        </w:rPr>
      </w:pPr>
      <w:r w:rsidRPr="002D4E31">
        <w:rPr>
          <w:noProof/>
        </w:rPr>
        <w:drawing>
          <wp:inline distT="0" distB="0" distL="0" distR="0" wp14:anchorId="588544AA" wp14:editId="68EF4AD3">
            <wp:extent cx="4136733" cy="1584868"/>
            <wp:effectExtent l="19050" t="19050" r="16510" b="158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98" cy="160834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E7E848" w14:textId="400F86F4" w:rsidR="006C66D0" w:rsidRPr="002D4E31" w:rsidRDefault="006C66D0" w:rsidP="009B0DEE">
      <w:pPr>
        <w:pStyle w:val="1f"/>
        <w:rPr>
          <w:lang w:eastAsia="en-US"/>
        </w:rPr>
      </w:pPr>
      <w:r w:rsidRPr="002D4E31">
        <w:t>本实验结束。</w:t>
      </w:r>
      <w:bookmarkEnd w:id="12"/>
    </w:p>
    <w:sectPr w:rsidR="006C66D0" w:rsidRPr="002D4E31" w:rsidSect="00033B54">
      <w:headerReference w:type="default" r:id="rId3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25C04" w14:textId="77777777" w:rsidR="00284A4C" w:rsidRDefault="00284A4C" w:rsidP="00940D2A">
      <w:pPr>
        <w:spacing w:before="0" w:after="0" w:line="240" w:lineRule="auto"/>
      </w:pPr>
      <w:r>
        <w:separator/>
      </w:r>
    </w:p>
  </w:endnote>
  <w:endnote w:type="continuationSeparator" w:id="0">
    <w:p w14:paraId="619E5B7C" w14:textId="77777777" w:rsidR="00284A4C" w:rsidRDefault="00284A4C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2659C" w14:textId="77777777" w:rsidR="00284A4C" w:rsidRDefault="00284A4C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663DA6D" w14:textId="77777777" w:rsidR="00284A4C" w:rsidRDefault="00284A4C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7439D" w14:textId="77777777" w:rsidR="00E613EC" w:rsidRPr="00B3672F" w:rsidRDefault="00E613EC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E613EC" w:rsidRPr="00B3672F" w:rsidRDefault="00E613EC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E613EC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E613EC" w:rsidRPr="00B3672F" w:rsidRDefault="00E613EC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E613EC" w:rsidRPr="00B3672F" w:rsidRDefault="00E613EC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3995C53C" w:rsidR="00E613EC" w:rsidRPr="00B3672F" w:rsidRDefault="00E613EC" w:rsidP="00955731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  <w:r w:rsidRPr="00682AE7">
            <w:rPr>
              <w:rFonts w:ascii="HuaweiSans-Regular" w:eastAsia="方正兰亭黑简体" w:hAnsi="HuaweiSans-Regular"/>
              <w:noProof/>
            </w:rPr>
            <w:t xml:space="preserve">GaussDB(for MySQL) </w:t>
          </w:r>
          <w:r>
            <w:rPr>
              <w:rFonts w:ascii="HuaweiSans-Regular" w:eastAsia="方正兰亭黑简体" w:hAnsi="HuaweiSans-Regular"/>
              <w:noProof/>
            </w:rPr>
            <w:t>数据库</w:t>
          </w:r>
          <w:r>
            <w:rPr>
              <w:rFonts w:ascii="HuaweiSans-Regular" w:eastAsia="方正兰亭黑简体" w:hAnsi="HuaweiSans-Regular" w:hint="eastAsia"/>
              <w:noProof/>
            </w:rPr>
            <w:t>开发</w:t>
          </w:r>
          <w:r>
            <w:rPr>
              <w:rFonts w:ascii="Huawei Sans" w:eastAsia="方正兰亭黑简体" w:hAnsi="Huawei Sans" w:hint="eastAsia"/>
              <w:noProof/>
            </w:rPr>
            <w:t>指导手册</w:t>
          </w:r>
          <w:r w:rsidRPr="00682AE7">
            <w:rPr>
              <w:rFonts w:ascii="HuaweiSans-Regular" w:eastAsia="方正兰亭黑简体" w:hAnsi="HuaweiSans-Regular"/>
              <w:noProof/>
            </w:rPr>
            <w:t>（基于</w:t>
          </w:r>
          <w:r w:rsidRPr="00682AE7">
            <w:rPr>
              <w:rFonts w:ascii="HuaweiSans-Regular" w:eastAsia="方正兰亭黑简体" w:hAnsi="HuaweiSans-Regular"/>
              <w:noProof/>
            </w:rPr>
            <w:t>DAS</w:t>
          </w:r>
          <w:r w:rsidRPr="00682AE7">
            <w:rPr>
              <w:rFonts w:ascii="HuaweiSans-Regular" w:eastAsia="方正兰亭黑简体" w:hAnsi="HuaweiSans-Regular"/>
              <w:noProof/>
            </w:rPr>
            <w:t>工具）</w:t>
          </w:r>
        </w:p>
      </w:tc>
      <w:tc>
        <w:tcPr>
          <w:tcW w:w="1134" w:type="dxa"/>
          <w:vAlign w:val="bottom"/>
        </w:tcPr>
        <w:p w14:paraId="279C3BBC" w14:textId="1148C8D1" w:rsidR="00E613EC" w:rsidRPr="00B3672F" w:rsidRDefault="00E613EC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61610C">
            <w:rPr>
              <w:rFonts w:ascii="HuaweiSans-Regular" w:eastAsia="方正兰亭黑简体" w:hAnsi="HuaweiSans-Regular" w:hint="eastAsia"/>
              <w:noProof/>
            </w:rPr>
            <w:t>1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E613EC" w:rsidRPr="00B3672F" w:rsidRDefault="00E613EC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E613EC" w:rsidRPr="00B3672F" w:rsidRDefault="00E613EC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E613EC" w:rsidRPr="00B3672F" w:rsidRDefault="00E613EC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0F2EBAE4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273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B87D62"/>
    <w:multiLevelType w:val="hybridMultilevel"/>
    <w:tmpl w:val="F6EEB79E"/>
    <w:lvl w:ilvl="0" w:tplc="C804DDA0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7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9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E0E3B0E"/>
    <w:multiLevelType w:val="multilevel"/>
    <w:tmpl w:val="E62EF8F2"/>
    <w:lvl w:ilvl="0">
      <w:start w:val="1"/>
      <w:numFmt w:val="none"/>
      <w:pStyle w:val="renwu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1"/>
  </w:num>
  <w:num w:numId="2">
    <w:abstractNumId w:val="11"/>
  </w:num>
  <w:num w:numId="3">
    <w:abstractNumId w:val="5"/>
  </w:num>
  <w:num w:numId="4">
    <w:abstractNumId w:val="7"/>
  </w:num>
  <w:num w:numId="5">
    <w:abstractNumId w:val="14"/>
  </w:num>
  <w:num w:numId="6">
    <w:abstractNumId w:val="22"/>
  </w:num>
  <w:num w:numId="7">
    <w:abstractNumId w:val="2"/>
  </w:num>
  <w:num w:numId="8">
    <w:abstractNumId w:val="2"/>
  </w:num>
  <w:num w:numId="9">
    <w:abstractNumId w:val="13"/>
  </w:num>
  <w:num w:numId="10">
    <w:abstractNumId w:val="23"/>
  </w:num>
  <w:num w:numId="11">
    <w:abstractNumId w:val="4"/>
  </w:num>
  <w:num w:numId="12">
    <w:abstractNumId w:val="1"/>
  </w:num>
  <w:num w:numId="13">
    <w:abstractNumId w:val="10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5"/>
  </w:num>
  <w:num w:numId="20">
    <w:abstractNumId w:val="12"/>
  </w:num>
  <w:num w:numId="21">
    <w:abstractNumId w:val="12"/>
  </w:num>
  <w:num w:numId="22">
    <w:abstractNumId w:val="17"/>
  </w:num>
  <w:num w:numId="23">
    <w:abstractNumId w:val="17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7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18"/>
  </w:num>
  <w:num w:numId="41">
    <w:abstractNumId w:val="19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568"/>
    <w:rsid w:val="00000724"/>
    <w:rsid w:val="0000120B"/>
    <w:rsid w:val="00001904"/>
    <w:rsid w:val="00001C8D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17F9F"/>
    <w:rsid w:val="000210D2"/>
    <w:rsid w:val="0002214D"/>
    <w:rsid w:val="0002276F"/>
    <w:rsid w:val="00023670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37C93"/>
    <w:rsid w:val="00041545"/>
    <w:rsid w:val="00041907"/>
    <w:rsid w:val="00043B1A"/>
    <w:rsid w:val="00044BAB"/>
    <w:rsid w:val="000502C1"/>
    <w:rsid w:val="00050311"/>
    <w:rsid w:val="000504DB"/>
    <w:rsid w:val="0005157D"/>
    <w:rsid w:val="00051A7C"/>
    <w:rsid w:val="00051CA2"/>
    <w:rsid w:val="00052608"/>
    <w:rsid w:val="000535E5"/>
    <w:rsid w:val="000548C8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D84"/>
    <w:rsid w:val="00084278"/>
    <w:rsid w:val="00084AB9"/>
    <w:rsid w:val="00084BE0"/>
    <w:rsid w:val="0008503A"/>
    <w:rsid w:val="000854EA"/>
    <w:rsid w:val="000862CE"/>
    <w:rsid w:val="00086C58"/>
    <w:rsid w:val="00087B38"/>
    <w:rsid w:val="0009129A"/>
    <w:rsid w:val="00091B19"/>
    <w:rsid w:val="00091B70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253"/>
    <w:rsid w:val="000A2674"/>
    <w:rsid w:val="000A43B0"/>
    <w:rsid w:val="000A56FF"/>
    <w:rsid w:val="000A585E"/>
    <w:rsid w:val="000A5CB3"/>
    <w:rsid w:val="000A5E01"/>
    <w:rsid w:val="000A6E55"/>
    <w:rsid w:val="000A7A32"/>
    <w:rsid w:val="000A7FBA"/>
    <w:rsid w:val="000B1E79"/>
    <w:rsid w:val="000B1F79"/>
    <w:rsid w:val="000B245B"/>
    <w:rsid w:val="000B279C"/>
    <w:rsid w:val="000B4AFB"/>
    <w:rsid w:val="000B5EE1"/>
    <w:rsid w:val="000B6384"/>
    <w:rsid w:val="000B6ABD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97C"/>
    <w:rsid w:val="000D57E7"/>
    <w:rsid w:val="000D601E"/>
    <w:rsid w:val="000D79DE"/>
    <w:rsid w:val="000D7BB6"/>
    <w:rsid w:val="000D7C8A"/>
    <w:rsid w:val="000E12FE"/>
    <w:rsid w:val="000E16AA"/>
    <w:rsid w:val="000E3396"/>
    <w:rsid w:val="000E3DAC"/>
    <w:rsid w:val="000E3FA8"/>
    <w:rsid w:val="000E48ED"/>
    <w:rsid w:val="000E5818"/>
    <w:rsid w:val="000E5B3B"/>
    <w:rsid w:val="000F1382"/>
    <w:rsid w:val="000F21A1"/>
    <w:rsid w:val="000F443B"/>
    <w:rsid w:val="000F4683"/>
    <w:rsid w:val="000F5184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4BFF"/>
    <w:rsid w:val="0011636E"/>
    <w:rsid w:val="00116DBF"/>
    <w:rsid w:val="001178C7"/>
    <w:rsid w:val="00117C30"/>
    <w:rsid w:val="00120C0B"/>
    <w:rsid w:val="0012112D"/>
    <w:rsid w:val="00122A8A"/>
    <w:rsid w:val="00125657"/>
    <w:rsid w:val="0013012F"/>
    <w:rsid w:val="00131C06"/>
    <w:rsid w:val="00131CAC"/>
    <w:rsid w:val="00134805"/>
    <w:rsid w:val="00135B97"/>
    <w:rsid w:val="00135C53"/>
    <w:rsid w:val="00136221"/>
    <w:rsid w:val="001366AE"/>
    <w:rsid w:val="00137C3F"/>
    <w:rsid w:val="00141351"/>
    <w:rsid w:val="0014145E"/>
    <w:rsid w:val="0014154F"/>
    <w:rsid w:val="00142926"/>
    <w:rsid w:val="00142E48"/>
    <w:rsid w:val="00142F34"/>
    <w:rsid w:val="0014332B"/>
    <w:rsid w:val="0014385B"/>
    <w:rsid w:val="0014498F"/>
    <w:rsid w:val="001453BD"/>
    <w:rsid w:val="001454CD"/>
    <w:rsid w:val="001454D1"/>
    <w:rsid w:val="00145A38"/>
    <w:rsid w:val="00150412"/>
    <w:rsid w:val="00150967"/>
    <w:rsid w:val="00154ACF"/>
    <w:rsid w:val="00156F51"/>
    <w:rsid w:val="00160269"/>
    <w:rsid w:val="00160729"/>
    <w:rsid w:val="00161BC3"/>
    <w:rsid w:val="00163D02"/>
    <w:rsid w:val="001666C5"/>
    <w:rsid w:val="00172027"/>
    <w:rsid w:val="00172E55"/>
    <w:rsid w:val="00172F8A"/>
    <w:rsid w:val="0017327A"/>
    <w:rsid w:val="0017401C"/>
    <w:rsid w:val="0017451A"/>
    <w:rsid w:val="00176B45"/>
    <w:rsid w:val="00180259"/>
    <w:rsid w:val="0018080D"/>
    <w:rsid w:val="00180E3E"/>
    <w:rsid w:val="00181143"/>
    <w:rsid w:val="001838DB"/>
    <w:rsid w:val="001841C5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46F2"/>
    <w:rsid w:val="001955B0"/>
    <w:rsid w:val="001964B5"/>
    <w:rsid w:val="00196C9F"/>
    <w:rsid w:val="00197385"/>
    <w:rsid w:val="001A14C4"/>
    <w:rsid w:val="001A190B"/>
    <w:rsid w:val="001A24AF"/>
    <w:rsid w:val="001A320B"/>
    <w:rsid w:val="001A3936"/>
    <w:rsid w:val="001A42A4"/>
    <w:rsid w:val="001A4A7A"/>
    <w:rsid w:val="001A7817"/>
    <w:rsid w:val="001B071A"/>
    <w:rsid w:val="001B0FF2"/>
    <w:rsid w:val="001B155F"/>
    <w:rsid w:val="001B18BF"/>
    <w:rsid w:val="001B20C3"/>
    <w:rsid w:val="001B38FF"/>
    <w:rsid w:val="001B3964"/>
    <w:rsid w:val="001B3B2E"/>
    <w:rsid w:val="001B3CDA"/>
    <w:rsid w:val="001B4094"/>
    <w:rsid w:val="001B41FA"/>
    <w:rsid w:val="001B4737"/>
    <w:rsid w:val="001B5D02"/>
    <w:rsid w:val="001B6FAC"/>
    <w:rsid w:val="001B70B6"/>
    <w:rsid w:val="001B7D5C"/>
    <w:rsid w:val="001C0851"/>
    <w:rsid w:val="001C0E12"/>
    <w:rsid w:val="001C0F7A"/>
    <w:rsid w:val="001C3D41"/>
    <w:rsid w:val="001C3F12"/>
    <w:rsid w:val="001C4487"/>
    <w:rsid w:val="001C5E33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A03"/>
    <w:rsid w:val="001E5B72"/>
    <w:rsid w:val="001E6211"/>
    <w:rsid w:val="001E6ABB"/>
    <w:rsid w:val="001E71BD"/>
    <w:rsid w:val="001F1D00"/>
    <w:rsid w:val="001F3661"/>
    <w:rsid w:val="001F54BE"/>
    <w:rsid w:val="001F760D"/>
    <w:rsid w:val="002004D8"/>
    <w:rsid w:val="00200836"/>
    <w:rsid w:val="002013D1"/>
    <w:rsid w:val="0020153C"/>
    <w:rsid w:val="00202EB4"/>
    <w:rsid w:val="00203E5B"/>
    <w:rsid w:val="002044DD"/>
    <w:rsid w:val="00210AA0"/>
    <w:rsid w:val="002116A0"/>
    <w:rsid w:val="0021235C"/>
    <w:rsid w:val="002134C0"/>
    <w:rsid w:val="0021362D"/>
    <w:rsid w:val="00213E96"/>
    <w:rsid w:val="0021449A"/>
    <w:rsid w:val="002148FC"/>
    <w:rsid w:val="00215F94"/>
    <w:rsid w:val="00216D88"/>
    <w:rsid w:val="00217D84"/>
    <w:rsid w:val="00220C70"/>
    <w:rsid w:val="002213B8"/>
    <w:rsid w:val="002226E2"/>
    <w:rsid w:val="002245F2"/>
    <w:rsid w:val="0022479A"/>
    <w:rsid w:val="002247BC"/>
    <w:rsid w:val="00225DA0"/>
    <w:rsid w:val="002315E3"/>
    <w:rsid w:val="0023220D"/>
    <w:rsid w:val="00232D1D"/>
    <w:rsid w:val="00234CC4"/>
    <w:rsid w:val="002352DE"/>
    <w:rsid w:val="00236A73"/>
    <w:rsid w:val="00236BFC"/>
    <w:rsid w:val="0023755F"/>
    <w:rsid w:val="002375BA"/>
    <w:rsid w:val="002376A5"/>
    <w:rsid w:val="00242D9E"/>
    <w:rsid w:val="00244036"/>
    <w:rsid w:val="00244EA6"/>
    <w:rsid w:val="002457D8"/>
    <w:rsid w:val="002461C9"/>
    <w:rsid w:val="00246E3D"/>
    <w:rsid w:val="00250E51"/>
    <w:rsid w:val="002512A2"/>
    <w:rsid w:val="00251FCE"/>
    <w:rsid w:val="00252D4B"/>
    <w:rsid w:val="00253234"/>
    <w:rsid w:val="00253B8B"/>
    <w:rsid w:val="002541B3"/>
    <w:rsid w:val="00255E7D"/>
    <w:rsid w:val="00257718"/>
    <w:rsid w:val="002605B0"/>
    <w:rsid w:val="00260775"/>
    <w:rsid w:val="002616FB"/>
    <w:rsid w:val="0026200E"/>
    <w:rsid w:val="00262636"/>
    <w:rsid w:val="00263DF1"/>
    <w:rsid w:val="00264059"/>
    <w:rsid w:val="002652D5"/>
    <w:rsid w:val="002658D5"/>
    <w:rsid w:val="002711F9"/>
    <w:rsid w:val="00271653"/>
    <w:rsid w:val="00273757"/>
    <w:rsid w:val="00273DF1"/>
    <w:rsid w:val="00274DC5"/>
    <w:rsid w:val="002767A6"/>
    <w:rsid w:val="0027689A"/>
    <w:rsid w:val="00276B83"/>
    <w:rsid w:val="00276BD2"/>
    <w:rsid w:val="002819BC"/>
    <w:rsid w:val="002821F2"/>
    <w:rsid w:val="00282C8C"/>
    <w:rsid w:val="00284A4C"/>
    <w:rsid w:val="00284CBB"/>
    <w:rsid w:val="002867B5"/>
    <w:rsid w:val="002867C1"/>
    <w:rsid w:val="00287854"/>
    <w:rsid w:val="00287B6B"/>
    <w:rsid w:val="00287E2E"/>
    <w:rsid w:val="0029076F"/>
    <w:rsid w:val="002907EC"/>
    <w:rsid w:val="00290C94"/>
    <w:rsid w:val="00292365"/>
    <w:rsid w:val="002935E0"/>
    <w:rsid w:val="00294C23"/>
    <w:rsid w:val="00296E4D"/>
    <w:rsid w:val="002978F8"/>
    <w:rsid w:val="00297AEF"/>
    <w:rsid w:val="002A09D3"/>
    <w:rsid w:val="002A0F9F"/>
    <w:rsid w:val="002A1B3F"/>
    <w:rsid w:val="002A2995"/>
    <w:rsid w:val="002A2E79"/>
    <w:rsid w:val="002A2F8F"/>
    <w:rsid w:val="002A31BC"/>
    <w:rsid w:val="002A33AF"/>
    <w:rsid w:val="002A39A2"/>
    <w:rsid w:val="002A3B1A"/>
    <w:rsid w:val="002A486C"/>
    <w:rsid w:val="002A56BC"/>
    <w:rsid w:val="002A571E"/>
    <w:rsid w:val="002A5CEF"/>
    <w:rsid w:val="002A5DEE"/>
    <w:rsid w:val="002A7E08"/>
    <w:rsid w:val="002B0014"/>
    <w:rsid w:val="002B12E7"/>
    <w:rsid w:val="002B1FD4"/>
    <w:rsid w:val="002B3A45"/>
    <w:rsid w:val="002B43D4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25FD"/>
    <w:rsid w:val="002C2E68"/>
    <w:rsid w:val="002C3278"/>
    <w:rsid w:val="002C3365"/>
    <w:rsid w:val="002C3AB1"/>
    <w:rsid w:val="002C3C42"/>
    <w:rsid w:val="002C48D7"/>
    <w:rsid w:val="002C5BEE"/>
    <w:rsid w:val="002C5EE9"/>
    <w:rsid w:val="002C6505"/>
    <w:rsid w:val="002D10F5"/>
    <w:rsid w:val="002D1728"/>
    <w:rsid w:val="002D489E"/>
    <w:rsid w:val="002D4E31"/>
    <w:rsid w:val="002D4E51"/>
    <w:rsid w:val="002D5BF8"/>
    <w:rsid w:val="002D6C54"/>
    <w:rsid w:val="002E0191"/>
    <w:rsid w:val="002E0734"/>
    <w:rsid w:val="002E169B"/>
    <w:rsid w:val="002E241E"/>
    <w:rsid w:val="002E48D0"/>
    <w:rsid w:val="002E4ED5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6BCF"/>
    <w:rsid w:val="002F723A"/>
    <w:rsid w:val="002F7B08"/>
    <w:rsid w:val="00300685"/>
    <w:rsid w:val="00301FC4"/>
    <w:rsid w:val="00302245"/>
    <w:rsid w:val="00303D9D"/>
    <w:rsid w:val="003041A0"/>
    <w:rsid w:val="00305BEB"/>
    <w:rsid w:val="00305FB3"/>
    <w:rsid w:val="00306280"/>
    <w:rsid w:val="00306677"/>
    <w:rsid w:val="00307DBA"/>
    <w:rsid w:val="00311171"/>
    <w:rsid w:val="00312DF1"/>
    <w:rsid w:val="003141CC"/>
    <w:rsid w:val="00314574"/>
    <w:rsid w:val="003157F1"/>
    <w:rsid w:val="003162AE"/>
    <w:rsid w:val="0031676A"/>
    <w:rsid w:val="0031692E"/>
    <w:rsid w:val="00316C8E"/>
    <w:rsid w:val="00317E33"/>
    <w:rsid w:val="00320117"/>
    <w:rsid w:val="00320283"/>
    <w:rsid w:val="00321154"/>
    <w:rsid w:val="00322063"/>
    <w:rsid w:val="003222A4"/>
    <w:rsid w:val="00323C01"/>
    <w:rsid w:val="00325029"/>
    <w:rsid w:val="00325598"/>
    <w:rsid w:val="003267BB"/>
    <w:rsid w:val="00327963"/>
    <w:rsid w:val="00327A89"/>
    <w:rsid w:val="003344D9"/>
    <w:rsid w:val="00334DAA"/>
    <w:rsid w:val="003350A3"/>
    <w:rsid w:val="003372EA"/>
    <w:rsid w:val="00337A16"/>
    <w:rsid w:val="00337B1D"/>
    <w:rsid w:val="00340C4B"/>
    <w:rsid w:val="00342110"/>
    <w:rsid w:val="0034219D"/>
    <w:rsid w:val="0034232F"/>
    <w:rsid w:val="00343E64"/>
    <w:rsid w:val="003449B6"/>
    <w:rsid w:val="00345758"/>
    <w:rsid w:val="00345CA8"/>
    <w:rsid w:val="003460BF"/>
    <w:rsid w:val="003461B0"/>
    <w:rsid w:val="003471BB"/>
    <w:rsid w:val="0034741F"/>
    <w:rsid w:val="003474E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1F4E"/>
    <w:rsid w:val="00362546"/>
    <w:rsid w:val="003629CB"/>
    <w:rsid w:val="00362BAD"/>
    <w:rsid w:val="00362ECF"/>
    <w:rsid w:val="00362FE3"/>
    <w:rsid w:val="0036631D"/>
    <w:rsid w:val="003667C0"/>
    <w:rsid w:val="00366E4B"/>
    <w:rsid w:val="00367EDA"/>
    <w:rsid w:val="00370DC3"/>
    <w:rsid w:val="00373B2C"/>
    <w:rsid w:val="00375EAD"/>
    <w:rsid w:val="00382427"/>
    <w:rsid w:val="00382C74"/>
    <w:rsid w:val="00383C67"/>
    <w:rsid w:val="00384F48"/>
    <w:rsid w:val="00385B0B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791"/>
    <w:rsid w:val="003A5BE8"/>
    <w:rsid w:val="003A5FE1"/>
    <w:rsid w:val="003A7260"/>
    <w:rsid w:val="003A7C9C"/>
    <w:rsid w:val="003B0C21"/>
    <w:rsid w:val="003B1CDC"/>
    <w:rsid w:val="003B22E9"/>
    <w:rsid w:val="003B2A89"/>
    <w:rsid w:val="003B2CEF"/>
    <w:rsid w:val="003B49A7"/>
    <w:rsid w:val="003B6F29"/>
    <w:rsid w:val="003C08CB"/>
    <w:rsid w:val="003C1978"/>
    <w:rsid w:val="003C1E9E"/>
    <w:rsid w:val="003C2E2D"/>
    <w:rsid w:val="003C30C3"/>
    <w:rsid w:val="003C39E6"/>
    <w:rsid w:val="003C554D"/>
    <w:rsid w:val="003C5BE1"/>
    <w:rsid w:val="003D2300"/>
    <w:rsid w:val="003D2573"/>
    <w:rsid w:val="003D2786"/>
    <w:rsid w:val="003D3B19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AFB"/>
    <w:rsid w:val="003F0B45"/>
    <w:rsid w:val="003F0F18"/>
    <w:rsid w:val="003F123E"/>
    <w:rsid w:val="003F2934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354E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39B1"/>
    <w:rsid w:val="00445B69"/>
    <w:rsid w:val="00447103"/>
    <w:rsid w:val="0044762D"/>
    <w:rsid w:val="00450E12"/>
    <w:rsid w:val="00451CF6"/>
    <w:rsid w:val="00451CFA"/>
    <w:rsid w:val="0045366D"/>
    <w:rsid w:val="004547B4"/>
    <w:rsid w:val="00455497"/>
    <w:rsid w:val="00456D26"/>
    <w:rsid w:val="00457348"/>
    <w:rsid w:val="004601F1"/>
    <w:rsid w:val="00460EE5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6FB5"/>
    <w:rsid w:val="00477927"/>
    <w:rsid w:val="004821F6"/>
    <w:rsid w:val="00482467"/>
    <w:rsid w:val="0048308E"/>
    <w:rsid w:val="004832FC"/>
    <w:rsid w:val="0048347D"/>
    <w:rsid w:val="00483F9A"/>
    <w:rsid w:val="0048572D"/>
    <w:rsid w:val="00486E75"/>
    <w:rsid w:val="00487A1C"/>
    <w:rsid w:val="00487E35"/>
    <w:rsid w:val="00490EDD"/>
    <w:rsid w:val="00491A2E"/>
    <w:rsid w:val="004933CE"/>
    <w:rsid w:val="004957AB"/>
    <w:rsid w:val="0049632C"/>
    <w:rsid w:val="00496E4C"/>
    <w:rsid w:val="004972A2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386"/>
    <w:rsid w:val="004C7563"/>
    <w:rsid w:val="004D26B5"/>
    <w:rsid w:val="004D2AC9"/>
    <w:rsid w:val="004D2AE8"/>
    <w:rsid w:val="004D2C13"/>
    <w:rsid w:val="004D38B7"/>
    <w:rsid w:val="004D4DFE"/>
    <w:rsid w:val="004D5CF1"/>
    <w:rsid w:val="004D5DC8"/>
    <w:rsid w:val="004D643F"/>
    <w:rsid w:val="004D69D2"/>
    <w:rsid w:val="004E058B"/>
    <w:rsid w:val="004E0672"/>
    <w:rsid w:val="004E1362"/>
    <w:rsid w:val="004E1ABB"/>
    <w:rsid w:val="004E2024"/>
    <w:rsid w:val="004E2448"/>
    <w:rsid w:val="004E2A1E"/>
    <w:rsid w:val="004E2A9A"/>
    <w:rsid w:val="004E2D81"/>
    <w:rsid w:val="004E2DD3"/>
    <w:rsid w:val="004E2FEA"/>
    <w:rsid w:val="004E305E"/>
    <w:rsid w:val="004E42D2"/>
    <w:rsid w:val="004E6EC6"/>
    <w:rsid w:val="004F06FA"/>
    <w:rsid w:val="004F1A3D"/>
    <w:rsid w:val="004F38AE"/>
    <w:rsid w:val="004F38CD"/>
    <w:rsid w:val="004F3C7C"/>
    <w:rsid w:val="004F3E1C"/>
    <w:rsid w:val="004F4507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533D"/>
    <w:rsid w:val="0050614A"/>
    <w:rsid w:val="00507E2A"/>
    <w:rsid w:val="00511000"/>
    <w:rsid w:val="005135D9"/>
    <w:rsid w:val="005154D1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1EDE"/>
    <w:rsid w:val="00533708"/>
    <w:rsid w:val="005350A0"/>
    <w:rsid w:val="00536900"/>
    <w:rsid w:val="00536D4D"/>
    <w:rsid w:val="00537472"/>
    <w:rsid w:val="005375DF"/>
    <w:rsid w:val="00543953"/>
    <w:rsid w:val="00543A76"/>
    <w:rsid w:val="00543FDE"/>
    <w:rsid w:val="00545A3D"/>
    <w:rsid w:val="005476F7"/>
    <w:rsid w:val="00547873"/>
    <w:rsid w:val="00552284"/>
    <w:rsid w:val="00553EC6"/>
    <w:rsid w:val="0055520C"/>
    <w:rsid w:val="0055595D"/>
    <w:rsid w:val="00556DB2"/>
    <w:rsid w:val="005578B6"/>
    <w:rsid w:val="005607FC"/>
    <w:rsid w:val="00562E3E"/>
    <w:rsid w:val="00563999"/>
    <w:rsid w:val="005706B5"/>
    <w:rsid w:val="0057087E"/>
    <w:rsid w:val="00571A85"/>
    <w:rsid w:val="00571B40"/>
    <w:rsid w:val="00573192"/>
    <w:rsid w:val="00573C39"/>
    <w:rsid w:val="0057476C"/>
    <w:rsid w:val="0057502B"/>
    <w:rsid w:val="005750C8"/>
    <w:rsid w:val="00577A5F"/>
    <w:rsid w:val="00577A8B"/>
    <w:rsid w:val="00577CDF"/>
    <w:rsid w:val="0058075E"/>
    <w:rsid w:val="00581446"/>
    <w:rsid w:val="00581962"/>
    <w:rsid w:val="00581A67"/>
    <w:rsid w:val="00585E01"/>
    <w:rsid w:val="00586D12"/>
    <w:rsid w:val="0059074F"/>
    <w:rsid w:val="00592EA9"/>
    <w:rsid w:val="00594091"/>
    <w:rsid w:val="00596A92"/>
    <w:rsid w:val="005A0AAD"/>
    <w:rsid w:val="005A0D30"/>
    <w:rsid w:val="005A1A80"/>
    <w:rsid w:val="005A1E6F"/>
    <w:rsid w:val="005A2537"/>
    <w:rsid w:val="005A26CE"/>
    <w:rsid w:val="005A348F"/>
    <w:rsid w:val="005A423E"/>
    <w:rsid w:val="005A4779"/>
    <w:rsid w:val="005A53D7"/>
    <w:rsid w:val="005A5A71"/>
    <w:rsid w:val="005A751D"/>
    <w:rsid w:val="005B0647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720"/>
    <w:rsid w:val="005C4B55"/>
    <w:rsid w:val="005C4E64"/>
    <w:rsid w:val="005C7FAB"/>
    <w:rsid w:val="005D203C"/>
    <w:rsid w:val="005D2276"/>
    <w:rsid w:val="005D2A15"/>
    <w:rsid w:val="005D2DB6"/>
    <w:rsid w:val="005D4160"/>
    <w:rsid w:val="005D419D"/>
    <w:rsid w:val="005D499C"/>
    <w:rsid w:val="005D4B94"/>
    <w:rsid w:val="005D4C6C"/>
    <w:rsid w:val="005D654D"/>
    <w:rsid w:val="005E004F"/>
    <w:rsid w:val="005E0257"/>
    <w:rsid w:val="005E08C3"/>
    <w:rsid w:val="005E2A17"/>
    <w:rsid w:val="005E2BA8"/>
    <w:rsid w:val="005E2DD2"/>
    <w:rsid w:val="005E4B56"/>
    <w:rsid w:val="005E5310"/>
    <w:rsid w:val="005E70A4"/>
    <w:rsid w:val="005F0970"/>
    <w:rsid w:val="005F10B1"/>
    <w:rsid w:val="005F26D0"/>
    <w:rsid w:val="005F2A85"/>
    <w:rsid w:val="005F5536"/>
    <w:rsid w:val="005F66A9"/>
    <w:rsid w:val="00600E34"/>
    <w:rsid w:val="00600FA3"/>
    <w:rsid w:val="0060106F"/>
    <w:rsid w:val="006014A4"/>
    <w:rsid w:val="006016F9"/>
    <w:rsid w:val="00602B73"/>
    <w:rsid w:val="006039D7"/>
    <w:rsid w:val="00606353"/>
    <w:rsid w:val="00606993"/>
    <w:rsid w:val="006072A9"/>
    <w:rsid w:val="00607A81"/>
    <w:rsid w:val="00610C3F"/>
    <w:rsid w:val="006120E1"/>
    <w:rsid w:val="006137CA"/>
    <w:rsid w:val="00613D31"/>
    <w:rsid w:val="00614715"/>
    <w:rsid w:val="0061610C"/>
    <w:rsid w:val="006174FF"/>
    <w:rsid w:val="0061787C"/>
    <w:rsid w:val="00620962"/>
    <w:rsid w:val="00620B4A"/>
    <w:rsid w:val="00621B0C"/>
    <w:rsid w:val="00621FE8"/>
    <w:rsid w:val="00622AD7"/>
    <w:rsid w:val="00622FF8"/>
    <w:rsid w:val="00623396"/>
    <w:rsid w:val="00624F47"/>
    <w:rsid w:val="006259EC"/>
    <w:rsid w:val="00627321"/>
    <w:rsid w:val="0062799A"/>
    <w:rsid w:val="00630C42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2F6"/>
    <w:rsid w:val="00641667"/>
    <w:rsid w:val="00641F46"/>
    <w:rsid w:val="00641FC7"/>
    <w:rsid w:val="006420EA"/>
    <w:rsid w:val="006448B6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1D4D"/>
    <w:rsid w:val="00662E2B"/>
    <w:rsid w:val="00662FD8"/>
    <w:rsid w:val="006646A8"/>
    <w:rsid w:val="006651F6"/>
    <w:rsid w:val="00665B0E"/>
    <w:rsid w:val="00672951"/>
    <w:rsid w:val="00674A4C"/>
    <w:rsid w:val="006765F5"/>
    <w:rsid w:val="00676C2A"/>
    <w:rsid w:val="00680302"/>
    <w:rsid w:val="00680585"/>
    <w:rsid w:val="00680B76"/>
    <w:rsid w:val="00681061"/>
    <w:rsid w:val="00682AE7"/>
    <w:rsid w:val="00683636"/>
    <w:rsid w:val="00683953"/>
    <w:rsid w:val="0068422F"/>
    <w:rsid w:val="006852DA"/>
    <w:rsid w:val="00685D8F"/>
    <w:rsid w:val="00691C48"/>
    <w:rsid w:val="00691CA6"/>
    <w:rsid w:val="0069554C"/>
    <w:rsid w:val="006959AF"/>
    <w:rsid w:val="00695D19"/>
    <w:rsid w:val="00697D2C"/>
    <w:rsid w:val="006A144A"/>
    <w:rsid w:val="006A1739"/>
    <w:rsid w:val="006A22A1"/>
    <w:rsid w:val="006A25D7"/>
    <w:rsid w:val="006A39FD"/>
    <w:rsid w:val="006A458E"/>
    <w:rsid w:val="006A7AB4"/>
    <w:rsid w:val="006B08AB"/>
    <w:rsid w:val="006B58EE"/>
    <w:rsid w:val="006B5E98"/>
    <w:rsid w:val="006B6A79"/>
    <w:rsid w:val="006C1E0B"/>
    <w:rsid w:val="006C425F"/>
    <w:rsid w:val="006C4329"/>
    <w:rsid w:val="006C47F6"/>
    <w:rsid w:val="006C559F"/>
    <w:rsid w:val="006C65AA"/>
    <w:rsid w:val="006C66D0"/>
    <w:rsid w:val="006C756C"/>
    <w:rsid w:val="006D0B05"/>
    <w:rsid w:val="006D3376"/>
    <w:rsid w:val="006D46A5"/>
    <w:rsid w:val="006D622A"/>
    <w:rsid w:val="006E0331"/>
    <w:rsid w:val="006E0824"/>
    <w:rsid w:val="006E17E3"/>
    <w:rsid w:val="006E2DF2"/>
    <w:rsid w:val="006E2F9F"/>
    <w:rsid w:val="006E66F1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6F7BD8"/>
    <w:rsid w:val="00700E45"/>
    <w:rsid w:val="00701070"/>
    <w:rsid w:val="007029D0"/>
    <w:rsid w:val="0070345E"/>
    <w:rsid w:val="0070376F"/>
    <w:rsid w:val="007042AA"/>
    <w:rsid w:val="007043C1"/>
    <w:rsid w:val="00704E84"/>
    <w:rsid w:val="00705017"/>
    <w:rsid w:val="0070636C"/>
    <w:rsid w:val="00707281"/>
    <w:rsid w:val="00707F57"/>
    <w:rsid w:val="007117AB"/>
    <w:rsid w:val="00711AA7"/>
    <w:rsid w:val="0071275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4F7"/>
    <w:rsid w:val="007317BB"/>
    <w:rsid w:val="00731863"/>
    <w:rsid w:val="00731ADC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6952"/>
    <w:rsid w:val="007476D8"/>
    <w:rsid w:val="00750768"/>
    <w:rsid w:val="007511FB"/>
    <w:rsid w:val="007513EB"/>
    <w:rsid w:val="00752B9C"/>
    <w:rsid w:val="0075561F"/>
    <w:rsid w:val="00755E44"/>
    <w:rsid w:val="0075691C"/>
    <w:rsid w:val="00756FCA"/>
    <w:rsid w:val="00757266"/>
    <w:rsid w:val="007578B3"/>
    <w:rsid w:val="00760AD1"/>
    <w:rsid w:val="00762127"/>
    <w:rsid w:val="007638B2"/>
    <w:rsid w:val="00765F00"/>
    <w:rsid w:val="0076676F"/>
    <w:rsid w:val="0076735B"/>
    <w:rsid w:val="007673B1"/>
    <w:rsid w:val="0077088E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79B7"/>
    <w:rsid w:val="007A024E"/>
    <w:rsid w:val="007A0830"/>
    <w:rsid w:val="007A0C9B"/>
    <w:rsid w:val="007A1649"/>
    <w:rsid w:val="007A20EB"/>
    <w:rsid w:val="007A2E34"/>
    <w:rsid w:val="007A40F2"/>
    <w:rsid w:val="007A4B89"/>
    <w:rsid w:val="007B1662"/>
    <w:rsid w:val="007B1E9D"/>
    <w:rsid w:val="007B2C39"/>
    <w:rsid w:val="007B43DA"/>
    <w:rsid w:val="007B570C"/>
    <w:rsid w:val="007B5F15"/>
    <w:rsid w:val="007B656E"/>
    <w:rsid w:val="007B691F"/>
    <w:rsid w:val="007B69AF"/>
    <w:rsid w:val="007B70A6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383E"/>
    <w:rsid w:val="007D410C"/>
    <w:rsid w:val="007D64F6"/>
    <w:rsid w:val="007D6CCD"/>
    <w:rsid w:val="007D7E8B"/>
    <w:rsid w:val="007E021F"/>
    <w:rsid w:val="007E168F"/>
    <w:rsid w:val="007E1945"/>
    <w:rsid w:val="007E2B96"/>
    <w:rsid w:val="007E2F3F"/>
    <w:rsid w:val="007E30DF"/>
    <w:rsid w:val="007E4F2E"/>
    <w:rsid w:val="007E59F2"/>
    <w:rsid w:val="007E5E20"/>
    <w:rsid w:val="007E6778"/>
    <w:rsid w:val="007F0380"/>
    <w:rsid w:val="007F1CDC"/>
    <w:rsid w:val="007F287D"/>
    <w:rsid w:val="007F2ED8"/>
    <w:rsid w:val="007F349E"/>
    <w:rsid w:val="007F4602"/>
    <w:rsid w:val="007F5A96"/>
    <w:rsid w:val="007F72E4"/>
    <w:rsid w:val="007F79DF"/>
    <w:rsid w:val="007F7AA3"/>
    <w:rsid w:val="007F7C13"/>
    <w:rsid w:val="008019B8"/>
    <w:rsid w:val="00801F57"/>
    <w:rsid w:val="00802CB6"/>
    <w:rsid w:val="00803565"/>
    <w:rsid w:val="00803612"/>
    <w:rsid w:val="008054F9"/>
    <w:rsid w:val="00805AA1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2DDA"/>
    <w:rsid w:val="00823835"/>
    <w:rsid w:val="00825166"/>
    <w:rsid w:val="008251CB"/>
    <w:rsid w:val="00825757"/>
    <w:rsid w:val="00826AC1"/>
    <w:rsid w:val="00831377"/>
    <w:rsid w:val="00832F4E"/>
    <w:rsid w:val="008330FA"/>
    <w:rsid w:val="00834C58"/>
    <w:rsid w:val="00834EC0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47D73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5E4"/>
    <w:rsid w:val="008558AA"/>
    <w:rsid w:val="00856EDA"/>
    <w:rsid w:val="00860494"/>
    <w:rsid w:val="0086134D"/>
    <w:rsid w:val="008619CD"/>
    <w:rsid w:val="00861AD4"/>
    <w:rsid w:val="008620FC"/>
    <w:rsid w:val="00862E09"/>
    <w:rsid w:val="00864F67"/>
    <w:rsid w:val="00865C51"/>
    <w:rsid w:val="00866CFB"/>
    <w:rsid w:val="00870F0E"/>
    <w:rsid w:val="008711C0"/>
    <w:rsid w:val="00871B40"/>
    <w:rsid w:val="008731B3"/>
    <w:rsid w:val="008734DA"/>
    <w:rsid w:val="008756D2"/>
    <w:rsid w:val="0087575D"/>
    <w:rsid w:val="0087585F"/>
    <w:rsid w:val="008763C5"/>
    <w:rsid w:val="0087789B"/>
    <w:rsid w:val="00877F78"/>
    <w:rsid w:val="008815FE"/>
    <w:rsid w:val="00883CD8"/>
    <w:rsid w:val="00883E98"/>
    <w:rsid w:val="008845C4"/>
    <w:rsid w:val="00884B45"/>
    <w:rsid w:val="008874FE"/>
    <w:rsid w:val="0088766E"/>
    <w:rsid w:val="00887F79"/>
    <w:rsid w:val="00890300"/>
    <w:rsid w:val="00890E6E"/>
    <w:rsid w:val="0089106F"/>
    <w:rsid w:val="00892ED7"/>
    <w:rsid w:val="008938AC"/>
    <w:rsid w:val="00894601"/>
    <w:rsid w:val="00894B1A"/>
    <w:rsid w:val="00894C0F"/>
    <w:rsid w:val="0089590B"/>
    <w:rsid w:val="00896E8D"/>
    <w:rsid w:val="00897757"/>
    <w:rsid w:val="008977D2"/>
    <w:rsid w:val="008A08C6"/>
    <w:rsid w:val="008A0CDC"/>
    <w:rsid w:val="008A288E"/>
    <w:rsid w:val="008A35DF"/>
    <w:rsid w:val="008A3B32"/>
    <w:rsid w:val="008A4ADD"/>
    <w:rsid w:val="008A4BDD"/>
    <w:rsid w:val="008A4D88"/>
    <w:rsid w:val="008A506E"/>
    <w:rsid w:val="008A5256"/>
    <w:rsid w:val="008A735E"/>
    <w:rsid w:val="008B0E3E"/>
    <w:rsid w:val="008B17EE"/>
    <w:rsid w:val="008B1ACE"/>
    <w:rsid w:val="008B34F2"/>
    <w:rsid w:val="008B39BF"/>
    <w:rsid w:val="008B4D70"/>
    <w:rsid w:val="008B5835"/>
    <w:rsid w:val="008B6D57"/>
    <w:rsid w:val="008B7B9B"/>
    <w:rsid w:val="008C0438"/>
    <w:rsid w:val="008C09F3"/>
    <w:rsid w:val="008C2BA9"/>
    <w:rsid w:val="008C2E4D"/>
    <w:rsid w:val="008C30F4"/>
    <w:rsid w:val="008C4BEE"/>
    <w:rsid w:val="008C5037"/>
    <w:rsid w:val="008C7535"/>
    <w:rsid w:val="008C7F85"/>
    <w:rsid w:val="008D2C22"/>
    <w:rsid w:val="008D2E9C"/>
    <w:rsid w:val="008D609C"/>
    <w:rsid w:val="008D76B5"/>
    <w:rsid w:val="008E0285"/>
    <w:rsid w:val="008E322E"/>
    <w:rsid w:val="008E5831"/>
    <w:rsid w:val="008E6235"/>
    <w:rsid w:val="008E68BA"/>
    <w:rsid w:val="008E72B4"/>
    <w:rsid w:val="008F2081"/>
    <w:rsid w:val="008F4BED"/>
    <w:rsid w:val="008F5AE4"/>
    <w:rsid w:val="008F7FF9"/>
    <w:rsid w:val="00900AEF"/>
    <w:rsid w:val="00902B2B"/>
    <w:rsid w:val="00903058"/>
    <w:rsid w:val="00903192"/>
    <w:rsid w:val="00903F93"/>
    <w:rsid w:val="009058A8"/>
    <w:rsid w:val="00907A51"/>
    <w:rsid w:val="00907F52"/>
    <w:rsid w:val="0091097E"/>
    <w:rsid w:val="00911782"/>
    <w:rsid w:val="00912A6C"/>
    <w:rsid w:val="00914937"/>
    <w:rsid w:val="009149DC"/>
    <w:rsid w:val="00915A9E"/>
    <w:rsid w:val="0091628A"/>
    <w:rsid w:val="009171BC"/>
    <w:rsid w:val="009202E1"/>
    <w:rsid w:val="0092083F"/>
    <w:rsid w:val="009227DD"/>
    <w:rsid w:val="00923F55"/>
    <w:rsid w:val="0092482D"/>
    <w:rsid w:val="00925318"/>
    <w:rsid w:val="00925EA4"/>
    <w:rsid w:val="0092685C"/>
    <w:rsid w:val="009301F6"/>
    <w:rsid w:val="00931412"/>
    <w:rsid w:val="009319E8"/>
    <w:rsid w:val="00933E4D"/>
    <w:rsid w:val="00934483"/>
    <w:rsid w:val="00937764"/>
    <w:rsid w:val="009379C2"/>
    <w:rsid w:val="00940B77"/>
    <w:rsid w:val="00940D2A"/>
    <w:rsid w:val="00941295"/>
    <w:rsid w:val="00941CE0"/>
    <w:rsid w:val="009429FB"/>
    <w:rsid w:val="00943F7A"/>
    <w:rsid w:val="00947A35"/>
    <w:rsid w:val="00950A31"/>
    <w:rsid w:val="00950AB9"/>
    <w:rsid w:val="00951F14"/>
    <w:rsid w:val="009540D2"/>
    <w:rsid w:val="00955731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16C7"/>
    <w:rsid w:val="0097211B"/>
    <w:rsid w:val="009722E8"/>
    <w:rsid w:val="00972BB4"/>
    <w:rsid w:val="009761C5"/>
    <w:rsid w:val="009763A5"/>
    <w:rsid w:val="0097664E"/>
    <w:rsid w:val="00977DD6"/>
    <w:rsid w:val="00980F37"/>
    <w:rsid w:val="00982BE1"/>
    <w:rsid w:val="00983660"/>
    <w:rsid w:val="00984F4D"/>
    <w:rsid w:val="0098636D"/>
    <w:rsid w:val="009863BD"/>
    <w:rsid w:val="00986B3A"/>
    <w:rsid w:val="0098700B"/>
    <w:rsid w:val="00987F76"/>
    <w:rsid w:val="0099118D"/>
    <w:rsid w:val="00991782"/>
    <w:rsid w:val="00992DDF"/>
    <w:rsid w:val="00993624"/>
    <w:rsid w:val="009948EF"/>
    <w:rsid w:val="009951C6"/>
    <w:rsid w:val="0099614E"/>
    <w:rsid w:val="00997EF2"/>
    <w:rsid w:val="009A00CC"/>
    <w:rsid w:val="009A0D55"/>
    <w:rsid w:val="009A2185"/>
    <w:rsid w:val="009A2C67"/>
    <w:rsid w:val="009A2D60"/>
    <w:rsid w:val="009A4530"/>
    <w:rsid w:val="009A65E8"/>
    <w:rsid w:val="009A6947"/>
    <w:rsid w:val="009A6B73"/>
    <w:rsid w:val="009A72CE"/>
    <w:rsid w:val="009A7644"/>
    <w:rsid w:val="009B014A"/>
    <w:rsid w:val="009B0DEE"/>
    <w:rsid w:val="009B2AEB"/>
    <w:rsid w:val="009B2E12"/>
    <w:rsid w:val="009B40B0"/>
    <w:rsid w:val="009B4147"/>
    <w:rsid w:val="009B499C"/>
    <w:rsid w:val="009B5AEE"/>
    <w:rsid w:val="009B7234"/>
    <w:rsid w:val="009B7760"/>
    <w:rsid w:val="009C1BE8"/>
    <w:rsid w:val="009C2068"/>
    <w:rsid w:val="009C3747"/>
    <w:rsid w:val="009C3DB8"/>
    <w:rsid w:val="009C4F82"/>
    <w:rsid w:val="009C6EF4"/>
    <w:rsid w:val="009C730E"/>
    <w:rsid w:val="009C7AB0"/>
    <w:rsid w:val="009D0212"/>
    <w:rsid w:val="009D0D2A"/>
    <w:rsid w:val="009D1881"/>
    <w:rsid w:val="009D19D5"/>
    <w:rsid w:val="009D2C7C"/>
    <w:rsid w:val="009D2E61"/>
    <w:rsid w:val="009D586E"/>
    <w:rsid w:val="009D66A7"/>
    <w:rsid w:val="009D68BA"/>
    <w:rsid w:val="009D744F"/>
    <w:rsid w:val="009D7B26"/>
    <w:rsid w:val="009E05EE"/>
    <w:rsid w:val="009E0834"/>
    <w:rsid w:val="009E1B18"/>
    <w:rsid w:val="009E1CA6"/>
    <w:rsid w:val="009E1F10"/>
    <w:rsid w:val="009E2157"/>
    <w:rsid w:val="009E2C46"/>
    <w:rsid w:val="009E303E"/>
    <w:rsid w:val="009E45C8"/>
    <w:rsid w:val="009E58E3"/>
    <w:rsid w:val="009E6D66"/>
    <w:rsid w:val="009E7B91"/>
    <w:rsid w:val="009F3595"/>
    <w:rsid w:val="009F4AF8"/>
    <w:rsid w:val="009F5451"/>
    <w:rsid w:val="009F5D6B"/>
    <w:rsid w:val="009F5F2E"/>
    <w:rsid w:val="009F675F"/>
    <w:rsid w:val="009F72A5"/>
    <w:rsid w:val="00A002BA"/>
    <w:rsid w:val="00A00541"/>
    <w:rsid w:val="00A005AC"/>
    <w:rsid w:val="00A01367"/>
    <w:rsid w:val="00A01EBD"/>
    <w:rsid w:val="00A02096"/>
    <w:rsid w:val="00A0237C"/>
    <w:rsid w:val="00A02EF3"/>
    <w:rsid w:val="00A03BF9"/>
    <w:rsid w:val="00A03D44"/>
    <w:rsid w:val="00A06748"/>
    <w:rsid w:val="00A07CC4"/>
    <w:rsid w:val="00A07EFA"/>
    <w:rsid w:val="00A07FFB"/>
    <w:rsid w:val="00A103A7"/>
    <w:rsid w:val="00A109B1"/>
    <w:rsid w:val="00A12301"/>
    <w:rsid w:val="00A13D67"/>
    <w:rsid w:val="00A142D6"/>
    <w:rsid w:val="00A20093"/>
    <w:rsid w:val="00A207D3"/>
    <w:rsid w:val="00A20DAD"/>
    <w:rsid w:val="00A21DD8"/>
    <w:rsid w:val="00A22743"/>
    <w:rsid w:val="00A22BAD"/>
    <w:rsid w:val="00A23DB2"/>
    <w:rsid w:val="00A24A27"/>
    <w:rsid w:val="00A25571"/>
    <w:rsid w:val="00A27105"/>
    <w:rsid w:val="00A30296"/>
    <w:rsid w:val="00A31B2C"/>
    <w:rsid w:val="00A32195"/>
    <w:rsid w:val="00A3398E"/>
    <w:rsid w:val="00A37BAA"/>
    <w:rsid w:val="00A40B3C"/>
    <w:rsid w:val="00A42333"/>
    <w:rsid w:val="00A47302"/>
    <w:rsid w:val="00A47728"/>
    <w:rsid w:val="00A51A3C"/>
    <w:rsid w:val="00A51A89"/>
    <w:rsid w:val="00A5245A"/>
    <w:rsid w:val="00A52FFE"/>
    <w:rsid w:val="00A531D2"/>
    <w:rsid w:val="00A53288"/>
    <w:rsid w:val="00A539FD"/>
    <w:rsid w:val="00A5523D"/>
    <w:rsid w:val="00A55F0C"/>
    <w:rsid w:val="00A5728D"/>
    <w:rsid w:val="00A5766E"/>
    <w:rsid w:val="00A57961"/>
    <w:rsid w:val="00A61F42"/>
    <w:rsid w:val="00A621E5"/>
    <w:rsid w:val="00A638DC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5E87"/>
    <w:rsid w:val="00A86839"/>
    <w:rsid w:val="00A86CB6"/>
    <w:rsid w:val="00A87702"/>
    <w:rsid w:val="00A900B8"/>
    <w:rsid w:val="00A91900"/>
    <w:rsid w:val="00A92AB8"/>
    <w:rsid w:val="00A93371"/>
    <w:rsid w:val="00A93FAC"/>
    <w:rsid w:val="00A965B7"/>
    <w:rsid w:val="00A977D3"/>
    <w:rsid w:val="00A97E4A"/>
    <w:rsid w:val="00AA0054"/>
    <w:rsid w:val="00AA16B2"/>
    <w:rsid w:val="00AA1C68"/>
    <w:rsid w:val="00AA2952"/>
    <w:rsid w:val="00AA31C3"/>
    <w:rsid w:val="00AA35BF"/>
    <w:rsid w:val="00AA3B07"/>
    <w:rsid w:val="00AA4820"/>
    <w:rsid w:val="00AA5866"/>
    <w:rsid w:val="00AA5CD8"/>
    <w:rsid w:val="00AA66AA"/>
    <w:rsid w:val="00AA695C"/>
    <w:rsid w:val="00AA76F9"/>
    <w:rsid w:val="00AB0B93"/>
    <w:rsid w:val="00AB24E5"/>
    <w:rsid w:val="00AB3B4E"/>
    <w:rsid w:val="00AB3DED"/>
    <w:rsid w:val="00AB4692"/>
    <w:rsid w:val="00AB4E49"/>
    <w:rsid w:val="00AC0FE4"/>
    <w:rsid w:val="00AC248F"/>
    <w:rsid w:val="00AC2494"/>
    <w:rsid w:val="00AC25DD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265B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0F8C"/>
    <w:rsid w:val="00AF18DD"/>
    <w:rsid w:val="00AF2E9B"/>
    <w:rsid w:val="00AF5282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12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72F4"/>
    <w:rsid w:val="00B37A3E"/>
    <w:rsid w:val="00B40687"/>
    <w:rsid w:val="00B40D7A"/>
    <w:rsid w:val="00B4225D"/>
    <w:rsid w:val="00B4239A"/>
    <w:rsid w:val="00B42CFB"/>
    <w:rsid w:val="00B434B0"/>
    <w:rsid w:val="00B476CD"/>
    <w:rsid w:val="00B51FE4"/>
    <w:rsid w:val="00B52D8B"/>
    <w:rsid w:val="00B53096"/>
    <w:rsid w:val="00B546C4"/>
    <w:rsid w:val="00B55F9B"/>
    <w:rsid w:val="00B56EBF"/>
    <w:rsid w:val="00B579D7"/>
    <w:rsid w:val="00B602CD"/>
    <w:rsid w:val="00B60EC4"/>
    <w:rsid w:val="00B60F49"/>
    <w:rsid w:val="00B617D6"/>
    <w:rsid w:val="00B62F16"/>
    <w:rsid w:val="00B634D2"/>
    <w:rsid w:val="00B6476C"/>
    <w:rsid w:val="00B66DA1"/>
    <w:rsid w:val="00B6735C"/>
    <w:rsid w:val="00B7185A"/>
    <w:rsid w:val="00B72ACC"/>
    <w:rsid w:val="00B736C2"/>
    <w:rsid w:val="00B74DA0"/>
    <w:rsid w:val="00B752F4"/>
    <w:rsid w:val="00B75A84"/>
    <w:rsid w:val="00B77186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5834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A67"/>
    <w:rsid w:val="00BC5C02"/>
    <w:rsid w:val="00BC6257"/>
    <w:rsid w:val="00BC7C8F"/>
    <w:rsid w:val="00BD0135"/>
    <w:rsid w:val="00BD0B27"/>
    <w:rsid w:val="00BD38BD"/>
    <w:rsid w:val="00BD4FC9"/>
    <w:rsid w:val="00BD6A90"/>
    <w:rsid w:val="00BD7485"/>
    <w:rsid w:val="00BD7EB2"/>
    <w:rsid w:val="00BE05AF"/>
    <w:rsid w:val="00BE1303"/>
    <w:rsid w:val="00BE174A"/>
    <w:rsid w:val="00BE194F"/>
    <w:rsid w:val="00BE1DA9"/>
    <w:rsid w:val="00BE3B30"/>
    <w:rsid w:val="00BE5A13"/>
    <w:rsid w:val="00BE6A13"/>
    <w:rsid w:val="00BE7E41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02D7"/>
    <w:rsid w:val="00C010B6"/>
    <w:rsid w:val="00C01CD5"/>
    <w:rsid w:val="00C02734"/>
    <w:rsid w:val="00C03A93"/>
    <w:rsid w:val="00C05792"/>
    <w:rsid w:val="00C060BC"/>
    <w:rsid w:val="00C066BC"/>
    <w:rsid w:val="00C06F68"/>
    <w:rsid w:val="00C07C21"/>
    <w:rsid w:val="00C07E2F"/>
    <w:rsid w:val="00C07E78"/>
    <w:rsid w:val="00C109AC"/>
    <w:rsid w:val="00C11E5E"/>
    <w:rsid w:val="00C12345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278C6"/>
    <w:rsid w:val="00C301BD"/>
    <w:rsid w:val="00C30E1C"/>
    <w:rsid w:val="00C315D5"/>
    <w:rsid w:val="00C32D87"/>
    <w:rsid w:val="00C330D6"/>
    <w:rsid w:val="00C36C3C"/>
    <w:rsid w:val="00C36EDB"/>
    <w:rsid w:val="00C40614"/>
    <w:rsid w:val="00C41742"/>
    <w:rsid w:val="00C41B58"/>
    <w:rsid w:val="00C445BE"/>
    <w:rsid w:val="00C44E38"/>
    <w:rsid w:val="00C460DE"/>
    <w:rsid w:val="00C46510"/>
    <w:rsid w:val="00C46E2F"/>
    <w:rsid w:val="00C50344"/>
    <w:rsid w:val="00C514A5"/>
    <w:rsid w:val="00C52321"/>
    <w:rsid w:val="00C5274C"/>
    <w:rsid w:val="00C52C0E"/>
    <w:rsid w:val="00C5363D"/>
    <w:rsid w:val="00C54293"/>
    <w:rsid w:val="00C56CFD"/>
    <w:rsid w:val="00C57360"/>
    <w:rsid w:val="00C57AA7"/>
    <w:rsid w:val="00C57E7D"/>
    <w:rsid w:val="00C602AF"/>
    <w:rsid w:val="00C63397"/>
    <w:rsid w:val="00C63EE5"/>
    <w:rsid w:val="00C65124"/>
    <w:rsid w:val="00C67061"/>
    <w:rsid w:val="00C672C6"/>
    <w:rsid w:val="00C71844"/>
    <w:rsid w:val="00C72048"/>
    <w:rsid w:val="00C72052"/>
    <w:rsid w:val="00C72410"/>
    <w:rsid w:val="00C72E0B"/>
    <w:rsid w:val="00C7376F"/>
    <w:rsid w:val="00C75C41"/>
    <w:rsid w:val="00C764E4"/>
    <w:rsid w:val="00C8023A"/>
    <w:rsid w:val="00C82BCB"/>
    <w:rsid w:val="00C82FB3"/>
    <w:rsid w:val="00C84622"/>
    <w:rsid w:val="00C84841"/>
    <w:rsid w:val="00C85D5D"/>
    <w:rsid w:val="00C85E9D"/>
    <w:rsid w:val="00C87587"/>
    <w:rsid w:val="00C9043E"/>
    <w:rsid w:val="00C91381"/>
    <w:rsid w:val="00C919E6"/>
    <w:rsid w:val="00C91D8E"/>
    <w:rsid w:val="00C92BC4"/>
    <w:rsid w:val="00C95961"/>
    <w:rsid w:val="00C964EE"/>
    <w:rsid w:val="00C96DE6"/>
    <w:rsid w:val="00CA29F8"/>
    <w:rsid w:val="00CA332F"/>
    <w:rsid w:val="00CA3C1C"/>
    <w:rsid w:val="00CA563B"/>
    <w:rsid w:val="00CA5672"/>
    <w:rsid w:val="00CA5B38"/>
    <w:rsid w:val="00CA64E4"/>
    <w:rsid w:val="00CA67EE"/>
    <w:rsid w:val="00CB00A4"/>
    <w:rsid w:val="00CB043F"/>
    <w:rsid w:val="00CB12B5"/>
    <w:rsid w:val="00CB32ED"/>
    <w:rsid w:val="00CB472C"/>
    <w:rsid w:val="00CB76A4"/>
    <w:rsid w:val="00CC0FB5"/>
    <w:rsid w:val="00CC3DEB"/>
    <w:rsid w:val="00CC5335"/>
    <w:rsid w:val="00CC7F17"/>
    <w:rsid w:val="00CD1F3E"/>
    <w:rsid w:val="00CD4100"/>
    <w:rsid w:val="00CD510E"/>
    <w:rsid w:val="00CD55E9"/>
    <w:rsid w:val="00CD5637"/>
    <w:rsid w:val="00CD5F35"/>
    <w:rsid w:val="00CD5FCA"/>
    <w:rsid w:val="00CD6A02"/>
    <w:rsid w:val="00CD7055"/>
    <w:rsid w:val="00CD7875"/>
    <w:rsid w:val="00CE31C9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CF6AC6"/>
    <w:rsid w:val="00D002F3"/>
    <w:rsid w:val="00D00B2D"/>
    <w:rsid w:val="00D0104C"/>
    <w:rsid w:val="00D01EA7"/>
    <w:rsid w:val="00D02D23"/>
    <w:rsid w:val="00D03357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17D92"/>
    <w:rsid w:val="00D216A1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2D89"/>
    <w:rsid w:val="00D3386B"/>
    <w:rsid w:val="00D34627"/>
    <w:rsid w:val="00D3574A"/>
    <w:rsid w:val="00D36AE0"/>
    <w:rsid w:val="00D372D9"/>
    <w:rsid w:val="00D40258"/>
    <w:rsid w:val="00D409D6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483D"/>
    <w:rsid w:val="00D65514"/>
    <w:rsid w:val="00D65689"/>
    <w:rsid w:val="00D65C31"/>
    <w:rsid w:val="00D661A8"/>
    <w:rsid w:val="00D66D85"/>
    <w:rsid w:val="00D67D46"/>
    <w:rsid w:val="00D705F1"/>
    <w:rsid w:val="00D7074F"/>
    <w:rsid w:val="00D711C3"/>
    <w:rsid w:val="00D72DB1"/>
    <w:rsid w:val="00D7434C"/>
    <w:rsid w:val="00D747A4"/>
    <w:rsid w:val="00D754BE"/>
    <w:rsid w:val="00D7687D"/>
    <w:rsid w:val="00D76A65"/>
    <w:rsid w:val="00D77148"/>
    <w:rsid w:val="00D831FC"/>
    <w:rsid w:val="00D84170"/>
    <w:rsid w:val="00D844BA"/>
    <w:rsid w:val="00D84AC2"/>
    <w:rsid w:val="00D84ACF"/>
    <w:rsid w:val="00D8581C"/>
    <w:rsid w:val="00D8584C"/>
    <w:rsid w:val="00D858B9"/>
    <w:rsid w:val="00D85B3A"/>
    <w:rsid w:val="00D87A93"/>
    <w:rsid w:val="00D87F8D"/>
    <w:rsid w:val="00D90059"/>
    <w:rsid w:val="00D9006B"/>
    <w:rsid w:val="00D90198"/>
    <w:rsid w:val="00D916B4"/>
    <w:rsid w:val="00D919AA"/>
    <w:rsid w:val="00D91CEE"/>
    <w:rsid w:val="00D924C0"/>
    <w:rsid w:val="00D93007"/>
    <w:rsid w:val="00D9304A"/>
    <w:rsid w:val="00D9376B"/>
    <w:rsid w:val="00D94261"/>
    <w:rsid w:val="00D94299"/>
    <w:rsid w:val="00D94588"/>
    <w:rsid w:val="00D95167"/>
    <w:rsid w:val="00DA23CF"/>
    <w:rsid w:val="00DA2D71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1E6"/>
    <w:rsid w:val="00DC6966"/>
    <w:rsid w:val="00DC6DD9"/>
    <w:rsid w:val="00DC7A65"/>
    <w:rsid w:val="00DC7C6B"/>
    <w:rsid w:val="00DD0015"/>
    <w:rsid w:val="00DD08AA"/>
    <w:rsid w:val="00DD0CF7"/>
    <w:rsid w:val="00DD12E4"/>
    <w:rsid w:val="00DD2D28"/>
    <w:rsid w:val="00DD370A"/>
    <w:rsid w:val="00DD3ABB"/>
    <w:rsid w:val="00DD50B1"/>
    <w:rsid w:val="00DD5B11"/>
    <w:rsid w:val="00DD7BE0"/>
    <w:rsid w:val="00DD7EA6"/>
    <w:rsid w:val="00DE26CF"/>
    <w:rsid w:val="00DE2AF4"/>
    <w:rsid w:val="00DE2D12"/>
    <w:rsid w:val="00DE3E92"/>
    <w:rsid w:val="00DE428D"/>
    <w:rsid w:val="00DE48C8"/>
    <w:rsid w:val="00DE584A"/>
    <w:rsid w:val="00DE58FA"/>
    <w:rsid w:val="00DE6573"/>
    <w:rsid w:val="00DE6816"/>
    <w:rsid w:val="00DF0619"/>
    <w:rsid w:val="00DF0AB9"/>
    <w:rsid w:val="00DF39A6"/>
    <w:rsid w:val="00DF493C"/>
    <w:rsid w:val="00DF588F"/>
    <w:rsid w:val="00DF6479"/>
    <w:rsid w:val="00DF7819"/>
    <w:rsid w:val="00E00406"/>
    <w:rsid w:val="00E00FE7"/>
    <w:rsid w:val="00E01D44"/>
    <w:rsid w:val="00E01F77"/>
    <w:rsid w:val="00E02ED6"/>
    <w:rsid w:val="00E03537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4EDC"/>
    <w:rsid w:val="00E165B0"/>
    <w:rsid w:val="00E17315"/>
    <w:rsid w:val="00E17752"/>
    <w:rsid w:val="00E219D5"/>
    <w:rsid w:val="00E2309E"/>
    <w:rsid w:val="00E260FB"/>
    <w:rsid w:val="00E263D0"/>
    <w:rsid w:val="00E3083B"/>
    <w:rsid w:val="00E30FD8"/>
    <w:rsid w:val="00E31ED1"/>
    <w:rsid w:val="00E31F8F"/>
    <w:rsid w:val="00E32B18"/>
    <w:rsid w:val="00E330A8"/>
    <w:rsid w:val="00E33631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13EC"/>
    <w:rsid w:val="00E63113"/>
    <w:rsid w:val="00E65C68"/>
    <w:rsid w:val="00E66289"/>
    <w:rsid w:val="00E66356"/>
    <w:rsid w:val="00E66978"/>
    <w:rsid w:val="00E66A56"/>
    <w:rsid w:val="00E670C2"/>
    <w:rsid w:val="00E70255"/>
    <w:rsid w:val="00E70BB0"/>
    <w:rsid w:val="00E74316"/>
    <w:rsid w:val="00E7444B"/>
    <w:rsid w:val="00E75636"/>
    <w:rsid w:val="00E75EA5"/>
    <w:rsid w:val="00E7686A"/>
    <w:rsid w:val="00E8074C"/>
    <w:rsid w:val="00E80D7D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4D90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A0D"/>
    <w:rsid w:val="00EC4EA2"/>
    <w:rsid w:val="00EC7F1D"/>
    <w:rsid w:val="00ED23AD"/>
    <w:rsid w:val="00ED2CBC"/>
    <w:rsid w:val="00ED330C"/>
    <w:rsid w:val="00ED5A32"/>
    <w:rsid w:val="00ED6254"/>
    <w:rsid w:val="00ED68EE"/>
    <w:rsid w:val="00ED6C19"/>
    <w:rsid w:val="00ED6CF5"/>
    <w:rsid w:val="00EE2196"/>
    <w:rsid w:val="00EE2404"/>
    <w:rsid w:val="00EE2DF2"/>
    <w:rsid w:val="00EE36FF"/>
    <w:rsid w:val="00EE51F2"/>
    <w:rsid w:val="00EE7077"/>
    <w:rsid w:val="00EE73CE"/>
    <w:rsid w:val="00EE7C55"/>
    <w:rsid w:val="00EF01E6"/>
    <w:rsid w:val="00EF0B3B"/>
    <w:rsid w:val="00EF0C45"/>
    <w:rsid w:val="00EF135E"/>
    <w:rsid w:val="00EF2632"/>
    <w:rsid w:val="00EF2F73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3B6"/>
    <w:rsid w:val="00F12554"/>
    <w:rsid w:val="00F15E32"/>
    <w:rsid w:val="00F16396"/>
    <w:rsid w:val="00F20933"/>
    <w:rsid w:val="00F211EE"/>
    <w:rsid w:val="00F21A7A"/>
    <w:rsid w:val="00F22DAE"/>
    <w:rsid w:val="00F22E0F"/>
    <w:rsid w:val="00F239B6"/>
    <w:rsid w:val="00F2439C"/>
    <w:rsid w:val="00F24FB1"/>
    <w:rsid w:val="00F2765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49C8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52F8"/>
    <w:rsid w:val="00F557AB"/>
    <w:rsid w:val="00F55CCB"/>
    <w:rsid w:val="00F56732"/>
    <w:rsid w:val="00F60D1E"/>
    <w:rsid w:val="00F60D3E"/>
    <w:rsid w:val="00F62169"/>
    <w:rsid w:val="00F64E13"/>
    <w:rsid w:val="00F65914"/>
    <w:rsid w:val="00F70B27"/>
    <w:rsid w:val="00F719DD"/>
    <w:rsid w:val="00F7283C"/>
    <w:rsid w:val="00F7304E"/>
    <w:rsid w:val="00F73117"/>
    <w:rsid w:val="00F73215"/>
    <w:rsid w:val="00F738F5"/>
    <w:rsid w:val="00F739A7"/>
    <w:rsid w:val="00F73C0D"/>
    <w:rsid w:val="00F73F7D"/>
    <w:rsid w:val="00F749B0"/>
    <w:rsid w:val="00F75204"/>
    <w:rsid w:val="00F7529E"/>
    <w:rsid w:val="00F75C29"/>
    <w:rsid w:val="00F77032"/>
    <w:rsid w:val="00F77175"/>
    <w:rsid w:val="00F807D1"/>
    <w:rsid w:val="00F8338E"/>
    <w:rsid w:val="00F83AA3"/>
    <w:rsid w:val="00F84623"/>
    <w:rsid w:val="00F85AF1"/>
    <w:rsid w:val="00F90BA4"/>
    <w:rsid w:val="00F9115F"/>
    <w:rsid w:val="00F936A3"/>
    <w:rsid w:val="00F9409E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29D"/>
    <w:rsid w:val="00FA54D3"/>
    <w:rsid w:val="00FA5CD5"/>
    <w:rsid w:val="00FA7295"/>
    <w:rsid w:val="00FB1380"/>
    <w:rsid w:val="00FB1848"/>
    <w:rsid w:val="00FB346D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4FAE"/>
    <w:rsid w:val="00FD599E"/>
    <w:rsid w:val="00FD66F5"/>
    <w:rsid w:val="00FD6CD0"/>
    <w:rsid w:val="00FD733D"/>
    <w:rsid w:val="00FD73EA"/>
    <w:rsid w:val="00FD7A39"/>
    <w:rsid w:val="00FE0867"/>
    <w:rsid w:val="00FE5E39"/>
    <w:rsid w:val="00FE71DC"/>
    <w:rsid w:val="00FE74C3"/>
    <w:rsid w:val="00FE74CD"/>
    <w:rsid w:val="00FF08F9"/>
    <w:rsid w:val="00FF0D35"/>
    <w:rsid w:val="00FF4540"/>
    <w:rsid w:val="00FF580D"/>
    <w:rsid w:val="00FF70BC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5D2276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30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30"/>
      </w:numPr>
      <w:spacing w:before="200"/>
      <w:ind w:left="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DB53C2"/>
    <w:pPr>
      <w:keepNext/>
      <w:keepLines/>
      <w:numPr>
        <w:ilvl w:val="3"/>
        <w:numId w:val="30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30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3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1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2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1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4">
    <w:name w:val="index 1"/>
    <w:basedOn w:val="a2"/>
    <w:next w:val="a2"/>
    <w:autoRedefine/>
    <w:semiHidden/>
    <w:rsid w:val="009D0E48"/>
    <w:rPr>
      <w:sz w:val="24"/>
    </w:rPr>
  </w:style>
  <w:style w:type="paragraph" w:styleId="22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3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4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5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7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8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9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9">
    <w:name w:val="List 2"/>
    <w:basedOn w:val="a2"/>
    <w:semiHidden/>
    <w:rsid w:val="009D0E48"/>
    <w:pPr>
      <w:ind w:leftChars="200" w:left="100" w:hangingChars="200" w:hanging="200"/>
    </w:pPr>
  </w:style>
  <w:style w:type="paragraph" w:styleId="39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a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a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b">
    <w:name w:val="List Continue 2"/>
    <w:basedOn w:val="a2"/>
    <w:semiHidden/>
    <w:rsid w:val="009D0E48"/>
    <w:pPr>
      <w:spacing w:after="120"/>
      <w:ind w:leftChars="400" w:left="840"/>
    </w:pPr>
  </w:style>
  <w:style w:type="paragraph" w:styleId="3b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c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c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b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c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d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0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1">
    <w:name w:val="Body Text 2"/>
    <w:basedOn w:val="a2"/>
    <w:semiHidden/>
    <w:rsid w:val="009D0E48"/>
    <w:pPr>
      <w:spacing w:after="120" w:line="480" w:lineRule="auto"/>
    </w:pPr>
  </w:style>
  <w:style w:type="paragraph" w:styleId="3f0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1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e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3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出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f">
    <w:name w:val="1.正文"/>
    <w:basedOn w:val="a2"/>
    <w:link w:val="1f0"/>
    <w:autoRedefine/>
    <w:qFormat/>
    <w:rsid w:val="009B0DEE"/>
    <w:pPr>
      <w:topLinePunct w:val="0"/>
      <w:adjustRightInd/>
      <w:ind w:left="1021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0">
    <w:name w:val="1.正文 字符"/>
    <w:basedOn w:val="a3"/>
    <w:link w:val="1f"/>
    <w:qFormat/>
    <w:rsid w:val="009B0DEE"/>
    <w:rPr>
      <w:rFonts w:ascii="Huawei Sans" w:eastAsia="方正兰亭黑简体" w:hAnsi="Huawei Sans" w:cs="Huawei Sans"/>
      <w:sz w:val="21"/>
    </w:rPr>
  </w:style>
  <w:style w:type="paragraph" w:customStyle="1" w:styleId="2f3">
    <w:name w:val="2.命令"/>
    <w:basedOn w:val="a2"/>
    <w:link w:val="2f4"/>
    <w:autoRedefine/>
    <w:qFormat/>
    <w:rsid w:val="00F54CD2"/>
    <w:pPr>
      <w:spacing w:before="40" w:after="40"/>
      <w:ind w:left="1021"/>
    </w:pPr>
    <w:rPr>
      <w:rFonts w:ascii="HuaweiSans-Regular" w:eastAsia="方正兰亭黑简体" w:hAnsi="HuaweiSans-Regular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4">
    <w:name w:val="2.命令 字符"/>
    <w:basedOn w:val="a3"/>
    <w:link w:val="2f3"/>
    <w:rsid w:val="00F54CD2"/>
    <w:rPr>
      <w:rFonts w:ascii="HuaweiSans-Regular" w:eastAsia="方正兰亭黑简体" w:hAnsi="HuaweiSans-Regular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2"/>
    <w:autoRedefine/>
    <w:qFormat/>
    <w:rsid w:val="00001C8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a">
    <w:name w:val="4.任务"/>
    <w:basedOn w:val="ItemList"/>
    <w:link w:val="4b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f"/>
    <w:link w:val="85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2">
    <w:name w:val="3.步骤 字符"/>
    <w:basedOn w:val="a3"/>
    <w:link w:val="30"/>
    <w:rsid w:val="00001C8D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f2">
    <w:name w:val="边框代码"/>
    <w:basedOn w:val="a2"/>
    <w:link w:val="Char1"/>
    <w:qFormat/>
    <w:rsid w:val="00D6483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spacing w:before="40" w:after="40" w:line="240" w:lineRule="auto"/>
      <w:ind w:left="1021"/>
    </w:pPr>
    <w:rPr>
      <w:rFonts w:ascii="Huawei Sans" w:eastAsia="方正兰亭黑简体" w:hAnsi="Huawei Sans" w:cs="Huawei Sans"/>
      <w:spacing w:val="-4"/>
      <w:kern w:val="2"/>
      <w:sz w:val="18"/>
      <w:szCs w:val="21"/>
      <w:shd w:val="pct15" w:color="auto" w:fill="FFFFFF"/>
    </w:rPr>
  </w:style>
  <w:style w:type="character" w:customStyle="1" w:styleId="Char1">
    <w:name w:val="边框代码 Char"/>
    <w:basedOn w:val="a3"/>
    <w:link w:val="afffff2"/>
    <w:rsid w:val="00D6483D"/>
    <w:rPr>
      <w:rFonts w:ascii="Huawei Sans" w:eastAsia="方正兰亭黑简体" w:hAnsi="Huawei Sans" w:cs="Huawei Sans"/>
      <w:spacing w:val="-4"/>
      <w:kern w:val="2"/>
      <w:sz w:val="18"/>
      <w:szCs w:val="21"/>
      <w:shd w:val="clear" w:color="auto" w:fill="D9D9D9" w:themeFill="background1" w:themeFillShade="D9"/>
    </w:rPr>
  </w:style>
  <w:style w:type="table" w:styleId="afffff3">
    <w:name w:val="Grid Table Light"/>
    <w:basedOn w:val="a4"/>
    <w:uiPriority w:val="40"/>
    <w:rsid w:val="00F846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nwu">
    <w:name w:val="renwu"/>
    <w:basedOn w:val="a2"/>
    <w:link w:val="renwuChar"/>
    <w:qFormat/>
    <w:rsid w:val="00F9409E"/>
    <w:pPr>
      <w:numPr>
        <w:numId w:val="6"/>
      </w:numPr>
      <w:topLinePunct w:val="0"/>
      <w:ind w:left="1446"/>
    </w:pPr>
    <w:rPr>
      <w:kern w:val="2"/>
      <w:sz w:val="21"/>
      <w:szCs w:val="21"/>
    </w:rPr>
  </w:style>
  <w:style w:type="character" w:customStyle="1" w:styleId="renwuChar">
    <w:name w:val="renwu Char"/>
    <w:basedOn w:val="a3"/>
    <w:link w:val="renwu"/>
    <w:rsid w:val="00F9409E"/>
    <w:rPr>
      <w:rFonts w:ascii="微软雅黑" w:eastAsia="微软雅黑" w:hAnsi="微软雅黑" w:cs="微软雅黑"/>
      <w:kern w:val="2"/>
      <w:sz w:val="21"/>
      <w:szCs w:val="21"/>
    </w:rPr>
  </w:style>
  <w:style w:type="paragraph" w:customStyle="1" w:styleId="afffff4">
    <w:name w:val="代码"/>
    <w:basedOn w:val="1f"/>
    <w:link w:val="Char2"/>
    <w:qFormat/>
    <w:rsid w:val="0064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eastAsia="Huawei Sans"/>
    </w:rPr>
  </w:style>
  <w:style w:type="character" w:customStyle="1" w:styleId="Char2">
    <w:name w:val="代码 Char"/>
    <w:basedOn w:val="1f0"/>
    <w:link w:val="afffff4"/>
    <w:rsid w:val="006448B6"/>
    <w:rPr>
      <w:rFonts w:ascii="HuaweiSans-Regular" w:eastAsia="Huawei Sans" w:hAnsi="HuaweiSans-Regular" w:cs="微软雅黑"/>
      <w:sz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0D788D-3D60-4CE2-9BD9-61579CB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107</TotalTime>
  <Pages>13</Pages>
  <Words>448</Words>
  <Characters>2555</Characters>
  <Application>Microsoft Office Word</Application>
  <DocSecurity>0</DocSecurity>
  <Lines>21</Lines>
  <Paragraphs>5</Paragraphs>
  <ScaleCrop>false</ScaleCrop>
  <Company>Huawei Technologies Co.,Ltd.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liang dou</cp:lastModifiedBy>
  <cp:revision>5</cp:revision>
  <cp:lastPrinted>2016-11-21T02:33:00Z</cp:lastPrinted>
  <dcterms:created xsi:type="dcterms:W3CDTF">2021-05-18T08:22:00Z</dcterms:created>
  <dcterms:modified xsi:type="dcterms:W3CDTF">2021-05-18T12:39:00Z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(3)CR0PAsUoUFMW38cITKFpxIaNog6ThatSrxedxJhjlntsjsohyX9qSVyRMrQ7T5VIH3OXd6Qc
jrX+NIc86ftpj9/pISHMXWtWigFyW8sUdtOeyvnekwyP9XWSrVzwxjdA9QdqKRzaGxaaSYki
Ukj6+6AbTdX7ghI7VfXQqrAqKML8vIdBp6Tb9tVPy6nH6pKx1kx/L7pDf0vVAuOEd1Dl/Z48
slg+DjJc07VhGAfPUz</vt:lpwstr>
  </property>
  <property fmtid="{D5CDD505-2E9C-101B-9397-08002B2CF9AE}" pid="15" name="_2015_ms_pID_7253431">
    <vt:lpwstr>yvek6f0WnG9hd3a16QYcz4wrN3xAQ7FKiOCI7kX58F5k07A236O3d9
GAyhlxkJNlatvcm7qTY86v79DG4NVBXl9NH0MlaJrTYs8nKYJhfHLkBXp7B9Oxnui1Em353j
QLqhHptlH5pzJv1bWpjMUFcZJ+536C76HRlNQ6OdXpA31j/dWbPynFFbP0s6KsZe5nKRYK9O
MBxmRlAoAestmHgmGPBViZYmhj74OsooQcjt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1610413179</vt:lpwstr>
  </property>
</Properties>
</file>