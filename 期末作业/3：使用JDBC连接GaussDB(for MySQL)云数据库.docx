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0AA9F" w14:textId="77777777" w:rsidR="0020153C" w:rsidRPr="00336CBE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6A128FAC" w14:textId="77777777" w:rsidR="00B02320" w:rsidRPr="00336CBE" w:rsidRDefault="00B02320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651EA168" w14:textId="77777777" w:rsidR="00B02320" w:rsidRPr="00336CBE" w:rsidRDefault="00B02320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63231082" w14:textId="77777777" w:rsidR="00B02320" w:rsidRPr="00336CBE" w:rsidRDefault="00B02320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533D437C" w14:textId="77777777" w:rsidR="00B02320" w:rsidRPr="00336CBE" w:rsidRDefault="00B02320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22520186" w14:textId="2EF84EEA" w:rsidR="0020153C" w:rsidRPr="00336CBE" w:rsidRDefault="00F139D5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  <w:r w:rsidRPr="00F139D5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使用</w:t>
      </w:r>
      <w:r w:rsidRPr="00F139D5">
        <w:rPr>
          <w:rFonts w:ascii="Huawei Sans" w:eastAsia="方正兰亭黑简体" w:hAnsi="Huawei Sans" w:cs="Huawei Sans"/>
          <w:sz w:val="72"/>
          <w:szCs w:val="72"/>
          <w:lang w:eastAsia="zh-CN"/>
        </w:rPr>
        <w:t>JDBC</w:t>
      </w:r>
      <w:r w:rsidRPr="00F139D5">
        <w:rPr>
          <w:rFonts w:ascii="Huawei Sans" w:eastAsia="方正兰亭黑简体" w:hAnsi="Huawei Sans" w:cs="Huawei Sans"/>
          <w:sz w:val="72"/>
          <w:szCs w:val="72"/>
          <w:lang w:eastAsia="zh-CN"/>
        </w:rPr>
        <w:t>连接</w:t>
      </w:r>
      <w:r w:rsidRPr="00F139D5">
        <w:rPr>
          <w:rFonts w:ascii="Huawei Sans" w:eastAsia="方正兰亭黑简体" w:hAnsi="Huawei Sans" w:cs="Huawei Sans"/>
          <w:sz w:val="72"/>
          <w:szCs w:val="72"/>
          <w:lang w:eastAsia="zh-CN"/>
        </w:rPr>
        <w:t>GaussDB(for MySQL)</w:t>
      </w:r>
      <w:r w:rsidRPr="00F139D5">
        <w:rPr>
          <w:rFonts w:ascii="Huawei Sans" w:eastAsia="方正兰亭黑简体" w:hAnsi="Huawei Sans" w:cs="Huawei Sans"/>
          <w:sz w:val="72"/>
          <w:szCs w:val="72"/>
          <w:lang w:eastAsia="zh-CN"/>
        </w:rPr>
        <w:t>云数据库</w:t>
      </w:r>
    </w:p>
    <w:p w14:paraId="3F112442" w14:textId="77777777" w:rsidR="0020153C" w:rsidRPr="00336CBE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0FA8C2C2" w14:textId="77777777" w:rsidR="0020153C" w:rsidRPr="00336CBE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58444A97" w14:textId="77777777" w:rsidR="0020153C" w:rsidRPr="00336CBE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EEE72F3" w14:textId="77777777" w:rsidR="0020153C" w:rsidRPr="00336CBE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62ED3664" w14:textId="414C8387" w:rsidR="00213E96" w:rsidRPr="00336CBE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2F5EACC8" w14:textId="5E174D38" w:rsidR="00213E96" w:rsidRPr="00336CBE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3EFA5202" w14:textId="2428E973" w:rsidR="00213E96" w:rsidRPr="00336CBE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5090A8A2" w14:textId="1B7B2006" w:rsidR="00213E96" w:rsidRPr="00336CBE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CB96A1D" w14:textId="77777777" w:rsidR="00213E96" w:rsidRPr="00336CBE" w:rsidRDefault="00213E96" w:rsidP="00213E96">
      <w:pPr>
        <w:pStyle w:val="Cover2"/>
        <w:jc w:val="left"/>
        <w:rPr>
          <w:rFonts w:ascii="Huawei Sans" w:eastAsia="方正兰亭黑简体" w:hAnsi="Huawei Sans" w:cs="Huawei Sans"/>
          <w:lang w:eastAsia="zh-CN"/>
        </w:rPr>
      </w:pPr>
    </w:p>
    <w:p w14:paraId="6A48373C" w14:textId="7052DA57" w:rsidR="00213E96" w:rsidRPr="00336CBE" w:rsidRDefault="00342110" w:rsidP="00B02320">
      <w:pPr>
        <w:pStyle w:val="cover--"/>
        <w:rPr>
          <w:rFonts w:ascii="Huawei Sans" w:eastAsia="方正兰亭黑简体" w:hAnsi="Huawei Sans" w:cs="Huawei Sans"/>
          <w:noProof/>
        </w:rPr>
      </w:pPr>
      <w:r w:rsidRPr="00336CBE">
        <w:rPr>
          <w:rFonts w:ascii="Huawei Sans" w:eastAsia="方正兰亭黑简体" w:hAnsi="Huawei Sans" w:cs="Huawei Sans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3E96" w:rsidRPr="00336CBE">
        <w:rPr>
          <w:rFonts w:ascii="Huawei Sans" w:eastAsia="方正兰亭黑简体" w:hAnsi="Huawei Sans" w:cs="Huawei Sans"/>
          <w:caps/>
        </w:rPr>
        <w:fldChar w:fldCharType="begin"/>
      </w:r>
      <w:r w:rsidR="00213E96" w:rsidRPr="00336CBE">
        <w:rPr>
          <w:rFonts w:ascii="Huawei Sans" w:eastAsia="方正兰亭黑简体" w:hAnsi="Huawei Sans" w:cs="Huawei Sans"/>
          <w:caps/>
        </w:rPr>
        <w:instrText xml:space="preserve"> DOCPROPERTY  Confidential </w:instrText>
      </w:r>
      <w:r w:rsidR="00213E96" w:rsidRPr="00336CBE">
        <w:rPr>
          <w:rFonts w:ascii="Huawei Sans" w:eastAsia="方正兰亭黑简体" w:hAnsi="Huawei Sans" w:cs="Huawei Sans"/>
          <w:caps/>
        </w:rPr>
        <w:fldChar w:fldCharType="end"/>
      </w:r>
    </w:p>
    <w:p w14:paraId="6F7BEF1B" w14:textId="77777777" w:rsidR="00213E96" w:rsidRPr="00336CBE" w:rsidRDefault="00213E96" w:rsidP="00213E96">
      <w:pPr>
        <w:pStyle w:val="Cover2"/>
        <w:rPr>
          <w:rFonts w:ascii="Huawei Sans" w:eastAsia="方正兰亭黑简体" w:hAnsi="Huawei Sans" w:cs="Huawei Sans"/>
          <w:lang w:eastAsia="zh-CN"/>
        </w:rPr>
      </w:pPr>
      <w:r w:rsidRPr="00336CBE">
        <w:rPr>
          <w:rFonts w:ascii="Huawei Sans" w:eastAsia="方正兰亭黑简体" w:hAnsi="Huawei Sans" w:cs="Huawei Sans"/>
          <w:lang w:eastAsia="zh-CN"/>
        </w:rPr>
        <w:t>华为技术有限公司</w:t>
      </w:r>
    </w:p>
    <w:p w14:paraId="4C0703B4" w14:textId="77777777" w:rsidR="00033B54" w:rsidRPr="00336CBE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  <w:sectPr w:rsidR="00033B54" w:rsidRPr="00336CBE" w:rsidSect="006A0A2D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336CBE">
        <w:rPr>
          <w:rFonts w:ascii="Huawei Sans" w:eastAsia="方正兰亭黑简体" w:hAnsi="Huawei Sans" w:cs="Huawei Sans"/>
        </w:rPr>
        <w:br w:type="page"/>
      </w:r>
    </w:p>
    <w:bookmarkStart w:id="0" w:name="_Toc437504216" w:displacedByCustomXml="next"/>
    <w:bookmarkStart w:id="1" w:name="_Toc227138864" w:displacedByCustomXml="next"/>
    <w:bookmarkStart w:id="2" w:name="_Toc218425197" w:displacedByCustomXml="next"/>
    <w:bookmarkStart w:id="3" w:name="_Ref218423379" w:displacedByCustomXml="next"/>
    <w:bookmarkStart w:id="4" w:name="_Ref218422900" w:displacedByCustomXml="next"/>
    <w:bookmarkStart w:id="5" w:name="_Ref218422894" w:displacedByCustomXml="next"/>
    <w:bookmarkStart w:id="6" w:name="_Ref218072047" w:displacedByCustomXml="next"/>
    <w:bookmarkStart w:id="7" w:name="_Ref218071784" w:displacedByCustomXml="next"/>
    <w:bookmarkStart w:id="8" w:name="_Ref218071624" w:displacedByCustomXml="next"/>
    <w:bookmarkStart w:id="9" w:name="_Ref218071467" w:displacedByCustomXml="next"/>
    <w:sdt>
      <w:sdtPr>
        <w:rPr>
          <w:rFonts w:ascii="微软雅黑" w:eastAsia="微软雅黑" w:hAnsi="微软雅黑" w:cs="Huawei Sans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5B902EF0" w14:textId="5CE9B1BA" w:rsidR="0020153C" w:rsidRPr="00336CBE" w:rsidRDefault="0020153C" w:rsidP="00FD6CD0">
          <w:pPr>
            <w:pStyle w:val="Contents"/>
            <w:rPr>
              <w:rFonts w:cs="Huawei Sans"/>
            </w:rPr>
          </w:pPr>
          <w:r w:rsidRPr="00336CBE">
            <w:rPr>
              <w:rFonts w:cs="Huawei Sans"/>
              <w:lang w:val="zh-CN"/>
            </w:rPr>
            <w:t>目录</w:t>
          </w:r>
        </w:p>
        <w:p w14:paraId="786ADC78" w14:textId="36B15CC4" w:rsidR="00BD6A6F" w:rsidRDefault="001B148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r w:rsidRPr="00336CBE">
            <w:rPr>
              <w:rFonts w:cs="Huawei Sans"/>
              <w:b/>
              <w:bCs/>
            </w:rPr>
            <w:fldChar w:fldCharType="begin"/>
          </w:r>
          <w:r w:rsidRPr="00336CBE">
            <w:rPr>
              <w:rFonts w:cs="Huawei Sans"/>
              <w:b/>
              <w:bCs/>
            </w:rPr>
            <w:instrText xml:space="preserve"> TOC \o "1-3" \h \z \u </w:instrText>
          </w:r>
          <w:r w:rsidRPr="00336CBE">
            <w:rPr>
              <w:rFonts w:cs="Huawei Sans"/>
              <w:b/>
              <w:bCs/>
            </w:rPr>
            <w:fldChar w:fldCharType="separate"/>
          </w:r>
          <w:hyperlink w:anchor="_Toc72254883" w:history="1">
            <w:r w:rsidR="00BD6A6F" w:rsidRPr="0037384E">
              <w:rPr>
                <w:rStyle w:val="af1"/>
                <w:rFonts w:cs="Huawei Sans"/>
                <w:snapToGrid w:val="0"/>
              </w:rPr>
              <w:t>1.1</w:t>
            </w:r>
            <w:r w:rsidR="00BD6A6F" w:rsidRPr="0037384E">
              <w:rPr>
                <w:rStyle w:val="af1"/>
                <w:rFonts w:cs="Huawei Sans"/>
              </w:rPr>
              <w:t xml:space="preserve"> </w:t>
            </w:r>
            <w:r w:rsidR="00BD6A6F" w:rsidRPr="0037384E">
              <w:rPr>
                <w:rStyle w:val="af1"/>
                <w:rFonts w:cs="Huawei Sans"/>
              </w:rPr>
              <w:t>使用</w:t>
            </w:r>
            <w:r w:rsidR="00BD6A6F" w:rsidRPr="0037384E">
              <w:rPr>
                <w:rStyle w:val="af1"/>
                <w:rFonts w:cs="Huawei Sans"/>
              </w:rPr>
              <w:t>JDBC</w:t>
            </w:r>
            <w:r w:rsidR="00BD6A6F" w:rsidRPr="0037384E">
              <w:rPr>
                <w:rStyle w:val="af1"/>
                <w:rFonts w:cs="Huawei Sans"/>
              </w:rPr>
              <w:t>连接数据库</w:t>
            </w:r>
            <w:r w:rsidR="00BD6A6F">
              <w:rPr>
                <w:webHidden/>
              </w:rPr>
              <w:tab/>
            </w:r>
            <w:r w:rsidR="00BD6A6F">
              <w:rPr>
                <w:webHidden/>
              </w:rPr>
              <w:fldChar w:fldCharType="begin"/>
            </w:r>
            <w:r w:rsidR="00BD6A6F">
              <w:rPr>
                <w:webHidden/>
              </w:rPr>
              <w:instrText xml:space="preserve"> PAGEREF _Toc72254883 \h </w:instrText>
            </w:r>
            <w:r w:rsidR="00BD6A6F">
              <w:rPr>
                <w:webHidden/>
              </w:rPr>
            </w:r>
            <w:r w:rsidR="00BD6A6F">
              <w:rPr>
                <w:webHidden/>
              </w:rPr>
              <w:fldChar w:fldCharType="separate"/>
            </w:r>
            <w:r w:rsidR="00BD6A6F">
              <w:rPr>
                <w:webHidden/>
              </w:rPr>
              <w:t>2</w:t>
            </w:r>
            <w:r w:rsidR="00BD6A6F">
              <w:rPr>
                <w:webHidden/>
              </w:rPr>
              <w:fldChar w:fldCharType="end"/>
            </w:r>
          </w:hyperlink>
        </w:p>
        <w:p w14:paraId="3698DB6F" w14:textId="20ECB549" w:rsidR="00BD6A6F" w:rsidRDefault="000A18D6">
          <w:pPr>
            <w:pStyle w:val="3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72254884" w:history="1">
            <w:r w:rsidR="00BD6A6F" w:rsidRPr="0037384E">
              <w:rPr>
                <w:rStyle w:val="af1"/>
                <w:rFonts w:cs="Huawei Sans"/>
                <w:bCs/>
                <w:snapToGrid w:val="0"/>
              </w:rPr>
              <w:t>1.1.1</w:t>
            </w:r>
            <w:r w:rsidR="00BD6A6F" w:rsidRPr="0037384E">
              <w:rPr>
                <w:rStyle w:val="af1"/>
                <w:rFonts w:cs="Huawei Sans"/>
              </w:rPr>
              <w:t xml:space="preserve"> </w:t>
            </w:r>
            <w:r w:rsidR="00BD6A6F" w:rsidRPr="0037384E">
              <w:rPr>
                <w:rStyle w:val="af1"/>
                <w:rFonts w:cs="Huawei Sans"/>
              </w:rPr>
              <w:t>准备连接环境</w:t>
            </w:r>
            <w:r w:rsidR="00BD6A6F">
              <w:rPr>
                <w:webHidden/>
              </w:rPr>
              <w:tab/>
            </w:r>
            <w:r w:rsidR="00BD6A6F">
              <w:rPr>
                <w:webHidden/>
              </w:rPr>
              <w:fldChar w:fldCharType="begin"/>
            </w:r>
            <w:r w:rsidR="00BD6A6F">
              <w:rPr>
                <w:webHidden/>
              </w:rPr>
              <w:instrText xml:space="preserve"> PAGEREF _Toc72254884 \h </w:instrText>
            </w:r>
            <w:r w:rsidR="00BD6A6F">
              <w:rPr>
                <w:webHidden/>
              </w:rPr>
            </w:r>
            <w:r w:rsidR="00BD6A6F">
              <w:rPr>
                <w:webHidden/>
              </w:rPr>
              <w:fldChar w:fldCharType="separate"/>
            </w:r>
            <w:r w:rsidR="00BD6A6F">
              <w:rPr>
                <w:webHidden/>
              </w:rPr>
              <w:t>2</w:t>
            </w:r>
            <w:r w:rsidR="00BD6A6F">
              <w:rPr>
                <w:webHidden/>
              </w:rPr>
              <w:fldChar w:fldCharType="end"/>
            </w:r>
          </w:hyperlink>
        </w:p>
        <w:p w14:paraId="21270446" w14:textId="3A6717D2" w:rsidR="00BD6A6F" w:rsidRDefault="000A18D6">
          <w:pPr>
            <w:pStyle w:val="3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72254885" w:history="1">
            <w:r w:rsidR="00BD6A6F" w:rsidRPr="0037384E">
              <w:rPr>
                <w:rStyle w:val="af1"/>
                <w:rFonts w:cs="Huawei Sans"/>
                <w:bCs/>
                <w:snapToGrid w:val="0"/>
              </w:rPr>
              <w:t>1.1.2</w:t>
            </w:r>
            <w:r w:rsidR="00BD6A6F" w:rsidRPr="0037384E">
              <w:rPr>
                <w:rStyle w:val="af1"/>
                <w:rFonts w:cs="Huawei Sans"/>
              </w:rPr>
              <w:t xml:space="preserve"> </w:t>
            </w:r>
            <w:r w:rsidR="00BD6A6F" w:rsidRPr="0037384E">
              <w:rPr>
                <w:rStyle w:val="af1"/>
                <w:rFonts w:cs="Huawei Sans"/>
              </w:rPr>
              <w:t>下载并安装</w:t>
            </w:r>
            <w:r w:rsidR="00BD6A6F" w:rsidRPr="0037384E">
              <w:rPr>
                <w:rStyle w:val="af1"/>
                <w:rFonts w:cs="Huawei Sans"/>
              </w:rPr>
              <w:t>JDK</w:t>
            </w:r>
            <w:r w:rsidR="00BD6A6F">
              <w:rPr>
                <w:webHidden/>
              </w:rPr>
              <w:tab/>
            </w:r>
            <w:r w:rsidR="00BD6A6F">
              <w:rPr>
                <w:webHidden/>
              </w:rPr>
              <w:fldChar w:fldCharType="begin"/>
            </w:r>
            <w:r w:rsidR="00BD6A6F">
              <w:rPr>
                <w:webHidden/>
              </w:rPr>
              <w:instrText xml:space="preserve"> PAGEREF _Toc72254885 \h </w:instrText>
            </w:r>
            <w:r w:rsidR="00BD6A6F">
              <w:rPr>
                <w:webHidden/>
              </w:rPr>
            </w:r>
            <w:r w:rsidR="00BD6A6F">
              <w:rPr>
                <w:webHidden/>
              </w:rPr>
              <w:fldChar w:fldCharType="separate"/>
            </w:r>
            <w:r w:rsidR="00BD6A6F">
              <w:rPr>
                <w:webHidden/>
              </w:rPr>
              <w:t>3</w:t>
            </w:r>
            <w:r w:rsidR="00BD6A6F">
              <w:rPr>
                <w:webHidden/>
              </w:rPr>
              <w:fldChar w:fldCharType="end"/>
            </w:r>
          </w:hyperlink>
        </w:p>
        <w:p w14:paraId="70DBA7D3" w14:textId="585EB8CB" w:rsidR="00BD6A6F" w:rsidRDefault="000A18D6">
          <w:pPr>
            <w:pStyle w:val="3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72254886" w:history="1">
            <w:r w:rsidR="00BD6A6F" w:rsidRPr="0037384E">
              <w:rPr>
                <w:rStyle w:val="af1"/>
                <w:rFonts w:cs="Huawei Sans"/>
                <w:bCs/>
                <w:snapToGrid w:val="0"/>
              </w:rPr>
              <w:t>1.1.3</w:t>
            </w:r>
            <w:r w:rsidR="00BD6A6F" w:rsidRPr="0037384E">
              <w:rPr>
                <w:rStyle w:val="af1"/>
                <w:rFonts w:cs="Huawei Sans"/>
              </w:rPr>
              <w:t xml:space="preserve"> </w:t>
            </w:r>
            <w:r w:rsidR="00BD6A6F" w:rsidRPr="0037384E">
              <w:rPr>
                <w:rStyle w:val="af1"/>
                <w:rFonts w:cs="Huawei Sans"/>
              </w:rPr>
              <w:t>配置</w:t>
            </w:r>
            <w:r w:rsidR="00BD6A6F" w:rsidRPr="0037384E">
              <w:rPr>
                <w:rStyle w:val="af1"/>
                <w:rFonts w:cs="Huawei Sans"/>
              </w:rPr>
              <w:t>JDK</w:t>
            </w:r>
            <w:r w:rsidR="00BD6A6F" w:rsidRPr="0037384E">
              <w:rPr>
                <w:rStyle w:val="af1"/>
                <w:rFonts w:cs="Huawei Sans"/>
              </w:rPr>
              <w:t>环境变量</w:t>
            </w:r>
            <w:r w:rsidR="00BD6A6F">
              <w:rPr>
                <w:webHidden/>
              </w:rPr>
              <w:tab/>
            </w:r>
            <w:r w:rsidR="00BD6A6F">
              <w:rPr>
                <w:webHidden/>
              </w:rPr>
              <w:fldChar w:fldCharType="begin"/>
            </w:r>
            <w:r w:rsidR="00BD6A6F">
              <w:rPr>
                <w:webHidden/>
              </w:rPr>
              <w:instrText xml:space="preserve"> PAGEREF _Toc72254886 \h </w:instrText>
            </w:r>
            <w:r w:rsidR="00BD6A6F">
              <w:rPr>
                <w:webHidden/>
              </w:rPr>
            </w:r>
            <w:r w:rsidR="00BD6A6F">
              <w:rPr>
                <w:webHidden/>
              </w:rPr>
              <w:fldChar w:fldCharType="separate"/>
            </w:r>
            <w:r w:rsidR="00BD6A6F">
              <w:rPr>
                <w:webHidden/>
              </w:rPr>
              <w:t>4</w:t>
            </w:r>
            <w:r w:rsidR="00BD6A6F">
              <w:rPr>
                <w:webHidden/>
              </w:rPr>
              <w:fldChar w:fldCharType="end"/>
            </w:r>
          </w:hyperlink>
        </w:p>
        <w:p w14:paraId="35C244E9" w14:textId="008385CD" w:rsidR="00BD6A6F" w:rsidRDefault="000A18D6">
          <w:pPr>
            <w:pStyle w:val="3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72254887" w:history="1">
            <w:r w:rsidR="00BD6A6F" w:rsidRPr="0037384E">
              <w:rPr>
                <w:rStyle w:val="af1"/>
                <w:rFonts w:cs="Huawei Sans"/>
                <w:bCs/>
                <w:snapToGrid w:val="0"/>
              </w:rPr>
              <w:t>1.1.4</w:t>
            </w:r>
            <w:r w:rsidR="00BD6A6F" w:rsidRPr="0037384E">
              <w:rPr>
                <w:rStyle w:val="af1"/>
                <w:rFonts w:cs="Huawei Sans"/>
              </w:rPr>
              <w:t xml:space="preserve"> </w:t>
            </w:r>
            <w:r w:rsidR="00BD6A6F" w:rsidRPr="0037384E">
              <w:rPr>
                <w:rStyle w:val="af1"/>
                <w:rFonts w:cs="Huawei Sans"/>
              </w:rPr>
              <w:t>连接</w:t>
            </w:r>
            <w:r w:rsidR="00BD6A6F" w:rsidRPr="0037384E">
              <w:rPr>
                <w:rStyle w:val="af1"/>
                <w:rFonts w:cs="Huawei Sans"/>
              </w:rPr>
              <w:t>GaussDB(for MySQL)</w:t>
            </w:r>
            <w:r w:rsidR="00BD6A6F" w:rsidRPr="0037384E">
              <w:rPr>
                <w:rStyle w:val="af1"/>
                <w:rFonts w:cs="Huawei Sans"/>
              </w:rPr>
              <w:t>并执行</w:t>
            </w:r>
            <w:r w:rsidR="00BD6A6F" w:rsidRPr="0037384E">
              <w:rPr>
                <w:rStyle w:val="af1"/>
                <w:rFonts w:cs="Huawei Sans"/>
              </w:rPr>
              <w:t>Java</w:t>
            </w:r>
            <w:r w:rsidR="00BD6A6F" w:rsidRPr="0037384E">
              <w:rPr>
                <w:rStyle w:val="af1"/>
                <w:rFonts w:cs="Huawei Sans"/>
              </w:rPr>
              <w:t>代码</w:t>
            </w:r>
            <w:r w:rsidR="00BD6A6F">
              <w:rPr>
                <w:webHidden/>
              </w:rPr>
              <w:tab/>
            </w:r>
            <w:r w:rsidR="00BD6A6F">
              <w:rPr>
                <w:webHidden/>
              </w:rPr>
              <w:fldChar w:fldCharType="begin"/>
            </w:r>
            <w:r w:rsidR="00BD6A6F">
              <w:rPr>
                <w:webHidden/>
              </w:rPr>
              <w:instrText xml:space="preserve"> PAGEREF _Toc72254887 \h </w:instrText>
            </w:r>
            <w:r w:rsidR="00BD6A6F">
              <w:rPr>
                <w:webHidden/>
              </w:rPr>
            </w:r>
            <w:r w:rsidR="00BD6A6F">
              <w:rPr>
                <w:webHidden/>
              </w:rPr>
              <w:fldChar w:fldCharType="separate"/>
            </w:r>
            <w:r w:rsidR="00BD6A6F">
              <w:rPr>
                <w:webHidden/>
              </w:rPr>
              <w:t>6</w:t>
            </w:r>
            <w:r w:rsidR="00BD6A6F">
              <w:rPr>
                <w:webHidden/>
              </w:rPr>
              <w:fldChar w:fldCharType="end"/>
            </w:r>
          </w:hyperlink>
        </w:p>
        <w:p w14:paraId="1A1B1C95" w14:textId="2873AAC4" w:rsidR="00B81DEF" w:rsidRPr="00336CBE" w:rsidRDefault="001B1484" w:rsidP="0020153C">
          <w:pPr>
            <w:rPr>
              <w:rFonts w:ascii="Huawei Sans" w:eastAsia="方正兰亭黑简体" w:hAnsi="Huawei Sans" w:cs="Huawei Sans"/>
              <w:lang w:val="zh-CN"/>
            </w:rPr>
          </w:pPr>
          <w:r w:rsidRPr="00336CBE">
            <w:rPr>
              <w:rFonts w:ascii="Huawei Sans" w:eastAsia="方正兰亭黑简体" w:hAnsi="Huawei Sans" w:cs="Huawei Sans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82C5C2C" w14:textId="77777777" w:rsidR="00D84D0F" w:rsidRPr="00336CBE" w:rsidRDefault="00002614" w:rsidP="00D84D0F">
      <w:pPr>
        <w:pStyle w:val="1f"/>
        <w:rPr>
          <w:rFonts w:cs="Huawei Sans"/>
          <w:lang w:val="zh-CN"/>
        </w:rPr>
      </w:pPr>
      <w:r w:rsidRPr="00336CBE">
        <w:rPr>
          <w:rFonts w:cs="Huawei Sans"/>
          <w:lang w:val="zh-CN"/>
        </w:rPr>
        <w:br w:type="page"/>
      </w:r>
      <w:bookmarkStart w:id="10" w:name="_Toc7361460"/>
      <w:bookmarkStart w:id="11" w:name="_Toc48143480"/>
    </w:p>
    <w:p w14:paraId="375396F8" w14:textId="77777777" w:rsidR="004237DC" w:rsidRPr="00336CBE" w:rsidRDefault="004237DC" w:rsidP="00DA5283">
      <w:pPr>
        <w:pStyle w:val="2"/>
        <w:numPr>
          <w:ilvl w:val="1"/>
          <w:numId w:val="4"/>
        </w:numPr>
        <w:rPr>
          <w:rFonts w:cs="Huawei Sans"/>
          <w:lang w:eastAsia="zh-CN"/>
        </w:rPr>
      </w:pPr>
      <w:bookmarkStart w:id="12" w:name="_Toc48143502"/>
      <w:bookmarkStart w:id="13" w:name="_Toc72254883"/>
      <w:bookmarkEnd w:id="10"/>
      <w:bookmarkEnd w:id="11"/>
      <w:r w:rsidRPr="00336CBE">
        <w:rPr>
          <w:rFonts w:cs="Huawei Sans"/>
          <w:lang w:eastAsia="zh-CN"/>
        </w:rPr>
        <w:lastRenderedPageBreak/>
        <w:t>使用</w:t>
      </w:r>
      <w:r w:rsidRPr="00336CBE">
        <w:rPr>
          <w:rFonts w:cs="Huawei Sans"/>
          <w:lang w:eastAsia="zh-CN"/>
        </w:rPr>
        <w:t>JDBC</w:t>
      </w:r>
      <w:r w:rsidRPr="00336CBE">
        <w:rPr>
          <w:rFonts w:cs="Huawei Sans"/>
          <w:lang w:eastAsia="zh-CN"/>
        </w:rPr>
        <w:t>连接数据库</w:t>
      </w:r>
      <w:bookmarkEnd w:id="12"/>
      <w:bookmarkEnd w:id="13"/>
    </w:p>
    <w:p w14:paraId="1CD38216" w14:textId="77777777" w:rsidR="004237DC" w:rsidRPr="00336CBE" w:rsidRDefault="004237DC" w:rsidP="00DA5283">
      <w:pPr>
        <w:pStyle w:val="3"/>
        <w:numPr>
          <w:ilvl w:val="2"/>
          <w:numId w:val="4"/>
        </w:numPr>
        <w:rPr>
          <w:rFonts w:cs="Huawei Sans"/>
        </w:rPr>
      </w:pPr>
      <w:bookmarkStart w:id="14" w:name="_Toc48143503"/>
      <w:bookmarkStart w:id="15" w:name="_Toc72254884"/>
      <w:r w:rsidRPr="00336CBE">
        <w:rPr>
          <w:rFonts w:cs="Huawei Sans"/>
        </w:rPr>
        <w:t>准备连接环境</w:t>
      </w:r>
      <w:bookmarkEnd w:id="14"/>
      <w:bookmarkEnd w:id="15"/>
    </w:p>
    <w:p w14:paraId="79323F3C" w14:textId="2F4533CF" w:rsidR="004237DC" w:rsidRPr="00336CBE" w:rsidRDefault="004237DC" w:rsidP="006A0A2D">
      <w:pPr>
        <w:pStyle w:val="30"/>
      </w:pPr>
      <w:r w:rsidRPr="00336CBE">
        <w:t>Java</w:t>
      </w:r>
      <w:r w:rsidRPr="00336CBE">
        <w:t>连接</w:t>
      </w:r>
      <w:proofErr w:type="spellStart"/>
      <w:r w:rsidRPr="00336CBE">
        <w:t>GaussDB</w:t>
      </w:r>
      <w:proofErr w:type="spellEnd"/>
      <w:r w:rsidRPr="00336CBE">
        <w:t>(for MySQL)</w:t>
      </w:r>
      <w:r w:rsidRPr="00336CBE">
        <w:t>可以使用</w:t>
      </w:r>
      <w:r w:rsidRPr="00336CBE">
        <w:t>MySQL8.0</w:t>
      </w:r>
      <w:r w:rsidRPr="00336CBE">
        <w:t>的驱动包，下载</w:t>
      </w:r>
      <w:r w:rsidRPr="00336CBE">
        <w:t>Java</w:t>
      </w:r>
      <w:r w:rsidRPr="00336CBE">
        <w:t>连接</w:t>
      </w:r>
      <w:r w:rsidRPr="00336CBE">
        <w:t>MySQL</w:t>
      </w:r>
      <w:r w:rsidRPr="00336CBE">
        <w:t>的驱动包，并将其导入对应的使用工具</w:t>
      </w:r>
      <w:r w:rsidR="0089008A">
        <w:t>。</w:t>
      </w:r>
    </w:p>
    <w:p w14:paraId="17B0D84F" w14:textId="77777777" w:rsidR="004237DC" w:rsidRPr="00336CBE" w:rsidRDefault="004237DC" w:rsidP="004237DC">
      <w:pPr>
        <w:pStyle w:val="1f"/>
        <w:rPr>
          <w:rFonts w:cs="Huawei Sans"/>
        </w:rPr>
      </w:pPr>
      <w:r w:rsidRPr="00336CBE">
        <w:rPr>
          <w:rFonts w:cs="Huawei Sans"/>
        </w:rPr>
        <w:t>通过以下链接，下载驱动包</w:t>
      </w:r>
    </w:p>
    <w:p w14:paraId="76671DBF" w14:textId="77777777" w:rsidR="004237DC" w:rsidRPr="00336CBE" w:rsidRDefault="000A18D6" w:rsidP="004237DC">
      <w:pPr>
        <w:pStyle w:val="1f"/>
        <w:rPr>
          <w:rFonts w:cs="Huawei Sans"/>
        </w:rPr>
      </w:pPr>
      <w:hyperlink r:id="rId13" w:history="1">
        <w:r w:rsidR="004237DC" w:rsidRPr="00336CBE">
          <w:rPr>
            <w:rStyle w:val="af1"/>
            <w:rFonts w:cs="Huawei Sans"/>
          </w:rPr>
          <w:t>https://static.runoob.com/download/mysql-connector-java-8.0.16.jar</w:t>
        </w:r>
      </w:hyperlink>
    </w:p>
    <w:p w14:paraId="6CED1A6D" w14:textId="77777777" w:rsidR="004237DC" w:rsidRPr="00336CBE" w:rsidRDefault="004237DC" w:rsidP="004237DC">
      <w:pPr>
        <w:pStyle w:val="1f"/>
        <w:rPr>
          <w:rFonts w:cs="Huawei Sans"/>
        </w:rPr>
      </w:pPr>
      <w:r w:rsidRPr="00336CBE">
        <w:rPr>
          <w:rFonts w:cs="Huawei Sans"/>
        </w:rPr>
        <w:t>假设文件存放在</w:t>
      </w:r>
      <w:r w:rsidRPr="00336CBE">
        <w:rPr>
          <w:rFonts w:cs="Huawei Sans"/>
        </w:rPr>
        <w:t>d:\Download</w:t>
      </w:r>
      <w:r w:rsidRPr="00336CBE">
        <w:rPr>
          <w:rFonts w:cs="Huawei Sans"/>
        </w:rPr>
        <w:t>目录下</w:t>
      </w:r>
    </w:p>
    <w:p w14:paraId="696A066B" w14:textId="442D4C3F" w:rsidR="004237DC" w:rsidRPr="00336CBE" w:rsidRDefault="006B753A" w:rsidP="006A0A2D">
      <w:pPr>
        <w:pStyle w:val="30"/>
      </w:pPr>
      <w:r w:rsidRPr="00336CBE">
        <w:t>在</w:t>
      </w:r>
      <w:r w:rsidR="00D71DAA">
        <w:rPr>
          <w:rFonts w:hint="eastAsia"/>
        </w:rPr>
        <w:t>当前数据库（假设名为</w:t>
      </w:r>
      <w:r w:rsidRPr="00336CBE">
        <w:t>demo</w:t>
      </w:r>
      <w:r w:rsidR="00D71DAA">
        <w:rPr>
          <w:rFonts w:hint="eastAsia"/>
        </w:rPr>
        <w:t>）</w:t>
      </w:r>
      <w:bookmarkStart w:id="16" w:name="_GoBack"/>
      <w:bookmarkEnd w:id="16"/>
      <w:r w:rsidRPr="00336CBE">
        <w:t>下</w:t>
      </w:r>
      <w:r w:rsidR="004237DC" w:rsidRPr="00336CBE">
        <w:t>创建测试表</w:t>
      </w:r>
      <w:r w:rsidR="004237DC" w:rsidRPr="00336CBE">
        <w:t>websites</w:t>
      </w:r>
      <w:r w:rsidR="0089008A">
        <w:t>。</w:t>
      </w:r>
    </w:p>
    <w:p w14:paraId="13A75B28" w14:textId="7359680B" w:rsidR="006B753A" w:rsidRPr="00336CBE" w:rsidRDefault="006A0A2D" w:rsidP="006B753A">
      <w:pPr>
        <w:pStyle w:val="1f"/>
        <w:rPr>
          <w:rFonts w:cs="Huawei Sans"/>
        </w:rPr>
      </w:pPr>
      <w:r>
        <w:rPr>
          <w:rFonts w:cs="Huawei San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585DB2" wp14:editId="1A968838">
                <wp:simplePos x="0" y="0"/>
                <wp:positionH relativeFrom="column">
                  <wp:posOffset>1088390</wp:posOffset>
                </wp:positionH>
                <wp:positionV relativeFrom="paragraph">
                  <wp:posOffset>31897</wp:posOffset>
                </wp:positionV>
                <wp:extent cx="456565" cy="211455"/>
                <wp:effectExtent l="19050" t="19050" r="19685" b="1714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21145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8F9E6E" id="椭圆 35" o:spid="_x0000_s1026" style="position:absolute;left:0;text-align:left;margin-left:85.7pt;margin-top:2.5pt;width:35.95pt;height:1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" filled="f" strokecolor="#c7000b" strokeweight="2.25pt"/>
            </w:pict>
          </mc:Fallback>
        </mc:AlternateContent>
      </w:r>
      <w:r>
        <w:rPr>
          <w:rFonts w:cs="Huawei San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03757F" wp14:editId="47F96582">
                <wp:simplePos x="0" y="0"/>
                <wp:positionH relativeFrom="column">
                  <wp:posOffset>961243</wp:posOffset>
                </wp:positionH>
                <wp:positionV relativeFrom="paragraph">
                  <wp:posOffset>425450</wp:posOffset>
                </wp:positionV>
                <wp:extent cx="753110" cy="264795"/>
                <wp:effectExtent l="19050" t="19050" r="27940" b="20955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26479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CBE056" id="椭圆 36" o:spid="_x0000_s1026" style="position:absolute;left:0;text-align:left;margin-left:75.7pt;margin-top:33.5pt;width:59.3pt;height:20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" filled="f" strokecolor="#c7000b" strokeweight="2.25pt"/>
            </w:pict>
          </mc:Fallback>
        </mc:AlternateContent>
      </w:r>
      <w:r w:rsidR="006B753A" w:rsidRPr="00336CBE">
        <w:rPr>
          <w:rFonts w:cs="Huawei Sans"/>
          <w:noProof/>
        </w:rPr>
        <w:drawing>
          <wp:inline distT="0" distB="0" distL="0" distR="0" wp14:anchorId="590775A6" wp14:editId="706BFC3D">
            <wp:extent cx="5454000" cy="1922400"/>
            <wp:effectExtent l="19050" t="19050" r="13970" b="209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192240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852EFC" w14:textId="77777777" w:rsidR="004237DC" w:rsidRPr="00A13A25" w:rsidRDefault="004237DC" w:rsidP="00A13A25">
      <w:pPr>
        <w:pStyle w:val="affffff5"/>
        <w:pBdr>
          <w:top w:val="single" w:sz="8" w:space="1" w:color="auto"/>
          <w:right w:val="single" w:sz="8" w:space="5" w:color="auto"/>
        </w:pBdr>
        <w:spacing w:line="240" w:lineRule="auto"/>
        <w:rPr>
          <w:b/>
          <w:color w:val="C7000B"/>
          <w:shd w:val="pct15" w:color="auto" w:fill="FFFFFF"/>
        </w:rPr>
      </w:pPr>
      <w:r w:rsidRPr="00A13A25">
        <w:rPr>
          <w:b/>
          <w:color w:val="C7000B"/>
          <w:shd w:val="pct15" w:color="auto" w:fill="FFFFFF"/>
        </w:rPr>
        <w:t>CREATE TABLE `websites` (</w:t>
      </w:r>
    </w:p>
    <w:p w14:paraId="4768338B" w14:textId="77777777" w:rsidR="004237DC" w:rsidRPr="00A13A25" w:rsidRDefault="004237DC" w:rsidP="00A13A25">
      <w:pPr>
        <w:pStyle w:val="affffff5"/>
        <w:pBdr>
          <w:top w:val="single" w:sz="8" w:space="1" w:color="auto"/>
          <w:right w:val="single" w:sz="8" w:space="5" w:color="auto"/>
        </w:pBdr>
        <w:spacing w:line="240" w:lineRule="auto"/>
        <w:rPr>
          <w:b/>
          <w:color w:val="C7000B"/>
          <w:shd w:val="pct15" w:color="auto" w:fill="FFFFFF"/>
        </w:rPr>
      </w:pPr>
      <w:r w:rsidRPr="00A13A25">
        <w:rPr>
          <w:b/>
          <w:color w:val="C7000B"/>
          <w:shd w:val="pct15" w:color="auto" w:fill="FFFFFF"/>
        </w:rPr>
        <w:t xml:space="preserve">  `</w:t>
      </w:r>
      <w:proofErr w:type="gramStart"/>
      <w:r w:rsidRPr="00A13A25">
        <w:rPr>
          <w:b/>
          <w:color w:val="C7000B"/>
          <w:shd w:val="pct15" w:color="auto" w:fill="FFFFFF"/>
        </w:rPr>
        <w:t>id</w:t>
      </w:r>
      <w:proofErr w:type="gramEnd"/>
      <w:r w:rsidRPr="00A13A25">
        <w:rPr>
          <w:b/>
          <w:color w:val="C7000B"/>
          <w:shd w:val="pct15" w:color="auto" w:fill="FFFFFF"/>
        </w:rPr>
        <w:t xml:space="preserve">` </w:t>
      </w:r>
      <w:proofErr w:type="spellStart"/>
      <w:r w:rsidRPr="00A13A25">
        <w:rPr>
          <w:b/>
          <w:color w:val="C7000B"/>
          <w:shd w:val="pct15" w:color="auto" w:fill="FFFFFF"/>
        </w:rPr>
        <w:t>int</w:t>
      </w:r>
      <w:proofErr w:type="spellEnd"/>
      <w:r w:rsidRPr="00A13A25">
        <w:rPr>
          <w:b/>
          <w:color w:val="C7000B"/>
          <w:shd w:val="pct15" w:color="auto" w:fill="FFFFFF"/>
        </w:rPr>
        <w:t>(11) NOT NULL AUTO_INCREMENT,</w:t>
      </w:r>
    </w:p>
    <w:p w14:paraId="038E259B" w14:textId="77777777" w:rsidR="004237DC" w:rsidRPr="00A13A25" w:rsidRDefault="004237DC" w:rsidP="00A13A25">
      <w:pPr>
        <w:pStyle w:val="affffff5"/>
        <w:pBdr>
          <w:top w:val="single" w:sz="8" w:space="1" w:color="auto"/>
          <w:right w:val="single" w:sz="8" w:space="5" w:color="auto"/>
        </w:pBdr>
        <w:spacing w:line="240" w:lineRule="auto"/>
        <w:rPr>
          <w:b/>
          <w:color w:val="C7000B"/>
          <w:shd w:val="pct15" w:color="auto" w:fill="FFFFFF"/>
        </w:rPr>
      </w:pPr>
      <w:r w:rsidRPr="00A13A25">
        <w:rPr>
          <w:b/>
          <w:color w:val="C7000B"/>
          <w:shd w:val="pct15" w:color="auto" w:fill="FFFFFF"/>
        </w:rPr>
        <w:t xml:space="preserve">  `name` char(20) NOT NULL DEFAULT '' COMMENT '</w:t>
      </w:r>
      <w:r w:rsidRPr="00A13A25">
        <w:rPr>
          <w:b/>
          <w:color w:val="C7000B"/>
          <w:shd w:val="pct15" w:color="auto" w:fill="FFFFFF"/>
        </w:rPr>
        <w:t>站点名称</w:t>
      </w:r>
      <w:r w:rsidRPr="00A13A25">
        <w:rPr>
          <w:b/>
          <w:color w:val="C7000B"/>
          <w:shd w:val="pct15" w:color="auto" w:fill="FFFFFF"/>
        </w:rPr>
        <w:t>',</w:t>
      </w:r>
    </w:p>
    <w:p w14:paraId="7F455112" w14:textId="77777777" w:rsidR="004237DC" w:rsidRPr="00A13A25" w:rsidRDefault="004237DC" w:rsidP="00A13A25">
      <w:pPr>
        <w:pStyle w:val="affffff5"/>
        <w:pBdr>
          <w:top w:val="single" w:sz="8" w:space="1" w:color="auto"/>
          <w:right w:val="single" w:sz="8" w:space="5" w:color="auto"/>
        </w:pBdr>
        <w:spacing w:line="240" w:lineRule="auto"/>
        <w:rPr>
          <w:b/>
          <w:color w:val="C7000B"/>
          <w:shd w:val="pct15" w:color="auto" w:fill="FFFFFF"/>
        </w:rPr>
      </w:pPr>
      <w:r w:rsidRPr="00A13A25">
        <w:rPr>
          <w:b/>
          <w:color w:val="C7000B"/>
          <w:shd w:val="pct15" w:color="auto" w:fill="FFFFFF"/>
        </w:rPr>
        <w:t xml:space="preserve">  `</w:t>
      </w:r>
      <w:proofErr w:type="spellStart"/>
      <w:proofErr w:type="gramStart"/>
      <w:r w:rsidRPr="00A13A25">
        <w:rPr>
          <w:b/>
          <w:color w:val="C7000B"/>
          <w:shd w:val="pct15" w:color="auto" w:fill="FFFFFF"/>
        </w:rPr>
        <w:t>url</w:t>
      </w:r>
      <w:proofErr w:type="spellEnd"/>
      <w:proofErr w:type="gramEnd"/>
      <w:r w:rsidRPr="00A13A25">
        <w:rPr>
          <w:b/>
          <w:color w:val="C7000B"/>
          <w:shd w:val="pct15" w:color="auto" w:fill="FFFFFF"/>
        </w:rPr>
        <w:t>` varchar(255) NOT NULL DEFAULT '',</w:t>
      </w:r>
    </w:p>
    <w:p w14:paraId="34B5A84B" w14:textId="77777777" w:rsidR="004237DC" w:rsidRPr="00A13A25" w:rsidRDefault="004237DC" w:rsidP="00A13A25">
      <w:pPr>
        <w:pStyle w:val="affffff5"/>
        <w:pBdr>
          <w:top w:val="single" w:sz="8" w:space="1" w:color="auto"/>
          <w:right w:val="single" w:sz="8" w:space="5" w:color="auto"/>
        </w:pBdr>
        <w:spacing w:line="240" w:lineRule="auto"/>
        <w:rPr>
          <w:b/>
          <w:color w:val="C7000B"/>
          <w:shd w:val="pct15" w:color="auto" w:fill="FFFFFF"/>
        </w:rPr>
      </w:pPr>
      <w:r w:rsidRPr="00A13A25">
        <w:rPr>
          <w:b/>
          <w:color w:val="C7000B"/>
          <w:shd w:val="pct15" w:color="auto" w:fill="FFFFFF"/>
        </w:rPr>
        <w:t xml:space="preserve">  PRIMARY KEY (`id`)</w:t>
      </w:r>
    </w:p>
    <w:p w14:paraId="38060529" w14:textId="77777777" w:rsidR="004237DC" w:rsidRPr="00A13A25" w:rsidRDefault="004237DC" w:rsidP="00A13A25">
      <w:pPr>
        <w:pStyle w:val="affffff5"/>
        <w:pBdr>
          <w:top w:val="single" w:sz="8" w:space="1" w:color="auto"/>
          <w:right w:val="single" w:sz="8" w:space="5" w:color="auto"/>
        </w:pBdr>
        <w:spacing w:line="240" w:lineRule="auto"/>
        <w:rPr>
          <w:b/>
          <w:color w:val="C7000B"/>
          <w:shd w:val="pct15" w:color="auto" w:fill="FFFFFF"/>
        </w:rPr>
      </w:pPr>
      <w:r w:rsidRPr="00A13A25">
        <w:rPr>
          <w:b/>
          <w:color w:val="C7000B"/>
          <w:shd w:val="pct15" w:color="auto" w:fill="FFFFFF"/>
        </w:rPr>
        <w:t>) ENGINE=</w:t>
      </w:r>
      <w:proofErr w:type="spellStart"/>
      <w:r w:rsidRPr="00A13A25">
        <w:rPr>
          <w:b/>
          <w:color w:val="C7000B"/>
          <w:shd w:val="pct15" w:color="auto" w:fill="FFFFFF"/>
        </w:rPr>
        <w:t>InnoDB</w:t>
      </w:r>
      <w:proofErr w:type="spellEnd"/>
      <w:r w:rsidRPr="00A13A25">
        <w:rPr>
          <w:b/>
          <w:color w:val="C7000B"/>
          <w:shd w:val="pct15" w:color="auto" w:fill="FFFFFF"/>
        </w:rPr>
        <w:t xml:space="preserve"> AUTO_INCREMENT=10 DEFAULT CHARSET=utf8;</w:t>
      </w:r>
    </w:p>
    <w:p w14:paraId="5A00CD69" w14:textId="4C578CC1" w:rsidR="004237DC" w:rsidRPr="00336CBE" w:rsidRDefault="004237DC" w:rsidP="006A0A2D">
      <w:pPr>
        <w:pStyle w:val="30"/>
      </w:pPr>
      <w:r w:rsidRPr="00336CBE">
        <w:t>插入数据</w:t>
      </w:r>
      <w:r w:rsidR="0089008A">
        <w:t>。</w:t>
      </w:r>
    </w:p>
    <w:p w14:paraId="6BD514FA" w14:textId="77777777" w:rsidR="004237DC" w:rsidRPr="00A13A25" w:rsidRDefault="004237DC" w:rsidP="00A13A25">
      <w:pPr>
        <w:pStyle w:val="affffff5"/>
        <w:pBdr>
          <w:top w:val="single" w:sz="8" w:space="1" w:color="auto"/>
          <w:right w:val="single" w:sz="8" w:space="5" w:color="auto"/>
        </w:pBdr>
        <w:spacing w:line="240" w:lineRule="auto"/>
        <w:rPr>
          <w:b/>
          <w:color w:val="C7000B"/>
          <w:shd w:val="pct15" w:color="auto" w:fill="FFFFFF"/>
        </w:rPr>
      </w:pPr>
      <w:r w:rsidRPr="00A13A25">
        <w:rPr>
          <w:b/>
          <w:color w:val="C7000B"/>
          <w:shd w:val="pct15" w:color="auto" w:fill="FFFFFF"/>
        </w:rPr>
        <w:t xml:space="preserve">INSERT INTO `websites` VALUES </w:t>
      </w:r>
    </w:p>
    <w:p w14:paraId="6892A0DF" w14:textId="108F0C5C" w:rsidR="004237DC" w:rsidRPr="00A13A25" w:rsidRDefault="004237DC" w:rsidP="00A13A25">
      <w:pPr>
        <w:pStyle w:val="affffff5"/>
        <w:pBdr>
          <w:top w:val="single" w:sz="8" w:space="1" w:color="auto"/>
          <w:right w:val="single" w:sz="8" w:space="5" w:color="auto"/>
        </w:pBdr>
        <w:spacing w:line="240" w:lineRule="auto"/>
        <w:rPr>
          <w:b/>
          <w:color w:val="C7000B"/>
          <w:shd w:val="pct15" w:color="auto" w:fill="FFFFFF"/>
        </w:rPr>
      </w:pPr>
      <w:r w:rsidRPr="00A13A25">
        <w:rPr>
          <w:b/>
          <w:color w:val="C7000B"/>
          <w:shd w:val="pct15" w:color="auto" w:fill="FFFFFF"/>
        </w:rPr>
        <w:t>('1', '</w:t>
      </w:r>
      <w:proofErr w:type="spellStart"/>
      <w:r w:rsidRPr="00A13A25">
        <w:rPr>
          <w:b/>
          <w:color w:val="C7000B"/>
          <w:shd w:val="pct15" w:color="auto" w:fill="FFFFFF"/>
        </w:rPr>
        <w:t>openGauss</w:t>
      </w:r>
      <w:proofErr w:type="spellEnd"/>
      <w:r w:rsidRPr="00A13A25">
        <w:rPr>
          <w:b/>
          <w:color w:val="C7000B"/>
          <w:shd w:val="pct15" w:color="auto" w:fill="FFFFFF"/>
        </w:rPr>
        <w:t>', 'https</w:t>
      </w:r>
      <w:proofErr w:type="gramStart"/>
      <w:r w:rsidRPr="00A13A25">
        <w:rPr>
          <w:b/>
          <w:color w:val="C7000B"/>
          <w:shd w:val="pct15" w:color="auto" w:fill="FFFFFF"/>
        </w:rPr>
        <w:t>:/</w:t>
      </w:r>
      <w:proofErr w:type="gramEnd"/>
      <w:r w:rsidRPr="00A13A25">
        <w:rPr>
          <w:b/>
          <w:color w:val="C7000B"/>
          <w:shd w:val="pct15" w:color="auto" w:fill="FFFFFF"/>
        </w:rPr>
        <w:t>/opengauss.org/</w:t>
      </w:r>
      <w:proofErr w:type="spellStart"/>
      <w:r w:rsidRPr="00A13A25">
        <w:rPr>
          <w:b/>
          <w:color w:val="C7000B"/>
          <w:shd w:val="pct15" w:color="auto" w:fill="FFFFFF"/>
        </w:rPr>
        <w:t>zh</w:t>
      </w:r>
      <w:proofErr w:type="spellEnd"/>
      <w:r w:rsidRPr="00A13A25">
        <w:rPr>
          <w:b/>
          <w:color w:val="C7000B"/>
          <w:shd w:val="pct15" w:color="auto" w:fill="FFFFFF"/>
        </w:rPr>
        <w:t xml:space="preserve">/'), </w:t>
      </w:r>
    </w:p>
    <w:p w14:paraId="5C327422" w14:textId="1E940369" w:rsidR="004237DC" w:rsidRPr="00A13A25" w:rsidRDefault="004237DC" w:rsidP="00A13A25">
      <w:pPr>
        <w:pStyle w:val="affffff5"/>
        <w:pBdr>
          <w:top w:val="single" w:sz="8" w:space="1" w:color="auto"/>
          <w:right w:val="single" w:sz="8" w:space="5" w:color="auto"/>
        </w:pBdr>
        <w:spacing w:line="240" w:lineRule="auto"/>
        <w:rPr>
          <w:b/>
          <w:color w:val="C7000B"/>
          <w:shd w:val="pct15" w:color="auto" w:fill="FFFFFF"/>
        </w:rPr>
      </w:pPr>
      <w:r w:rsidRPr="00A13A25">
        <w:rPr>
          <w:b/>
          <w:color w:val="C7000B"/>
          <w:shd w:val="pct15" w:color="auto" w:fill="FFFFFF"/>
        </w:rPr>
        <w:t>('2', '</w:t>
      </w:r>
      <w:r w:rsidRPr="00A13A25">
        <w:rPr>
          <w:b/>
          <w:color w:val="C7000B"/>
          <w:shd w:val="pct15" w:color="auto" w:fill="FFFFFF"/>
        </w:rPr>
        <w:t>华为云</w:t>
      </w:r>
      <w:r w:rsidRPr="00A13A25">
        <w:rPr>
          <w:b/>
          <w:color w:val="C7000B"/>
          <w:shd w:val="pct15" w:color="auto" w:fill="FFFFFF"/>
        </w:rPr>
        <w:t>',</w:t>
      </w:r>
      <w:r w:rsidR="00840A12" w:rsidRPr="00A13A25">
        <w:rPr>
          <w:b/>
          <w:color w:val="C7000B"/>
          <w:shd w:val="pct15" w:color="auto" w:fill="FFFFFF"/>
        </w:rPr>
        <w:t xml:space="preserve"> 'https://www.huaweicloud.com/'</w:t>
      </w:r>
      <w:r w:rsidRPr="00A13A25">
        <w:rPr>
          <w:b/>
          <w:color w:val="C7000B"/>
          <w:shd w:val="pct15" w:color="auto" w:fill="FFFFFF"/>
        </w:rPr>
        <w:t xml:space="preserve">), </w:t>
      </w:r>
    </w:p>
    <w:p w14:paraId="169E367D" w14:textId="2F53A5CB" w:rsidR="004237DC" w:rsidRPr="00A13A25" w:rsidRDefault="004237DC" w:rsidP="00A13A25">
      <w:pPr>
        <w:pStyle w:val="affffff5"/>
        <w:pBdr>
          <w:top w:val="single" w:sz="8" w:space="1" w:color="auto"/>
          <w:right w:val="single" w:sz="8" w:space="5" w:color="auto"/>
        </w:pBdr>
        <w:spacing w:line="240" w:lineRule="auto"/>
        <w:rPr>
          <w:b/>
          <w:color w:val="C7000B"/>
          <w:shd w:val="pct15" w:color="auto" w:fill="FFFFFF"/>
        </w:rPr>
      </w:pPr>
      <w:r w:rsidRPr="00A13A25">
        <w:rPr>
          <w:b/>
          <w:color w:val="C7000B"/>
          <w:shd w:val="pct15" w:color="auto" w:fill="FFFFFF"/>
        </w:rPr>
        <w:t>('3', '</w:t>
      </w:r>
      <w:proofErr w:type="spellStart"/>
      <w:r w:rsidRPr="00A13A25">
        <w:rPr>
          <w:b/>
          <w:color w:val="C7000B"/>
          <w:shd w:val="pct15" w:color="auto" w:fill="FFFFFF"/>
        </w:rPr>
        <w:t>openEuler</w:t>
      </w:r>
      <w:proofErr w:type="spellEnd"/>
      <w:r w:rsidRPr="00A13A25">
        <w:rPr>
          <w:b/>
          <w:color w:val="C7000B"/>
          <w:shd w:val="pct15" w:color="auto" w:fill="FFFFFF"/>
        </w:rPr>
        <w:t>', 'https</w:t>
      </w:r>
      <w:proofErr w:type="gramStart"/>
      <w:r w:rsidRPr="00A13A25">
        <w:rPr>
          <w:b/>
          <w:color w:val="C7000B"/>
          <w:shd w:val="pct15" w:color="auto" w:fill="FFFFFF"/>
        </w:rPr>
        <w:t>:/</w:t>
      </w:r>
      <w:proofErr w:type="gramEnd"/>
      <w:r w:rsidRPr="00A13A25">
        <w:rPr>
          <w:b/>
          <w:color w:val="C7000B"/>
          <w:shd w:val="pct15" w:color="auto" w:fill="FFFFFF"/>
        </w:rPr>
        <w:t>/openeuler.org/</w:t>
      </w:r>
      <w:proofErr w:type="spellStart"/>
      <w:r w:rsidRPr="00A13A25">
        <w:rPr>
          <w:b/>
          <w:color w:val="C7000B"/>
          <w:shd w:val="pct15" w:color="auto" w:fill="FFFFFF"/>
        </w:rPr>
        <w:t>zh</w:t>
      </w:r>
      <w:proofErr w:type="spellEnd"/>
      <w:r w:rsidRPr="00A13A25">
        <w:rPr>
          <w:b/>
          <w:color w:val="C7000B"/>
          <w:shd w:val="pct15" w:color="auto" w:fill="FFFFFF"/>
        </w:rPr>
        <w:t xml:space="preserve">/'), </w:t>
      </w:r>
    </w:p>
    <w:p w14:paraId="4E9D0FBC" w14:textId="370C1DA3" w:rsidR="004237DC" w:rsidRPr="00A13A25" w:rsidRDefault="004237DC" w:rsidP="00A13A25">
      <w:pPr>
        <w:pStyle w:val="affffff5"/>
        <w:pBdr>
          <w:top w:val="single" w:sz="8" w:space="1" w:color="auto"/>
          <w:right w:val="single" w:sz="8" w:space="5" w:color="auto"/>
        </w:pBdr>
        <w:spacing w:line="240" w:lineRule="auto"/>
        <w:rPr>
          <w:b/>
          <w:color w:val="C7000B"/>
          <w:shd w:val="pct15" w:color="auto" w:fill="FFFFFF"/>
        </w:rPr>
      </w:pPr>
      <w:r w:rsidRPr="00A13A25">
        <w:rPr>
          <w:b/>
          <w:color w:val="C7000B"/>
          <w:shd w:val="pct15" w:color="auto" w:fill="FFFFFF"/>
        </w:rPr>
        <w:t>('4', '</w:t>
      </w:r>
      <w:r w:rsidRPr="00A13A25">
        <w:rPr>
          <w:b/>
          <w:color w:val="C7000B"/>
          <w:shd w:val="pct15" w:color="auto" w:fill="FFFFFF"/>
        </w:rPr>
        <w:t>华为</w:t>
      </w:r>
      <w:r w:rsidRPr="00A13A25">
        <w:rPr>
          <w:b/>
          <w:color w:val="C7000B"/>
          <w:shd w:val="pct15" w:color="auto" w:fill="FFFFFF"/>
        </w:rPr>
        <w:t>support</w:t>
      </w:r>
      <w:r w:rsidRPr="00A13A25">
        <w:rPr>
          <w:b/>
          <w:color w:val="C7000B"/>
          <w:shd w:val="pct15" w:color="auto" w:fill="FFFFFF"/>
        </w:rPr>
        <w:t>中心</w:t>
      </w:r>
      <w:r w:rsidRPr="00A13A25">
        <w:rPr>
          <w:b/>
          <w:color w:val="C7000B"/>
          <w:shd w:val="pct15" w:color="auto" w:fill="FFFFFF"/>
        </w:rPr>
        <w:t>', 'https://support.huaweicloud.com/');</w:t>
      </w:r>
    </w:p>
    <w:p w14:paraId="11FB2517" w14:textId="77777777" w:rsidR="003F7BA7" w:rsidRPr="00336CBE" w:rsidRDefault="003F7BA7" w:rsidP="003F7BA7">
      <w:pPr>
        <w:pStyle w:val="3"/>
        <w:numPr>
          <w:ilvl w:val="2"/>
          <w:numId w:val="4"/>
        </w:numPr>
        <w:rPr>
          <w:rFonts w:cs="Huawei Sans"/>
        </w:rPr>
      </w:pPr>
      <w:bookmarkStart w:id="17" w:name="_Toc72254885"/>
      <w:bookmarkStart w:id="18" w:name="_Toc48143504"/>
      <w:r w:rsidRPr="00336CBE">
        <w:rPr>
          <w:rFonts w:cs="Huawei Sans"/>
        </w:rPr>
        <w:t>下载并安装</w:t>
      </w:r>
      <w:r w:rsidRPr="00336CBE">
        <w:rPr>
          <w:rFonts w:cs="Huawei Sans"/>
        </w:rPr>
        <w:t>JDK</w:t>
      </w:r>
      <w:bookmarkEnd w:id="17"/>
      <w:r w:rsidRPr="00336CBE">
        <w:rPr>
          <w:rFonts w:cs="Huawei Sans"/>
        </w:rPr>
        <w:t xml:space="preserve"> </w:t>
      </w:r>
    </w:p>
    <w:p w14:paraId="6ACAAC69" w14:textId="77777777" w:rsidR="003F7BA7" w:rsidRPr="00336CBE" w:rsidRDefault="003F7BA7" w:rsidP="006A0A2D">
      <w:pPr>
        <w:pStyle w:val="30"/>
        <w:numPr>
          <w:ilvl w:val="5"/>
          <w:numId w:val="21"/>
        </w:numPr>
      </w:pPr>
      <w:r w:rsidRPr="00336CBE">
        <w:t>下载</w:t>
      </w:r>
      <w:r w:rsidRPr="00336CBE">
        <w:t>JDK</w:t>
      </w:r>
      <w:r w:rsidRPr="00336CBE">
        <w:t>。</w:t>
      </w:r>
    </w:p>
    <w:p w14:paraId="7C4515CD" w14:textId="77777777" w:rsidR="003F7BA7" w:rsidRPr="00336CBE" w:rsidRDefault="000A18D6" w:rsidP="003F7BA7">
      <w:pPr>
        <w:pStyle w:val="1f"/>
        <w:rPr>
          <w:rFonts w:cs="Huawei Sans"/>
        </w:rPr>
      </w:pPr>
      <w:hyperlink r:id="rId15" w:history="1">
        <w:r w:rsidR="003F7BA7" w:rsidRPr="00336CBE">
          <w:rPr>
            <w:rStyle w:val="af1"/>
            <w:rFonts w:cs="Huawei Sans"/>
          </w:rPr>
          <w:t>https://www.oracle.com/java/technologies/javase/javase-jdk8-downloads.html</w:t>
        </w:r>
      </w:hyperlink>
    </w:p>
    <w:p w14:paraId="01625BC7" w14:textId="54D4E3CD" w:rsidR="003F7BA7" w:rsidRPr="00336CBE" w:rsidRDefault="00AD28B3" w:rsidP="003F7BA7">
      <w:pPr>
        <w:pStyle w:val="1f"/>
        <w:rPr>
          <w:rFonts w:cs="Huawei Sans"/>
        </w:rPr>
      </w:pPr>
      <w:r>
        <w:rPr>
          <w:rFonts w:cs="Huawei San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1DFE0E" wp14:editId="54B9CB72">
                <wp:simplePos x="0" y="0"/>
                <wp:positionH relativeFrom="column">
                  <wp:posOffset>710125</wp:posOffset>
                </wp:positionH>
                <wp:positionV relativeFrom="paragraph">
                  <wp:posOffset>559533</wp:posOffset>
                </wp:positionV>
                <wp:extent cx="4958862" cy="240323"/>
                <wp:effectExtent l="19050" t="19050" r="13335" b="2667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62" cy="24032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789A7" id="矩形 46" o:spid="_x0000_s1026" style="position:absolute;left:0;text-align:left;margin-left:55.9pt;margin-top:44.05pt;width:390.45pt;height:18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" filled="f" strokecolor="#c7000b" strokeweight="2.25pt"/>
            </w:pict>
          </mc:Fallback>
        </mc:AlternateContent>
      </w:r>
      <w:r w:rsidR="003F7BA7" w:rsidRPr="00336CBE">
        <w:rPr>
          <w:rFonts w:cs="Huawei Sans"/>
          <w:noProof/>
        </w:rPr>
        <w:drawing>
          <wp:inline distT="0" distB="0" distL="0" distR="0" wp14:anchorId="45ACA74C" wp14:editId="48B94EC9">
            <wp:extent cx="5454000" cy="871200"/>
            <wp:effectExtent l="19050" t="19050" r="13970" b="24765"/>
            <wp:docPr id="30" name="图片 30" descr="9C46B4AE-1523-4BA9-89C2-21C52408AB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9C46B4AE-1523-4BA9-89C2-21C52408AB5C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00" cy="8712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5678FF9" w14:textId="0F9EA963" w:rsidR="003F7BA7" w:rsidRPr="00336CBE" w:rsidRDefault="003F7BA7" w:rsidP="003F7BA7">
      <w:pPr>
        <w:pStyle w:val="1f"/>
        <w:rPr>
          <w:rFonts w:cs="Huawei Sans"/>
        </w:rPr>
      </w:pPr>
      <w:r w:rsidRPr="00336CBE">
        <w:rPr>
          <w:rFonts w:cs="Huawei Sans"/>
          <w:noProof/>
        </w:rPr>
        <w:drawing>
          <wp:inline distT="0" distB="0" distL="0" distR="0" wp14:anchorId="0B9AD977" wp14:editId="76BEB79E">
            <wp:extent cx="5454000" cy="568800"/>
            <wp:effectExtent l="19050" t="19050" r="13970" b="22225"/>
            <wp:docPr id="29" name="图片 29" descr="956D0976-2FE5-4327-BE30-8724B20B7D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956D0976-2FE5-4327-BE30-8724B20B7D7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00" cy="5688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0B2384" w14:textId="77777777" w:rsidR="003F7BA7" w:rsidRPr="00336CBE" w:rsidRDefault="003F7BA7" w:rsidP="006A0A2D">
      <w:pPr>
        <w:pStyle w:val="30"/>
        <w:numPr>
          <w:ilvl w:val="5"/>
          <w:numId w:val="21"/>
        </w:numPr>
      </w:pPr>
      <w:r w:rsidRPr="00336CBE">
        <w:t>点击</w:t>
      </w:r>
      <w:r w:rsidRPr="00336CBE">
        <w:t>jdk-8u261-windows-x64.exe</w:t>
      </w:r>
      <w:r w:rsidRPr="00336CBE">
        <w:t>进行安装。</w:t>
      </w:r>
    </w:p>
    <w:p w14:paraId="035E5F04" w14:textId="77777777" w:rsidR="003F7BA7" w:rsidRPr="00336CBE" w:rsidRDefault="003F7BA7" w:rsidP="003F7BA7">
      <w:pPr>
        <w:pStyle w:val="1f"/>
        <w:rPr>
          <w:rFonts w:cs="Huawei Sans"/>
        </w:rPr>
      </w:pPr>
      <w:r w:rsidRPr="00336CBE">
        <w:rPr>
          <w:rFonts w:cs="Huawei Sans"/>
        </w:rPr>
        <w:t>默认设置即可，出现安装进度。</w:t>
      </w:r>
    </w:p>
    <w:p w14:paraId="566FCAAF" w14:textId="03EF229C" w:rsidR="003F7BA7" w:rsidRPr="00336CBE" w:rsidRDefault="003F7BA7" w:rsidP="003F7BA7">
      <w:pPr>
        <w:pStyle w:val="1f"/>
        <w:rPr>
          <w:rFonts w:cs="Huawei Sans"/>
        </w:rPr>
      </w:pPr>
      <w:r w:rsidRPr="00336CBE">
        <w:rPr>
          <w:rFonts w:cs="Huawei Sans"/>
          <w:noProof/>
        </w:rPr>
        <w:drawing>
          <wp:inline distT="0" distB="0" distL="0" distR="0" wp14:anchorId="4E956F50" wp14:editId="0D97151F">
            <wp:extent cx="5454000" cy="2620800"/>
            <wp:effectExtent l="19050" t="19050" r="13970" b="27305"/>
            <wp:docPr id="28" name="图片 28" descr="51F97D8C-B659-4583-8D79-F93C4D4444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51F97D8C-B659-4583-8D79-F93C4D44445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" r="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00" cy="26208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D9D9D9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9BF7830" w14:textId="77777777" w:rsidR="003F7BA7" w:rsidRPr="00336CBE" w:rsidRDefault="003F7BA7" w:rsidP="003F7BA7">
      <w:pPr>
        <w:pStyle w:val="1f"/>
        <w:rPr>
          <w:rFonts w:cs="Huawei Sans"/>
        </w:rPr>
      </w:pPr>
      <w:r w:rsidRPr="00336CBE">
        <w:rPr>
          <w:rFonts w:cs="Huawei Sans"/>
        </w:rPr>
        <w:t>如下显示表示安装成功：</w:t>
      </w:r>
    </w:p>
    <w:p w14:paraId="61729065" w14:textId="5E443E63" w:rsidR="003F7BA7" w:rsidRPr="00336CBE" w:rsidRDefault="003F7BA7" w:rsidP="003F7BA7">
      <w:pPr>
        <w:pStyle w:val="1f"/>
        <w:rPr>
          <w:rFonts w:cs="Huawei Sans"/>
        </w:rPr>
      </w:pPr>
      <w:r w:rsidRPr="00336CBE">
        <w:rPr>
          <w:rFonts w:cs="Huawei Sans"/>
          <w:noProof/>
        </w:rPr>
        <w:lastRenderedPageBreak/>
        <w:drawing>
          <wp:inline distT="0" distB="0" distL="0" distR="0" wp14:anchorId="55DC3C08" wp14:editId="78120F50">
            <wp:extent cx="5454000" cy="3348000"/>
            <wp:effectExtent l="19050" t="19050" r="13970" b="24130"/>
            <wp:docPr id="27" name="图片 27" descr="6E44A76E-2420-4468-B09D-3DEF4CA3AA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6E44A76E-2420-4468-B09D-3DEF4CA3AA5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00" cy="3348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D9D9D9"/>
                      </a:solidFill>
                    </a:ln>
                  </pic:spPr>
                </pic:pic>
              </a:graphicData>
            </a:graphic>
          </wp:inline>
        </w:drawing>
      </w:r>
    </w:p>
    <w:p w14:paraId="031A4D0F" w14:textId="318A1846" w:rsidR="003F7BA7" w:rsidRPr="00336CBE" w:rsidRDefault="003F7BA7" w:rsidP="006A0A2D">
      <w:pPr>
        <w:pStyle w:val="30"/>
        <w:numPr>
          <w:ilvl w:val="5"/>
          <w:numId w:val="21"/>
        </w:numPr>
      </w:pPr>
      <w:r w:rsidRPr="00336CBE">
        <w:t>查看安装目录</w:t>
      </w:r>
      <w:r w:rsidR="0089008A">
        <w:t>。</w:t>
      </w:r>
    </w:p>
    <w:p w14:paraId="230AEE2D" w14:textId="1E5842CC" w:rsidR="003F7BA7" w:rsidRPr="00336CBE" w:rsidRDefault="003F7BA7" w:rsidP="003F7BA7">
      <w:pPr>
        <w:pStyle w:val="1f"/>
        <w:rPr>
          <w:rFonts w:cs="Huawei Sans"/>
        </w:rPr>
      </w:pPr>
      <w:r w:rsidRPr="00336CBE">
        <w:rPr>
          <w:rFonts w:cs="Huawei Sans"/>
          <w:noProof/>
        </w:rPr>
        <w:drawing>
          <wp:inline distT="0" distB="0" distL="0" distR="0" wp14:anchorId="7CF7F54A" wp14:editId="205EC9BF">
            <wp:extent cx="3999230" cy="1102184"/>
            <wp:effectExtent l="19050" t="19050" r="20320" b="22225"/>
            <wp:docPr id="26" name="图片 26" descr="CA15CCB6-5832-49F4-942B-22AFA2A662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CA15CCB6-5832-49F4-942B-22AFA2A662B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35" cy="110532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D9D9D9"/>
                      </a:solidFill>
                    </a:ln>
                  </pic:spPr>
                </pic:pic>
              </a:graphicData>
            </a:graphic>
          </wp:inline>
        </w:drawing>
      </w:r>
    </w:p>
    <w:p w14:paraId="755FF0E4" w14:textId="77777777" w:rsidR="003F7BA7" w:rsidRPr="00336CBE" w:rsidRDefault="003F7BA7" w:rsidP="003F7BA7">
      <w:pPr>
        <w:pStyle w:val="3"/>
        <w:numPr>
          <w:ilvl w:val="2"/>
          <w:numId w:val="4"/>
        </w:numPr>
        <w:rPr>
          <w:rFonts w:cs="Huawei Sans"/>
        </w:rPr>
      </w:pPr>
      <w:bookmarkStart w:id="19" w:name="_Toc72254886"/>
      <w:r w:rsidRPr="00336CBE">
        <w:rPr>
          <w:rFonts w:cs="Huawei Sans"/>
        </w:rPr>
        <w:t>配置</w:t>
      </w:r>
      <w:r w:rsidRPr="00336CBE">
        <w:rPr>
          <w:rFonts w:cs="Huawei Sans"/>
        </w:rPr>
        <w:t>JDK</w:t>
      </w:r>
      <w:r w:rsidRPr="00336CBE">
        <w:rPr>
          <w:rFonts w:cs="Huawei Sans"/>
        </w:rPr>
        <w:t>环境变量</w:t>
      </w:r>
      <w:bookmarkEnd w:id="19"/>
    </w:p>
    <w:p w14:paraId="7CA942AD" w14:textId="77777777" w:rsidR="003F7BA7" w:rsidRPr="00336CBE" w:rsidRDefault="003F7BA7" w:rsidP="006A0A2D">
      <w:pPr>
        <w:pStyle w:val="30"/>
        <w:numPr>
          <w:ilvl w:val="5"/>
          <w:numId w:val="21"/>
        </w:numPr>
      </w:pPr>
      <w:r w:rsidRPr="00336CBE">
        <w:t>右击</w:t>
      </w:r>
      <w:r w:rsidRPr="00336CBE">
        <w:t>“</w:t>
      </w:r>
      <w:r w:rsidRPr="00336CBE">
        <w:t>此电脑</w:t>
      </w:r>
      <w:r w:rsidRPr="00336CBE">
        <w:t>”</w:t>
      </w:r>
      <w:r w:rsidRPr="00336CBE">
        <w:t>选择</w:t>
      </w:r>
      <w:r w:rsidRPr="00336CBE">
        <w:t>“</w:t>
      </w:r>
      <w:r w:rsidRPr="00336CBE">
        <w:t>属性</w:t>
      </w:r>
      <w:r w:rsidRPr="00336CBE">
        <w:t>”</w:t>
      </w:r>
      <w:r w:rsidRPr="00336CBE">
        <w:t>，点击</w:t>
      </w:r>
      <w:r w:rsidRPr="00336CBE">
        <w:t>“</w:t>
      </w:r>
      <w:r w:rsidRPr="00336CBE">
        <w:t>高级系统设置</w:t>
      </w:r>
      <w:r w:rsidRPr="00336CBE">
        <w:t>”</w:t>
      </w:r>
      <w:r w:rsidRPr="00336CBE">
        <w:t>。</w:t>
      </w:r>
    </w:p>
    <w:p w14:paraId="046FDDC3" w14:textId="0FFED98D" w:rsidR="003F7BA7" w:rsidRPr="00336CBE" w:rsidRDefault="004528A8" w:rsidP="003F7BA7">
      <w:pPr>
        <w:pStyle w:val="1f"/>
        <w:rPr>
          <w:rFonts w:cs="Huawei Sans"/>
        </w:rPr>
      </w:pPr>
      <w:r>
        <w:rPr>
          <w:rFonts w:cs="Huawei San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CD4E47" wp14:editId="06A990EB">
                <wp:simplePos x="0" y="0"/>
                <wp:positionH relativeFrom="column">
                  <wp:posOffset>683707</wp:posOffset>
                </wp:positionH>
                <wp:positionV relativeFrom="paragraph">
                  <wp:posOffset>781667</wp:posOffset>
                </wp:positionV>
                <wp:extent cx="534929" cy="96592"/>
                <wp:effectExtent l="19050" t="19050" r="17780" b="1778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929" cy="965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8B792" id="矩形 47" o:spid="_x0000_s1026" style="position:absolute;left:0;text-align:left;margin-left:53.85pt;margin-top:61.55pt;width:42.1pt;height:7.6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" filled="f" strokecolor="#c7000b" strokeweight="2.25pt"/>
            </w:pict>
          </mc:Fallback>
        </mc:AlternateContent>
      </w:r>
      <w:r w:rsidR="003F7BA7" w:rsidRPr="00336CBE">
        <w:rPr>
          <w:rFonts w:cs="Huawei Sans"/>
          <w:noProof/>
        </w:rPr>
        <w:drawing>
          <wp:inline distT="0" distB="0" distL="0" distR="0" wp14:anchorId="4F8A17C9" wp14:editId="67E27416">
            <wp:extent cx="5454000" cy="2430000"/>
            <wp:effectExtent l="19050" t="19050" r="13970" b="27940"/>
            <wp:docPr id="25" name="图片 25" descr="CFF6D538-EEBA-40AC-AC82-58951ECBED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CFF6D538-EEBA-40AC-AC82-58951ECBED9A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00" cy="243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D9D9D9"/>
                      </a:solidFill>
                    </a:ln>
                  </pic:spPr>
                </pic:pic>
              </a:graphicData>
            </a:graphic>
          </wp:inline>
        </w:drawing>
      </w:r>
    </w:p>
    <w:p w14:paraId="529B3F81" w14:textId="36E3CE3C" w:rsidR="003F7BA7" w:rsidRPr="00336CBE" w:rsidRDefault="00714159" w:rsidP="003F7BA7">
      <w:pPr>
        <w:pStyle w:val="1f"/>
        <w:rPr>
          <w:rFonts w:cs="Huawei Sans"/>
        </w:rPr>
      </w:pPr>
      <w:r>
        <w:rPr>
          <w:rFonts w:cs="Huawei San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8B5297" wp14:editId="403B3CC7">
                <wp:simplePos x="0" y="0"/>
                <wp:positionH relativeFrom="column">
                  <wp:posOffset>2248490</wp:posOffset>
                </wp:positionH>
                <wp:positionV relativeFrom="paragraph">
                  <wp:posOffset>2474434</wp:posOffset>
                </wp:positionV>
                <wp:extent cx="1126759" cy="328411"/>
                <wp:effectExtent l="19050" t="19050" r="16510" b="1460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759" cy="32841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657AC" id="矩形 48" o:spid="_x0000_s1026" style="position:absolute;left:0;text-align:left;margin-left:177.05pt;margin-top:194.85pt;width:88.7pt;height:25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" filled="f" strokecolor="#c7000b" strokeweight="2.25pt"/>
            </w:pict>
          </mc:Fallback>
        </mc:AlternateContent>
      </w:r>
      <w:r w:rsidR="003F7BA7" w:rsidRPr="00336CBE">
        <w:rPr>
          <w:rFonts w:cs="Huawei Sans"/>
          <w:noProof/>
        </w:rPr>
        <w:drawing>
          <wp:inline distT="0" distB="0" distL="0" distR="0" wp14:anchorId="7FBF5641" wp14:editId="4C346A83">
            <wp:extent cx="2806700" cy="3142615"/>
            <wp:effectExtent l="19050" t="19050" r="12700" b="19685"/>
            <wp:docPr id="23" name="图片 23" descr="9B2F84DD-8377-42A7-B494-F0164F90B7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9B2F84DD-8377-42A7-B494-F0164F90B79B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31426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D9D9D9"/>
                      </a:solidFill>
                    </a:ln>
                  </pic:spPr>
                </pic:pic>
              </a:graphicData>
            </a:graphic>
          </wp:inline>
        </w:drawing>
      </w:r>
    </w:p>
    <w:p w14:paraId="28E02483" w14:textId="45A06F8A" w:rsidR="003F7BA7" w:rsidRPr="00336CBE" w:rsidRDefault="003F7BA7" w:rsidP="006A0A2D">
      <w:pPr>
        <w:pStyle w:val="30"/>
        <w:numPr>
          <w:ilvl w:val="5"/>
          <w:numId w:val="21"/>
        </w:numPr>
      </w:pPr>
      <w:r w:rsidRPr="00336CBE">
        <w:t>点击</w:t>
      </w:r>
      <w:r w:rsidRPr="00336CBE">
        <w:t>“</w:t>
      </w:r>
      <w:r w:rsidRPr="00336CBE">
        <w:t>环境变量</w:t>
      </w:r>
      <w:r w:rsidRPr="00336CBE">
        <w:t>”</w:t>
      </w:r>
      <w:r w:rsidRPr="00336CBE">
        <w:t>，新建系统变量</w:t>
      </w:r>
      <w:r w:rsidRPr="00336CBE">
        <w:t>“JAVA_HOME”</w:t>
      </w:r>
      <w:r w:rsidRPr="00336CBE">
        <w:t>，输入</w:t>
      </w:r>
      <w:r w:rsidRPr="00336CBE">
        <w:t>JDK</w:t>
      </w:r>
      <w:r w:rsidRPr="00336CBE">
        <w:t>安装目录。</w:t>
      </w:r>
    </w:p>
    <w:p w14:paraId="39E5779A" w14:textId="4B79CFBF" w:rsidR="003F7BA7" w:rsidRPr="00336CBE" w:rsidRDefault="006A0A2D" w:rsidP="003F7BA7">
      <w:pPr>
        <w:pStyle w:val="1f"/>
        <w:rPr>
          <w:rFonts w:cs="Huawei Sans"/>
        </w:rPr>
      </w:pPr>
      <w:r>
        <w:rPr>
          <w:rFonts w:cs="Huawei San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23AB67" wp14:editId="57313119">
                <wp:simplePos x="0" y="0"/>
                <wp:positionH relativeFrom="column">
                  <wp:posOffset>3365402</wp:posOffset>
                </wp:positionH>
                <wp:positionV relativeFrom="paragraph">
                  <wp:posOffset>4048711</wp:posOffset>
                </wp:positionV>
                <wp:extent cx="885093" cy="287264"/>
                <wp:effectExtent l="19050" t="19050" r="10795" b="1778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093" cy="2872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F9232" id="矩形 57" o:spid="_x0000_s1026" style="position:absolute;left:0;text-align:left;margin-left:265pt;margin-top:318.8pt;width:69.7pt;height:22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" filled="f" strokecolor="#c7000b" strokeweight="2.25pt"/>
            </w:pict>
          </mc:Fallback>
        </mc:AlternateContent>
      </w:r>
      <w:r w:rsidR="003F7BA7" w:rsidRPr="00336CBE">
        <w:rPr>
          <w:rFonts w:cs="Huawei Sans"/>
          <w:noProof/>
        </w:rPr>
        <w:drawing>
          <wp:inline distT="0" distB="0" distL="0" distR="0" wp14:anchorId="6A5CEC74" wp14:editId="758C4BED">
            <wp:extent cx="5454000" cy="4867200"/>
            <wp:effectExtent l="19050" t="19050" r="13970" b="10160"/>
            <wp:docPr id="22" name="图片 22" descr="4CEA9149-F0D2-43AB-AA3C-7BF1A24E4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4CEA9149-F0D2-43AB-AA3C-7BF1A24E477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00" cy="4867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D9D9D9"/>
                      </a:solidFill>
                    </a:ln>
                  </pic:spPr>
                </pic:pic>
              </a:graphicData>
            </a:graphic>
          </wp:inline>
        </w:drawing>
      </w:r>
    </w:p>
    <w:p w14:paraId="332A29C2" w14:textId="54819029" w:rsidR="003F7BA7" w:rsidRPr="00336CBE" w:rsidRDefault="0084430F" w:rsidP="003F7BA7">
      <w:pPr>
        <w:pStyle w:val="1f"/>
        <w:rPr>
          <w:rFonts w:cs="Huawei Sans"/>
        </w:rPr>
      </w:pPr>
      <w:r>
        <w:rPr>
          <w:rFonts w:cs="Huawei San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CEC86D" wp14:editId="5765D711">
                <wp:simplePos x="0" y="0"/>
                <wp:positionH relativeFrom="column">
                  <wp:posOffset>1681819</wp:posOffset>
                </wp:positionH>
                <wp:positionV relativeFrom="paragraph">
                  <wp:posOffset>716468</wp:posOffset>
                </wp:positionV>
                <wp:extent cx="1828621" cy="237767"/>
                <wp:effectExtent l="19050" t="19050" r="19685" b="1016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621" cy="2377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430A8" id="矩形 50" o:spid="_x0000_s1026" style="position:absolute;left:0;text-align:left;margin-left:132.45pt;margin-top:56.4pt;width:2in;height:18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" filled="f" strokecolor="#c7000b" strokeweight="2.25pt"/>
            </w:pict>
          </mc:Fallback>
        </mc:AlternateContent>
      </w:r>
      <w:r>
        <w:rPr>
          <w:rFonts w:cs="Huawei San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B0ACAE" wp14:editId="20FCFB63">
                <wp:simplePos x="0" y="0"/>
                <wp:positionH relativeFrom="column">
                  <wp:posOffset>1694699</wp:posOffset>
                </wp:positionH>
                <wp:positionV relativeFrom="paragraph">
                  <wp:posOffset>394496</wp:posOffset>
                </wp:positionV>
                <wp:extent cx="1809481" cy="264017"/>
                <wp:effectExtent l="19050" t="19050" r="19685" b="2222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481" cy="26401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CF97E" id="矩形 49" o:spid="_x0000_s1026" style="position:absolute;left:0;text-align:left;margin-left:133.45pt;margin-top:31.05pt;width:142.5pt;height:20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" filled="f" strokecolor="#c7000b" strokeweight="2.25pt"/>
            </w:pict>
          </mc:Fallback>
        </mc:AlternateContent>
      </w:r>
      <w:r w:rsidR="003F7BA7" w:rsidRPr="00336CBE">
        <w:rPr>
          <w:rFonts w:cs="Huawei Sans"/>
          <w:noProof/>
        </w:rPr>
        <w:drawing>
          <wp:inline distT="0" distB="0" distL="0" distR="0" wp14:anchorId="09E80D43" wp14:editId="575A5F0E">
            <wp:extent cx="5422900" cy="1354455"/>
            <wp:effectExtent l="19050" t="19050" r="25400" b="17145"/>
            <wp:docPr id="21" name="图片 21" descr="54B6F52F-740F-46EB-B6BE-6CEBFFED9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54B6F52F-740F-46EB-B6BE-6CEBFFED953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1" b="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135445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D9D9D9"/>
                      </a:solidFill>
                    </a:ln>
                  </pic:spPr>
                </pic:pic>
              </a:graphicData>
            </a:graphic>
          </wp:inline>
        </w:drawing>
      </w:r>
    </w:p>
    <w:p w14:paraId="7390D702" w14:textId="3BEB7F5B" w:rsidR="003F7BA7" w:rsidRPr="00336CBE" w:rsidRDefault="003F7BA7" w:rsidP="003F7BA7">
      <w:pPr>
        <w:pStyle w:val="1f"/>
        <w:rPr>
          <w:rFonts w:cs="Huawei Sans"/>
        </w:rPr>
      </w:pPr>
      <w:r w:rsidRPr="00336CBE">
        <w:rPr>
          <w:rFonts w:cs="Huawei Sans"/>
        </w:rPr>
        <w:t>“C:\Program Files\Java\jdk1.8.0_261”</w:t>
      </w:r>
      <w:r w:rsidRPr="00336CBE">
        <w:rPr>
          <w:rFonts w:cs="Huawei Sans"/>
        </w:rPr>
        <w:t>为</w:t>
      </w:r>
      <w:r w:rsidRPr="00336CBE">
        <w:rPr>
          <w:rFonts w:cs="Huawei Sans"/>
        </w:rPr>
        <w:t>JDK</w:t>
      </w:r>
      <w:r w:rsidRPr="00336CBE">
        <w:rPr>
          <w:rFonts w:cs="Huawei Sans"/>
        </w:rPr>
        <w:t>安装目录。</w:t>
      </w:r>
    </w:p>
    <w:p w14:paraId="16955846" w14:textId="19D2048E" w:rsidR="003F7BA7" w:rsidRPr="00336CBE" w:rsidRDefault="003F7BA7" w:rsidP="006A0A2D">
      <w:pPr>
        <w:pStyle w:val="30"/>
        <w:numPr>
          <w:ilvl w:val="5"/>
          <w:numId w:val="21"/>
        </w:numPr>
      </w:pPr>
      <w:r w:rsidRPr="00336CBE">
        <w:t>编辑系统变量</w:t>
      </w:r>
      <w:r w:rsidRPr="00336CBE">
        <w:t>“path”</w:t>
      </w:r>
      <w:r w:rsidR="0089008A">
        <w:t>。</w:t>
      </w:r>
    </w:p>
    <w:p w14:paraId="7A68224F" w14:textId="28105F19" w:rsidR="003F7BA7" w:rsidRPr="00336CBE" w:rsidRDefault="006A0A2D" w:rsidP="003F7BA7">
      <w:pPr>
        <w:pStyle w:val="1f"/>
        <w:rPr>
          <w:rFonts w:cs="Huawei Sans"/>
        </w:rPr>
      </w:pPr>
      <w:r>
        <w:rPr>
          <w:rFonts w:cs="Huawei San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E38E47" wp14:editId="2E1F90EE">
                <wp:simplePos x="0" y="0"/>
                <wp:positionH relativeFrom="column">
                  <wp:posOffset>1677278</wp:posOffset>
                </wp:positionH>
                <wp:positionV relativeFrom="paragraph">
                  <wp:posOffset>662012</wp:posOffset>
                </wp:positionV>
                <wp:extent cx="2209605" cy="275590"/>
                <wp:effectExtent l="19050" t="19050" r="19685" b="1016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605" cy="2755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2B456" id="矩形 52" o:spid="_x0000_s1026" style="position:absolute;left:0;text-align:left;margin-left:132.05pt;margin-top:52.15pt;width:174pt;height:21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" filled="f" strokecolor="#c7000b" strokeweight="2.25pt"/>
            </w:pict>
          </mc:Fallback>
        </mc:AlternateContent>
      </w:r>
      <w:r>
        <w:rPr>
          <w:rFonts w:cs="Huawei San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6E1A99" wp14:editId="171D0B71">
                <wp:simplePos x="0" y="0"/>
                <wp:positionH relativeFrom="column">
                  <wp:posOffset>1694863</wp:posOffset>
                </wp:positionH>
                <wp:positionV relativeFrom="paragraph">
                  <wp:posOffset>363073</wp:posOffset>
                </wp:positionV>
                <wp:extent cx="2192215" cy="263525"/>
                <wp:effectExtent l="19050" t="19050" r="17780" b="2222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215" cy="263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6A612" id="矩形 51" o:spid="_x0000_s1026" style="position:absolute;left:0;text-align:left;margin-left:133.45pt;margin-top:28.6pt;width:172.6pt;height:2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" filled="f" strokecolor="#c7000b" strokeweight="2.25pt"/>
            </w:pict>
          </mc:Fallback>
        </mc:AlternateContent>
      </w:r>
      <w:r w:rsidR="003F7BA7" w:rsidRPr="00336CBE">
        <w:rPr>
          <w:rFonts w:cs="Huawei Sans"/>
          <w:noProof/>
        </w:rPr>
        <w:drawing>
          <wp:inline distT="0" distB="0" distL="0" distR="0" wp14:anchorId="26518521" wp14:editId="15357E20">
            <wp:extent cx="5454000" cy="1360800"/>
            <wp:effectExtent l="19050" t="19050" r="13970" b="11430"/>
            <wp:docPr id="20" name="图片 20" descr="BAAFB34E-8680-403E-B0F9-1A3DFCA25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BAAFB34E-8680-403E-B0F9-1A3DFCA2550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00" cy="13608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D9D9D9"/>
                      </a:solidFill>
                    </a:ln>
                  </pic:spPr>
                </pic:pic>
              </a:graphicData>
            </a:graphic>
          </wp:inline>
        </w:drawing>
      </w:r>
    </w:p>
    <w:p w14:paraId="07F92956" w14:textId="2242C0A3" w:rsidR="003F7BA7" w:rsidRPr="00336CBE" w:rsidRDefault="003F7BA7" w:rsidP="003F7BA7">
      <w:pPr>
        <w:pStyle w:val="1f"/>
        <w:rPr>
          <w:rFonts w:cs="Huawei Sans"/>
          <w:b/>
          <w:color w:val="FF0000"/>
        </w:rPr>
      </w:pPr>
      <w:r w:rsidRPr="00336CBE">
        <w:rPr>
          <w:rFonts w:cs="Huawei Sans"/>
        </w:rPr>
        <w:t>在变量值最后输入</w:t>
      </w:r>
      <w:r w:rsidRPr="00336CBE">
        <w:rPr>
          <w:rFonts w:cs="Huawei Sans"/>
        </w:rPr>
        <w:t xml:space="preserve"> %JAVA_HOME%\bin;%JAVA_HOME%\</w:t>
      </w:r>
      <w:proofErr w:type="spellStart"/>
      <w:r w:rsidRPr="00336CBE">
        <w:rPr>
          <w:rFonts w:cs="Huawei Sans"/>
        </w:rPr>
        <w:t>jre</w:t>
      </w:r>
      <w:proofErr w:type="spellEnd"/>
      <w:r w:rsidRPr="00336CBE">
        <w:rPr>
          <w:rFonts w:cs="Huawei Sans"/>
        </w:rPr>
        <w:t>\bin;</w:t>
      </w:r>
      <w:r w:rsidRPr="006A0A2D">
        <w:rPr>
          <w:rFonts w:cs="Huawei Sans"/>
          <w:b/>
          <w:color w:val="C7000B"/>
        </w:rPr>
        <w:t>（注意原来</w:t>
      </w:r>
      <w:r w:rsidRPr="006A0A2D">
        <w:rPr>
          <w:rFonts w:cs="Huawei Sans"/>
          <w:b/>
          <w:color w:val="C7000B"/>
        </w:rPr>
        <w:t>Path</w:t>
      </w:r>
      <w:r w:rsidRPr="006A0A2D">
        <w:rPr>
          <w:rFonts w:cs="Huawei Sans"/>
          <w:b/>
          <w:color w:val="C7000B"/>
        </w:rPr>
        <w:t>的变量值末尾有没有</w:t>
      </w:r>
      <w:r w:rsidRPr="006A0A2D">
        <w:rPr>
          <w:rFonts w:cs="Huawei Sans"/>
          <w:b/>
          <w:color w:val="C7000B"/>
        </w:rPr>
        <w:t>;</w:t>
      </w:r>
      <w:r w:rsidRPr="006A0A2D">
        <w:rPr>
          <w:rFonts w:cs="Huawei Sans"/>
          <w:b/>
          <w:color w:val="C7000B"/>
        </w:rPr>
        <w:t>号，如果没有，先输入；号再输入上面的代码）。</w:t>
      </w:r>
    </w:p>
    <w:p w14:paraId="7CB38CCC" w14:textId="77777777" w:rsidR="003F7BA7" w:rsidRPr="00336CBE" w:rsidRDefault="003F7BA7" w:rsidP="006A0A2D">
      <w:pPr>
        <w:pStyle w:val="30"/>
        <w:numPr>
          <w:ilvl w:val="5"/>
          <w:numId w:val="21"/>
        </w:numPr>
      </w:pPr>
      <w:r w:rsidRPr="00336CBE">
        <w:t>新建系统变量</w:t>
      </w:r>
      <w:r w:rsidRPr="00336CBE">
        <w:t>“CLASSPATH”</w:t>
      </w:r>
      <w:r w:rsidRPr="00336CBE">
        <w:t>变量，输入</w:t>
      </w:r>
      <w:r w:rsidRPr="00336CBE">
        <w:t>“.”</w:t>
      </w:r>
      <w:r w:rsidRPr="00336CBE">
        <w:t>即可。</w:t>
      </w:r>
    </w:p>
    <w:p w14:paraId="0F2D7608" w14:textId="1B0B8CE2" w:rsidR="003F7BA7" w:rsidRPr="00336CBE" w:rsidRDefault="0084430F" w:rsidP="003F7BA7">
      <w:pPr>
        <w:pStyle w:val="1f"/>
        <w:rPr>
          <w:rFonts w:cs="Huawei Sans"/>
        </w:rPr>
      </w:pPr>
      <w:r>
        <w:rPr>
          <w:rFonts w:cs="Huawei San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0131F4" wp14:editId="1A10412D">
                <wp:simplePos x="0" y="0"/>
                <wp:positionH relativeFrom="column">
                  <wp:posOffset>1694698</wp:posOffset>
                </wp:positionH>
                <wp:positionV relativeFrom="paragraph">
                  <wp:posOffset>680514</wp:posOffset>
                </wp:positionV>
                <wp:extent cx="752743" cy="276896"/>
                <wp:effectExtent l="19050" t="19050" r="28575" b="2794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2743" cy="27689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75BF2" id="矩形 54" o:spid="_x0000_s1026" style="position:absolute;left:0;text-align:left;margin-left:133.45pt;margin-top:53.6pt;width:59.25pt;height:21.8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" filled="f" strokecolor="#c7000b" strokeweight="2.25pt"/>
            </w:pict>
          </mc:Fallback>
        </mc:AlternateContent>
      </w:r>
      <w:r>
        <w:rPr>
          <w:rFonts w:cs="Huawei Sans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FDE66A" wp14:editId="3C1A248B">
                <wp:simplePos x="0" y="0"/>
                <wp:positionH relativeFrom="column">
                  <wp:posOffset>1720456</wp:posOffset>
                </wp:positionH>
                <wp:positionV relativeFrom="paragraph">
                  <wp:posOffset>397179</wp:posOffset>
                </wp:positionV>
                <wp:extent cx="727442" cy="252104"/>
                <wp:effectExtent l="19050" t="19050" r="15875" b="1460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442" cy="25210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6AF75" id="矩形 53" o:spid="_x0000_s1026" style="position:absolute;left:0;text-align:left;margin-left:135.45pt;margin-top:31.25pt;width:57.3pt;height:19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" filled="f" strokecolor="#c7000b" strokeweight="2.25pt"/>
            </w:pict>
          </mc:Fallback>
        </mc:AlternateContent>
      </w:r>
      <w:r w:rsidR="003F7BA7" w:rsidRPr="00336CBE">
        <w:rPr>
          <w:rFonts w:cs="Huawei Sans"/>
          <w:noProof/>
        </w:rPr>
        <w:drawing>
          <wp:inline distT="0" distB="0" distL="0" distR="0" wp14:anchorId="206D08E6" wp14:editId="0349D62E">
            <wp:extent cx="5454000" cy="1368000"/>
            <wp:effectExtent l="19050" t="19050" r="13970" b="22860"/>
            <wp:docPr id="19" name="图片 19" descr="0A87F9A1-53DE-43E6-BB59-65904B11B1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0A87F9A1-53DE-43E6-BB59-65904B11B16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00" cy="1368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D9D9D9"/>
                      </a:solidFill>
                    </a:ln>
                  </pic:spPr>
                </pic:pic>
              </a:graphicData>
            </a:graphic>
          </wp:inline>
        </w:drawing>
      </w:r>
    </w:p>
    <w:p w14:paraId="5E15D790" w14:textId="084A076D" w:rsidR="003F7BA7" w:rsidRPr="00336CBE" w:rsidRDefault="003F7BA7" w:rsidP="006A0A2D">
      <w:pPr>
        <w:pStyle w:val="30"/>
        <w:numPr>
          <w:ilvl w:val="5"/>
          <w:numId w:val="21"/>
        </w:numPr>
      </w:pPr>
      <w:r w:rsidRPr="00336CBE">
        <w:t>系统变量配置完毕，查询检验是否配置成功，运行</w:t>
      </w:r>
      <w:proofErr w:type="spellStart"/>
      <w:r w:rsidRPr="00336CBE">
        <w:t>cmd</w:t>
      </w:r>
      <w:proofErr w:type="spellEnd"/>
      <w:r w:rsidRPr="00336CBE">
        <w:t xml:space="preserve"> </w:t>
      </w:r>
      <w:r w:rsidRPr="00336CBE">
        <w:t>输入</w:t>
      </w:r>
      <w:r w:rsidRPr="00336CBE">
        <w:t>java -version</w:t>
      </w:r>
      <w:r w:rsidRPr="00336CBE">
        <w:t>（</w:t>
      </w:r>
      <w:r w:rsidRPr="00336CBE">
        <w:t>java</w:t>
      </w:r>
      <w:r w:rsidRPr="00336CBE">
        <w:t>和</w:t>
      </w:r>
      <w:r w:rsidRPr="00336CBE">
        <w:t xml:space="preserve"> -version</w:t>
      </w:r>
      <w:r w:rsidRPr="00336CBE">
        <w:t>之间有空格）</w:t>
      </w:r>
      <w:r w:rsidR="0089008A">
        <w:t>。</w:t>
      </w:r>
    </w:p>
    <w:p w14:paraId="06FB942B" w14:textId="77777777" w:rsidR="003F7BA7" w:rsidRPr="00A13A25" w:rsidRDefault="003F7BA7" w:rsidP="006A0A2D">
      <w:pPr>
        <w:pStyle w:val="affffff5"/>
        <w:rPr>
          <w:b/>
          <w:color w:val="C7000B"/>
          <w:shd w:val="pct15" w:color="auto" w:fill="FFFFFF"/>
        </w:rPr>
      </w:pPr>
      <w:r w:rsidRPr="00336CBE">
        <w:t>C:\Users\xxxxx&gt;</w:t>
      </w:r>
      <w:r w:rsidRPr="00A13A25">
        <w:rPr>
          <w:b/>
          <w:color w:val="C7000B"/>
          <w:shd w:val="pct15" w:color="auto" w:fill="FFFFFF"/>
        </w:rPr>
        <w:t>java -version</w:t>
      </w:r>
    </w:p>
    <w:p w14:paraId="7C6FFBD3" w14:textId="77777777" w:rsidR="003F7BA7" w:rsidRPr="00336CBE" w:rsidRDefault="003F7BA7" w:rsidP="003F7BA7">
      <w:pPr>
        <w:pStyle w:val="1f"/>
        <w:rPr>
          <w:rFonts w:cs="Huawei Sans"/>
        </w:rPr>
      </w:pPr>
      <w:r w:rsidRPr="00336CBE">
        <w:rPr>
          <w:rFonts w:cs="Huawei Sans"/>
        </w:rPr>
        <w:t>如下所示，显示版本信息，则说明安装和配置成功。</w:t>
      </w:r>
    </w:p>
    <w:p w14:paraId="6F1CD56B" w14:textId="77777777" w:rsidR="003F7BA7" w:rsidRPr="00336CBE" w:rsidRDefault="003F7BA7" w:rsidP="006A0A2D">
      <w:pPr>
        <w:pStyle w:val="affffff5"/>
      </w:pPr>
      <w:proofErr w:type="gramStart"/>
      <w:r w:rsidRPr="00336CBE">
        <w:t>java</w:t>
      </w:r>
      <w:proofErr w:type="gramEnd"/>
      <w:r w:rsidRPr="00336CBE">
        <w:t xml:space="preserve"> version "1.8.0_261"</w:t>
      </w:r>
    </w:p>
    <w:p w14:paraId="40346F2B" w14:textId="77777777" w:rsidR="003F7BA7" w:rsidRPr="00336CBE" w:rsidRDefault="003F7BA7" w:rsidP="006A0A2D">
      <w:pPr>
        <w:pStyle w:val="affffff5"/>
      </w:pPr>
      <w:r w:rsidRPr="00336CBE">
        <w:t>Java(TM) SE Runtime Environment (build 1.8.0_261-b12)</w:t>
      </w:r>
    </w:p>
    <w:p w14:paraId="11B7D532" w14:textId="4899ACAF" w:rsidR="003F7BA7" w:rsidRPr="00336CBE" w:rsidRDefault="003F7BA7" w:rsidP="006A0A2D">
      <w:pPr>
        <w:pStyle w:val="affffff5"/>
      </w:pPr>
      <w:r w:rsidRPr="00336CBE">
        <w:t xml:space="preserve">Java </w:t>
      </w:r>
      <w:proofErr w:type="spellStart"/>
      <w:r w:rsidRPr="00336CBE">
        <w:t>HotSpot</w:t>
      </w:r>
      <w:proofErr w:type="spellEnd"/>
      <w:r w:rsidRPr="00336CBE">
        <w:t>(TM) 64-Bit Server VM (build 25.261-b12, mixed mode)</w:t>
      </w:r>
    </w:p>
    <w:p w14:paraId="7A716D38" w14:textId="77777777" w:rsidR="004237DC" w:rsidRPr="00336CBE" w:rsidRDefault="004237DC" w:rsidP="00DA5283">
      <w:pPr>
        <w:pStyle w:val="3"/>
        <w:numPr>
          <w:ilvl w:val="2"/>
          <w:numId w:val="4"/>
        </w:numPr>
        <w:rPr>
          <w:rFonts w:cs="Huawei Sans"/>
        </w:rPr>
      </w:pPr>
      <w:bookmarkStart w:id="20" w:name="_Toc72254887"/>
      <w:r w:rsidRPr="00336CBE">
        <w:rPr>
          <w:rFonts w:cs="Huawei Sans"/>
        </w:rPr>
        <w:t>连接</w:t>
      </w:r>
      <w:r w:rsidRPr="00336CBE">
        <w:rPr>
          <w:rFonts w:cs="Huawei Sans"/>
        </w:rPr>
        <w:t>GaussDB(for MySQL)</w:t>
      </w:r>
      <w:r w:rsidRPr="00336CBE">
        <w:rPr>
          <w:rFonts w:cs="Huawei Sans"/>
        </w:rPr>
        <w:t>并执行</w:t>
      </w:r>
      <w:r w:rsidRPr="00336CBE">
        <w:rPr>
          <w:rFonts w:cs="Huawei Sans"/>
        </w:rPr>
        <w:t>Java</w:t>
      </w:r>
      <w:r w:rsidRPr="00336CBE">
        <w:rPr>
          <w:rFonts w:cs="Huawei Sans"/>
        </w:rPr>
        <w:t>代码</w:t>
      </w:r>
      <w:bookmarkEnd w:id="18"/>
      <w:bookmarkEnd w:id="20"/>
    </w:p>
    <w:p w14:paraId="6C77F9F2" w14:textId="552E54AF" w:rsidR="004237DC" w:rsidRPr="00336CBE" w:rsidRDefault="004237DC" w:rsidP="006A0A2D">
      <w:pPr>
        <w:pStyle w:val="30"/>
      </w:pPr>
      <w:r w:rsidRPr="00336CBE">
        <w:t>使用</w:t>
      </w:r>
      <w:r w:rsidRPr="00336CBE">
        <w:t>Java</w:t>
      </w:r>
      <w:r w:rsidRPr="00336CBE">
        <w:t>程序连接数据库并进行查询</w:t>
      </w:r>
      <w:r w:rsidR="0089008A">
        <w:t>。</w:t>
      </w:r>
    </w:p>
    <w:p w14:paraId="3CD6F617" w14:textId="347EA41B" w:rsidR="007A17F1" w:rsidRDefault="004237DC" w:rsidP="007A17F1">
      <w:pPr>
        <w:pStyle w:val="1f"/>
        <w:rPr>
          <w:rFonts w:cs="Huawei Sans"/>
        </w:rPr>
      </w:pPr>
      <w:r w:rsidRPr="00336CBE">
        <w:rPr>
          <w:rFonts w:cs="Huawei Sans"/>
        </w:rPr>
        <w:lastRenderedPageBreak/>
        <w:t>代码如下，（注：需要根据实际情况，修改</w:t>
      </w:r>
      <w:proofErr w:type="spellStart"/>
      <w:r w:rsidRPr="00336CBE">
        <w:rPr>
          <w:rFonts w:cs="Huawei Sans"/>
        </w:rPr>
        <w:t>jdbc:postgresql</w:t>
      </w:r>
      <w:proofErr w:type="spellEnd"/>
      <w:r w:rsidRPr="00336CBE">
        <w:rPr>
          <w:rFonts w:cs="Huawei Sans"/>
        </w:rPr>
        <w:t>://</w:t>
      </w:r>
      <w:r w:rsidRPr="006A0A2D">
        <w:rPr>
          <w:rFonts w:cs="Huawei Sans"/>
          <w:b/>
          <w:color w:val="C7000B"/>
        </w:rPr>
        <w:t>公网</w:t>
      </w:r>
      <w:r w:rsidRPr="006A0A2D">
        <w:rPr>
          <w:rFonts w:cs="Huawei Sans"/>
          <w:b/>
          <w:color w:val="C7000B"/>
        </w:rPr>
        <w:t>IP</w:t>
      </w:r>
      <w:r w:rsidRPr="00336CBE">
        <w:rPr>
          <w:rFonts w:cs="Huawei Sans"/>
        </w:rPr>
        <w:t>:</w:t>
      </w:r>
      <w:r w:rsidR="00D158F8" w:rsidRPr="00336CBE">
        <w:rPr>
          <w:rFonts w:cs="Huawei Sans"/>
        </w:rPr>
        <w:t>3306</w:t>
      </w:r>
      <w:r w:rsidRPr="00336CBE">
        <w:rPr>
          <w:rFonts w:cs="Huawei Sans"/>
        </w:rPr>
        <w:t>/</w:t>
      </w:r>
      <w:r w:rsidRPr="006A0A2D">
        <w:rPr>
          <w:rFonts w:cs="Huawei Sans"/>
          <w:b/>
          <w:color w:val="C7000B"/>
        </w:rPr>
        <w:t>demo</w:t>
      </w:r>
      <w:r w:rsidRPr="00336CBE">
        <w:rPr>
          <w:rFonts w:cs="Huawei Sans"/>
        </w:rPr>
        <w:t>中公网</w:t>
      </w:r>
      <w:r w:rsidRPr="00336CBE">
        <w:rPr>
          <w:rFonts w:cs="Huawei Sans"/>
        </w:rPr>
        <w:t>IP</w:t>
      </w:r>
      <w:r w:rsidRPr="00336CBE">
        <w:rPr>
          <w:rFonts w:cs="Huawei Sans"/>
        </w:rPr>
        <w:t>信息，</w:t>
      </w:r>
      <w:r w:rsidRPr="00336CBE">
        <w:rPr>
          <w:rFonts w:cs="Huawei Sans"/>
        </w:rPr>
        <w:t>USER = "</w:t>
      </w:r>
      <w:r w:rsidRPr="006A0A2D">
        <w:rPr>
          <w:rFonts w:cs="Huawei Sans"/>
          <w:b/>
          <w:color w:val="C7000B"/>
        </w:rPr>
        <w:t>root</w:t>
      </w:r>
      <w:r w:rsidRPr="00336CBE">
        <w:rPr>
          <w:rFonts w:cs="Huawei Sans"/>
        </w:rPr>
        <w:t>"</w:t>
      </w:r>
      <w:r w:rsidRPr="00336CBE">
        <w:rPr>
          <w:rFonts w:cs="Huawei Sans"/>
        </w:rPr>
        <w:t>连接数据库的用户及密码</w:t>
      </w:r>
      <w:r w:rsidRPr="00336CBE">
        <w:rPr>
          <w:rFonts w:cs="Huawei Sans"/>
        </w:rPr>
        <w:t>PASS = "</w:t>
      </w:r>
      <w:r w:rsidRPr="006A0A2D">
        <w:rPr>
          <w:rFonts w:cs="Huawei Sans"/>
          <w:b/>
          <w:color w:val="C7000B"/>
        </w:rPr>
        <w:t>12345</w:t>
      </w:r>
      <w:r w:rsidRPr="00336CBE">
        <w:rPr>
          <w:rFonts w:cs="Huawei Sans"/>
        </w:rPr>
        <w:t>"</w:t>
      </w:r>
      <w:r w:rsidRPr="00336CBE">
        <w:rPr>
          <w:rFonts w:cs="Huawei Sans"/>
        </w:rPr>
        <w:t>）</w:t>
      </w:r>
    </w:p>
    <w:p w14:paraId="796A8183" w14:textId="3D6CEAAD" w:rsidR="00D1479A" w:rsidRDefault="00D1479A" w:rsidP="007A17F1">
      <w:pPr>
        <w:pStyle w:val="1f"/>
        <w:rPr>
          <w:rFonts w:cs="Huawei Sans"/>
        </w:rPr>
      </w:pPr>
      <w:r w:rsidRPr="0043235F">
        <w:rPr>
          <w:rFonts w:cs="Huawei Sans" w:hint="eastAsia"/>
          <w:highlight w:val="yellow"/>
        </w:rPr>
        <w:t>(</w:t>
      </w:r>
      <w:r w:rsidR="0043235F">
        <w:rPr>
          <w:rFonts w:cs="Huawei Sans" w:hint="eastAsia"/>
          <w:highlight w:val="yellow"/>
        </w:rPr>
        <w:t>注：本课程开放云数据库的</w:t>
      </w:r>
      <w:r w:rsidRPr="0043235F">
        <w:rPr>
          <w:rFonts w:cs="Huawei Sans" w:hint="eastAsia"/>
          <w:highlight w:val="yellow"/>
        </w:rPr>
        <w:t>公网</w:t>
      </w:r>
      <w:r w:rsidRPr="0043235F">
        <w:rPr>
          <w:rFonts w:cs="Huawei Sans" w:hint="eastAsia"/>
          <w:highlight w:val="yellow"/>
        </w:rPr>
        <w:t>I</w:t>
      </w:r>
      <w:r w:rsidRPr="0043235F">
        <w:rPr>
          <w:rFonts w:cs="Huawei Sans"/>
          <w:highlight w:val="yellow"/>
        </w:rPr>
        <w:t>P</w:t>
      </w:r>
      <w:r w:rsidRPr="0043235F">
        <w:rPr>
          <w:rFonts w:cs="Huawei Sans" w:hint="eastAsia"/>
          <w:highlight w:val="yellow"/>
        </w:rPr>
        <w:t>为</w:t>
      </w:r>
      <w:r w:rsidRPr="0043235F">
        <w:rPr>
          <w:rFonts w:cs="Huawei Sans"/>
          <w:highlight w:val="yellow"/>
        </w:rPr>
        <w:t>124.71.228.59</w:t>
      </w:r>
      <w:r w:rsidRPr="0043235F">
        <w:rPr>
          <w:rFonts w:cs="Huawei Sans" w:hint="eastAsia"/>
          <w:highlight w:val="yellow"/>
        </w:rPr>
        <w:t>，有效时间截止</w:t>
      </w:r>
      <w:r w:rsidRPr="0043235F">
        <w:rPr>
          <w:rFonts w:cs="Huawei Sans" w:hint="eastAsia"/>
          <w:highlight w:val="yellow"/>
        </w:rPr>
        <w:t>2</w:t>
      </w:r>
      <w:r w:rsidRPr="0043235F">
        <w:rPr>
          <w:rFonts w:cs="Huawei Sans"/>
          <w:highlight w:val="yellow"/>
        </w:rPr>
        <w:t>021</w:t>
      </w:r>
      <w:r w:rsidRPr="0043235F">
        <w:rPr>
          <w:rFonts w:cs="Huawei Sans" w:hint="eastAsia"/>
          <w:highlight w:val="yellow"/>
        </w:rPr>
        <w:t>0</w:t>
      </w:r>
      <w:r w:rsidRPr="0043235F">
        <w:rPr>
          <w:rFonts w:cs="Huawei Sans"/>
          <w:highlight w:val="yellow"/>
        </w:rPr>
        <w:t>630</w:t>
      </w:r>
      <w:r w:rsidRPr="0043235F">
        <w:rPr>
          <w:rFonts w:cs="Huawei Sans" w:hint="eastAsia"/>
          <w:highlight w:val="yellow"/>
        </w:rPr>
        <w:t>，</w:t>
      </w:r>
      <w:r w:rsidRPr="0043235F">
        <w:rPr>
          <w:rFonts w:cs="Huawei Sans" w:hint="eastAsia"/>
          <w:highlight w:val="yellow"/>
        </w:rPr>
        <w:t>U</w:t>
      </w:r>
      <w:r w:rsidRPr="0043235F">
        <w:rPr>
          <w:rFonts w:cs="Huawei Sans"/>
          <w:highlight w:val="yellow"/>
        </w:rPr>
        <w:t>SER</w:t>
      </w:r>
      <w:r w:rsidRPr="0043235F">
        <w:rPr>
          <w:rFonts w:cs="Huawei Sans" w:hint="eastAsia"/>
          <w:highlight w:val="yellow"/>
        </w:rPr>
        <w:t>为分配给你的华为云数据库登录用户名，形如</w:t>
      </w:r>
      <w:r w:rsidRPr="0043235F">
        <w:rPr>
          <w:rFonts w:cs="Huawei Sans"/>
          <w:highlight w:val="yellow"/>
        </w:rPr>
        <w:t>DB_USER001</w:t>
      </w:r>
      <w:r w:rsidRPr="0043235F">
        <w:rPr>
          <w:rFonts w:cs="Huawei Sans" w:hint="eastAsia"/>
          <w:highlight w:val="yellow"/>
        </w:rPr>
        <w:t>，密码默认为用户名加</w:t>
      </w:r>
      <w:r w:rsidRPr="0043235F">
        <w:rPr>
          <w:rFonts w:cs="Huawei Sans"/>
          <w:highlight w:val="yellow"/>
        </w:rPr>
        <w:t>@123)</w:t>
      </w:r>
    </w:p>
    <w:p w14:paraId="50F915E4" w14:textId="5859FA20" w:rsidR="009F1210" w:rsidRPr="00D748B1" w:rsidRDefault="009F1210" w:rsidP="009F1210">
      <w:pPr>
        <w:pStyle w:val="1f"/>
      </w:pPr>
      <w:r w:rsidRPr="00D748B1">
        <w:t>在</w:t>
      </w:r>
      <w:r w:rsidRPr="00D748B1">
        <w:t>d:\Download\</w:t>
      </w:r>
      <w:r w:rsidRPr="00D748B1">
        <w:t>中创建</w:t>
      </w:r>
      <w:r w:rsidRPr="009F1210">
        <w:t>GaussDBMySQLDemo</w:t>
      </w:r>
      <w:r w:rsidRPr="00D748B1">
        <w:t>.java</w:t>
      </w:r>
      <w:r w:rsidR="00D4421C">
        <w:t>文件，文件内容</w:t>
      </w:r>
      <w:r w:rsidRPr="00D748B1">
        <w:t>如下，注意红字部分要按照实际情况进行替换：</w:t>
      </w:r>
    </w:p>
    <w:p w14:paraId="507E00FD" w14:textId="77777777" w:rsidR="004237DC" w:rsidRPr="00336CBE" w:rsidRDefault="004237DC" w:rsidP="006A0A2D">
      <w:pPr>
        <w:pStyle w:val="affffff5"/>
      </w:pPr>
      <w:proofErr w:type="gramStart"/>
      <w:r w:rsidRPr="00336CBE">
        <w:t>import</w:t>
      </w:r>
      <w:proofErr w:type="gramEnd"/>
      <w:r w:rsidRPr="00336CBE">
        <w:t xml:space="preserve"> </w:t>
      </w:r>
      <w:proofErr w:type="spellStart"/>
      <w:r w:rsidRPr="00336CBE">
        <w:t>java.sql</w:t>
      </w:r>
      <w:proofErr w:type="spellEnd"/>
      <w:r w:rsidRPr="00336CBE">
        <w:t>.*;</w:t>
      </w:r>
    </w:p>
    <w:p w14:paraId="0CF8CF5E" w14:textId="77777777" w:rsidR="004237DC" w:rsidRPr="00336CBE" w:rsidRDefault="004237DC" w:rsidP="006A0A2D">
      <w:pPr>
        <w:pStyle w:val="affffff5"/>
      </w:pPr>
      <w:r w:rsidRPr="00336CBE">
        <w:t xml:space="preserve"> </w:t>
      </w:r>
    </w:p>
    <w:p w14:paraId="4037FA60" w14:textId="77777777" w:rsidR="004237DC" w:rsidRPr="00336CBE" w:rsidRDefault="004237DC" w:rsidP="006A0A2D">
      <w:pPr>
        <w:pStyle w:val="affffff5"/>
      </w:pPr>
      <w:proofErr w:type="gramStart"/>
      <w:r w:rsidRPr="00336CBE">
        <w:t>public</w:t>
      </w:r>
      <w:proofErr w:type="gramEnd"/>
      <w:r w:rsidRPr="00336CBE">
        <w:t xml:space="preserve"> class </w:t>
      </w:r>
      <w:proofErr w:type="spellStart"/>
      <w:r w:rsidRPr="00336CBE">
        <w:t>GaussDBMySQLDemo</w:t>
      </w:r>
      <w:proofErr w:type="spellEnd"/>
      <w:r w:rsidRPr="00336CBE">
        <w:t xml:space="preserve"> {</w:t>
      </w:r>
    </w:p>
    <w:p w14:paraId="3E8D1BAD" w14:textId="77777777" w:rsidR="004237DC" w:rsidRPr="00336CBE" w:rsidRDefault="004237DC" w:rsidP="006A0A2D">
      <w:pPr>
        <w:pStyle w:val="affffff5"/>
      </w:pPr>
      <w:r w:rsidRPr="00336CBE">
        <w:t xml:space="preserve"> </w:t>
      </w:r>
    </w:p>
    <w:p w14:paraId="466B9DC7" w14:textId="77777777" w:rsidR="004237DC" w:rsidRPr="00336CBE" w:rsidRDefault="004237DC" w:rsidP="006A0A2D">
      <w:pPr>
        <w:pStyle w:val="affffff5"/>
      </w:pPr>
      <w:r w:rsidRPr="00336CBE">
        <w:t xml:space="preserve">    // MySQL 8.0 </w:t>
      </w:r>
      <w:r w:rsidRPr="00336CBE">
        <w:t>以上版本</w:t>
      </w:r>
      <w:r w:rsidRPr="00336CBE">
        <w:t xml:space="preserve"> - JDBC </w:t>
      </w:r>
      <w:r w:rsidRPr="00336CBE">
        <w:t>驱动名及数据库</w:t>
      </w:r>
      <w:r w:rsidRPr="00336CBE">
        <w:t xml:space="preserve"> URL</w:t>
      </w:r>
    </w:p>
    <w:p w14:paraId="2990C4A5" w14:textId="77777777" w:rsidR="004237DC" w:rsidRPr="00336CBE" w:rsidRDefault="004237DC" w:rsidP="006A0A2D">
      <w:pPr>
        <w:pStyle w:val="affffff5"/>
      </w:pPr>
      <w:r w:rsidRPr="00336CBE">
        <w:t xml:space="preserve">    </w:t>
      </w:r>
      <w:proofErr w:type="gramStart"/>
      <w:r w:rsidRPr="00336CBE">
        <w:t>static</w:t>
      </w:r>
      <w:proofErr w:type="gramEnd"/>
      <w:r w:rsidRPr="00336CBE">
        <w:t xml:space="preserve"> final String JDBC_DRIVER = "</w:t>
      </w:r>
      <w:proofErr w:type="spellStart"/>
      <w:r w:rsidRPr="00336CBE">
        <w:t>com.mysql.cj.jdbc.Driver</w:t>
      </w:r>
      <w:proofErr w:type="spellEnd"/>
      <w:r w:rsidRPr="00336CBE">
        <w:t xml:space="preserve">";  </w:t>
      </w:r>
    </w:p>
    <w:p w14:paraId="31D4B041" w14:textId="77777777" w:rsidR="004237DC" w:rsidRPr="00336CBE" w:rsidRDefault="004237DC" w:rsidP="006A0A2D">
      <w:pPr>
        <w:pStyle w:val="affffff5"/>
      </w:pPr>
      <w:r w:rsidRPr="00336CBE">
        <w:t xml:space="preserve">    static final String DB_URL = "</w:t>
      </w:r>
      <w:proofErr w:type="spellStart"/>
      <w:r w:rsidRPr="00336CBE">
        <w:t>jdbc:mysql</w:t>
      </w:r>
      <w:proofErr w:type="spellEnd"/>
      <w:r w:rsidRPr="00336CBE">
        <w:t>://</w:t>
      </w:r>
      <w:r w:rsidRPr="006A0A2D">
        <w:rPr>
          <w:b/>
          <w:color w:val="C7000B"/>
        </w:rPr>
        <w:t>公网</w:t>
      </w:r>
      <w:r w:rsidRPr="006A0A2D">
        <w:rPr>
          <w:b/>
          <w:color w:val="C7000B"/>
        </w:rPr>
        <w:t>IP</w:t>
      </w:r>
      <w:r w:rsidRPr="00336CBE">
        <w:t>:3306/</w:t>
      </w:r>
      <w:r w:rsidRPr="00EE6347">
        <w:rPr>
          <w:b/>
          <w:color w:val="C7000B"/>
        </w:rPr>
        <w:t>demo</w:t>
      </w:r>
      <w:proofErr w:type="gramStart"/>
      <w:r w:rsidRPr="00336CBE">
        <w:t>?useSSL</w:t>
      </w:r>
      <w:proofErr w:type="gramEnd"/>
      <w:r w:rsidRPr="00336CBE">
        <w:t>=false&amp;allowPublicKeyRetrieval=true&amp;serverTimezone=UTC";</w:t>
      </w:r>
    </w:p>
    <w:p w14:paraId="477A7DF0" w14:textId="77777777" w:rsidR="004237DC" w:rsidRPr="00336CBE" w:rsidRDefault="004237DC" w:rsidP="006A0A2D">
      <w:pPr>
        <w:pStyle w:val="affffff5"/>
      </w:pPr>
      <w:r w:rsidRPr="00336CBE">
        <w:t xml:space="preserve"> </w:t>
      </w:r>
    </w:p>
    <w:p w14:paraId="413E2F3D" w14:textId="77777777" w:rsidR="004237DC" w:rsidRPr="00336CBE" w:rsidRDefault="004237DC" w:rsidP="006A0A2D">
      <w:pPr>
        <w:pStyle w:val="affffff5"/>
      </w:pPr>
      <w:r w:rsidRPr="00336CBE">
        <w:t xml:space="preserve"> </w:t>
      </w:r>
    </w:p>
    <w:p w14:paraId="09A702D7" w14:textId="77777777" w:rsidR="004237DC" w:rsidRPr="00336CBE" w:rsidRDefault="004237DC" w:rsidP="006A0A2D">
      <w:pPr>
        <w:pStyle w:val="affffff5"/>
      </w:pPr>
      <w:r w:rsidRPr="00336CBE">
        <w:t xml:space="preserve">    // </w:t>
      </w:r>
      <w:r w:rsidRPr="00336CBE">
        <w:t>数据库的用户名与密码，需要根据自己的设置</w:t>
      </w:r>
    </w:p>
    <w:p w14:paraId="6724B71D" w14:textId="77777777" w:rsidR="004237DC" w:rsidRPr="00336CBE" w:rsidRDefault="004237DC" w:rsidP="006A0A2D">
      <w:pPr>
        <w:pStyle w:val="affffff5"/>
      </w:pPr>
      <w:r w:rsidRPr="00336CBE">
        <w:t xml:space="preserve">    </w:t>
      </w:r>
      <w:proofErr w:type="gramStart"/>
      <w:r w:rsidRPr="00336CBE">
        <w:t>static</w:t>
      </w:r>
      <w:proofErr w:type="gramEnd"/>
      <w:r w:rsidRPr="00336CBE">
        <w:t xml:space="preserve"> final String USER =</w:t>
      </w:r>
      <w:r w:rsidRPr="00336CBE">
        <w:rPr>
          <w:color w:val="auto"/>
        </w:rPr>
        <w:t xml:space="preserve"> "</w:t>
      </w:r>
      <w:r w:rsidRPr="00EE6347">
        <w:rPr>
          <w:b/>
          <w:color w:val="C7000B"/>
        </w:rPr>
        <w:t>root</w:t>
      </w:r>
      <w:r w:rsidRPr="00336CBE">
        <w:rPr>
          <w:color w:val="auto"/>
        </w:rPr>
        <w:t>"</w:t>
      </w:r>
      <w:r w:rsidRPr="00336CBE">
        <w:t>;</w:t>
      </w:r>
    </w:p>
    <w:p w14:paraId="0691B88B" w14:textId="77777777" w:rsidR="004237DC" w:rsidRPr="00336CBE" w:rsidRDefault="004237DC" w:rsidP="006A0A2D">
      <w:pPr>
        <w:pStyle w:val="affffff5"/>
      </w:pPr>
      <w:r w:rsidRPr="00336CBE">
        <w:t xml:space="preserve">    </w:t>
      </w:r>
      <w:proofErr w:type="gramStart"/>
      <w:r w:rsidRPr="00336CBE">
        <w:t>static</w:t>
      </w:r>
      <w:proofErr w:type="gramEnd"/>
      <w:r w:rsidRPr="00336CBE">
        <w:t xml:space="preserve"> final String PASS = "</w:t>
      </w:r>
      <w:r w:rsidRPr="00EE6347">
        <w:rPr>
          <w:b/>
          <w:color w:val="C7000B"/>
        </w:rPr>
        <w:t>123456</w:t>
      </w:r>
      <w:r w:rsidRPr="00336CBE">
        <w:t>";</w:t>
      </w:r>
    </w:p>
    <w:p w14:paraId="1F615A48" w14:textId="77777777" w:rsidR="004237DC" w:rsidRPr="00336CBE" w:rsidRDefault="004237DC" w:rsidP="006A0A2D">
      <w:pPr>
        <w:pStyle w:val="affffff5"/>
      </w:pPr>
      <w:r w:rsidRPr="00336CBE">
        <w:t xml:space="preserve"> </w:t>
      </w:r>
    </w:p>
    <w:p w14:paraId="74D12EF4" w14:textId="77777777" w:rsidR="004237DC" w:rsidRPr="00336CBE" w:rsidRDefault="004237DC" w:rsidP="006A0A2D">
      <w:pPr>
        <w:pStyle w:val="affffff5"/>
      </w:pPr>
      <w:r w:rsidRPr="00336CBE">
        <w:t xml:space="preserve">    </w:t>
      </w:r>
      <w:proofErr w:type="gramStart"/>
      <w:r w:rsidRPr="00336CBE">
        <w:t>public</w:t>
      </w:r>
      <w:proofErr w:type="gramEnd"/>
      <w:r w:rsidRPr="00336CBE">
        <w:t xml:space="preserve"> static void main(String[] </w:t>
      </w:r>
      <w:proofErr w:type="spellStart"/>
      <w:r w:rsidRPr="00336CBE">
        <w:t>args</w:t>
      </w:r>
      <w:proofErr w:type="spellEnd"/>
      <w:r w:rsidRPr="00336CBE">
        <w:t>) {</w:t>
      </w:r>
    </w:p>
    <w:p w14:paraId="18034CB1" w14:textId="77777777" w:rsidR="004237DC" w:rsidRPr="00336CBE" w:rsidRDefault="004237DC" w:rsidP="006A0A2D">
      <w:pPr>
        <w:pStyle w:val="affffff5"/>
      </w:pPr>
      <w:r w:rsidRPr="00336CBE">
        <w:t xml:space="preserve">        Connection conn = null;</w:t>
      </w:r>
    </w:p>
    <w:p w14:paraId="51A1D421" w14:textId="77777777" w:rsidR="004237DC" w:rsidRPr="00336CBE" w:rsidRDefault="004237DC" w:rsidP="006A0A2D">
      <w:pPr>
        <w:pStyle w:val="affffff5"/>
      </w:pPr>
      <w:r w:rsidRPr="00336CBE">
        <w:t xml:space="preserve">        Statement </w:t>
      </w:r>
      <w:proofErr w:type="spellStart"/>
      <w:r w:rsidRPr="00336CBE">
        <w:t>stmt</w:t>
      </w:r>
      <w:proofErr w:type="spellEnd"/>
      <w:r w:rsidRPr="00336CBE">
        <w:t xml:space="preserve"> = null;</w:t>
      </w:r>
    </w:p>
    <w:p w14:paraId="4853C7CF" w14:textId="77777777" w:rsidR="004237DC" w:rsidRPr="00336CBE" w:rsidRDefault="004237DC" w:rsidP="006A0A2D">
      <w:pPr>
        <w:pStyle w:val="affffff5"/>
      </w:pPr>
      <w:r w:rsidRPr="00336CBE">
        <w:t xml:space="preserve">        </w:t>
      </w:r>
      <w:proofErr w:type="gramStart"/>
      <w:r w:rsidRPr="00336CBE">
        <w:t>try{</w:t>
      </w:r>
      <w:proofErr w:type="gramEnd"/>
    </w:p>
    <w:p w14:paraId="51253786" w14:textId="77777777" w:rsidR="004237DC" w:rsidRPr="00336CBE" w:rsidRDefault="004237DC" w:rsidP="006A0A2D">
      <w:pPr>
        <w:pStyle w:val="affffff5"/>
      </w:pPr>
      <w:r w:rsidRPr="00336CBE">
        <w:t xml:space="preserve">            // </w:t>
      </w:r>
      <w:r w:rsidRPr="00336CBE">
        <w:t>注册</w:t>
      </w:r>
      <w:r w:rsidRPr="00336CBE">
        <w:t xml:space="preserve"> JDBC </w:t>
      </w:r>
      <w:r w:rsidRPr="00336CBE">
        <w:t>驱动</w:t>
      </w:r>
    </w:p>
    <w:p w14:paraId="1BCFFC07" w14:textId="77777777" w:rsidR="004237DC" w:rsidRPr="00336CBE" w:rsidRDefault="004237DC" w:rsidP="006A0A2D">
      <w:pPr>
        <w:pStyle w:val="affffff5"/>
      </w:pPr>
      <w:r w:rsidRPr="00336CBE">
        <w:t xml:space="preserve">            </w:t>
      </w:r>
      <w:proofErr w:type="spellStart"/>
      <w:proofErr w:type="gramStart"/>
      <w:r w:rsidRPr="00336CBE">
        <w:t>Class.forName</w:t>
      </w:r>
      <w:proofErr w:type="spellEnd"/>
      <w:r w:rsidRPr="00336CBE">
        <w:t>(</w:t>
      </w:r>
      <w:proofErr w:type="gramEnd"/>
      <w:r w:rsidRPr="00336CBE">
        <w:t>JDBC_DRIVER);</w:t>
      </w:r>
    </w:p>
    <w:p w14:paraId="1504650C" w14:textId="77777777" w:rsidR="004237DC" w:rsidRPr="00336CBE" w:rsidRDefault="004237DC" w:rsidP="006A0A2D">
      <w:pPr>
        <w:pStyle w:val="affffff5"/>
      </w:pPr>
      <w:r w:rsidRPr="00336CBE">
        <w:t xml:space="preserve">        </w:t>
      </w:r>
    </w:p>
    <w:p w14:paraId="64A5424B" w14:textId="77777777" w:rsidR="004237DC" w:rsidRPr="00336CBE" w:rsidRDefault="004237DC" w:rsidP="006A0A2D">
      <w:pPr>
        <w:pStyle w:val="affffff5"/>
      </w:pPr>
      <w:r w:rsidRPr="00336CBE">
        <w:t xml:space="preserve">            // </w:t>
      </w:r>
      <w:r w:rsidRPr="00336CBE">
        <w:t>打开链接</w:t>
      </w:r>
    </w:p>
    <w:p w14:paraId="32ED1548" w14:textId="77777777" w:rsidR="004237DC" w:rsidRPr="00336CBE" w:rsidRDefault="004237DC" w:rsidP="006A0A2D">
      <w:pPr>
        <w:pStyle w:val="affffff5"/>
      </w:pPr>
      <w:r w:rsidRPr="00336CBE">
        <w:t xml:space="preserve">            </w:t>
      </w:r>
      <w:proofErr w:type="spellStart"/>
      <w:r w:rsidRPr="00336CBE">
        <w:t>System.out.println</w:t>
      </w:r>
      <w:proofErr w:type="spellEnd"/>
      <w:r w:rsidRPr="00336CBE">
        <w:t>("</w:t>
      </w:r>
      <w:r w:rsidRPr="00336CBE">
        <w:t>连接数据库</w:t>
      </w:r>
      <w:r w:rsidRPr="00336CBE">
        <w:t>...");</w:t>
      </w:r>
    </w:p>
    <w:p w14:paraId="4C56436C" w14:textId="77777777" w:rsidR="004237DC" w:rsidRPr="00336CBE" w:rsidRDefault="004237DC" w:rsidP="006A0A2D">
      <w:pPr>
        <w:pStyle w:val="affffff5"/>
      </w:pPr>
      <w:r w:rsidRPr="00336CBE">
        <w:t xml:space="preserve">            </w:t>
      </w:r>
      <w:proofErr w:type="gramStart"/>
      <w:r w:rsidRPr="00336CBE">
        <w:t>conn</w:t>
      </w:r>
      <w:proofErr w:type="gramEnd"/>
      <w:r w:rsidRPr="00336CBE">
        <w:t xml:space="preserve"> = </w:t>
      </w:r>
      <w:proofErr w:type="spellStart"/>
      <w:r w:rsidRPr="00336CBE">
        <w:t>DriverManager.getConnection</w:t>
      </w:r>
      <w:proofErr w:type="spellEnd"/>
      <w:r w:rsidRPr="00336CBE">
        <w:t>(DB_URL,USER,PASS);</w:t>
      </w:r>
    </w:p>
    <w:p w14:paraId="24655F07" w14:textId="77777777" w:rsidR="004237DC" w:rsidRPr="00336CBE" w:rsidRDefault="004237DC" w:rsidP="006A0A2D">
      <w:pPr>
        <w:pStyle w:val="affffff5"/>
      </w:pPr>
      <w:r w:rsidRPr="00336CBE">
        <w:t xml:space="preserve">        </w:t>
      </w:r>
    </w:p>
    <w:p w14:paraId="5FFB4C62" w14:textId="77777777" w:rsidR="004237DC" w:rsidRPr="00336CBE" w:rsidRDefault="004237DC" w:rsidP="006A0A2D">
      <w:pPr>
        <w:pStyle w:val="affffff5"/>
      </w:pPr>
      <w:r w:rsidRPr="00336CBE">
        <w:t xml:space="preserve">            // </w:t>
      </w:r>
      <w:r w:rsidRPr="00336CBE">
        <w:t>执行查询</w:t>
      </w:r>
    </w:p>
    <w:p w14:paraId="46AE3853" w14:textId="77777777" w:rsidR="004237DC" w:rsidRPr="00336CBE" w:rsidRDefault="004237DC" w:rsidP="006A0A2D">
      <w:pPr>
        <w:pStyle w:val="affffff5"/>
      </w:pPr>
      <w:r w:rsidRPr="00336CBE">
        <w:t xml:space="preserve">            </w:t>
      </w:r>
      <w:proofErr w:type="spellStart"/>
      <w:r w:rsidRPr="00336CBE">
        <w:t>System.out.println</w:t>
      </w:r>
      <w:proofErr w:type="spellEnd"/>
      <w:r w:rsidRPr="00336CBE">
        <w:t xml:space="preserve">(" </w:t>
      </w:r>
      <w:r w:rsidRPr="00336CBE">
        <w:t>实例化</w:t>
      </w:r>
      <w:r w:rsidRPr="00336CBE">
        <w:t>Statement</w:t>
      </w:r>
      <w:r w:rsidRPr="00336CBE">
        <w:t>对象</w:t>
      </w:r>
      <w:r w:rsidRPr="00336CBE">
        <w:t>...");</w:t>
      </w:r>
    </w:p>
    <w:p w14:paraId="24B39122" w14:textId="77777777" w:rsidR="004237DC" w:rsidRPr="00336CBE" w:rsidRDefault="004237DC" w:rsidP="006A0A2D">
      <w:pPr>
        <w:pStyle w:val="affffff5"/>
      </w:pPr>
      <w:r w:rsidRPr="00336CBE">
        <w:t xml:space="preserve">            </w:t>
      </w:r>
      <w:proofErr w:type="spellStart"/>
      <w:proofErr w:type="gramStart"/>
      <w:r w:rsidRPr="00336CBE">
        <w:t>stmt</w:t>
      </w:r>
      <w:proofErr w:type="spellEnd"/>
      <w:proofErr w:type="gramEnd"/>
      <w:r w:rsidRPr="00336CBE">
        <w:t xml:space="preserve"> = </w:t>
      </w:r>
      <w:proofErr w:type="spellStart"/>
      <w:r w:rsidRPr="00336CBE">
        <w:t>conn.createStatement</w:t>
      </w:r>
      <w:proofErr w:type="spellEnd"/>
      <w:r w:rsidRPr="00336CBE">
        <w:t>();</w:t>
      </w:r>
    </w:p>
    <w:p w14:paraId="17D39C0C" w14:textId="77777777" w:rsidR="004237DC" w:rsidRPr="00336CBE" w:rsidRDefault="004237DC" w:rsidP="006A0A2D">
      <w:pPr>
        <w:pStyle w:val="affffff5"/>
      </w:pPr>
      <w:r w:rsidRPr="00336CBE">
        <w:t xml:space="preserve">            String </w:t>
      </w:r>
      <w:proofErr w:type="spellStart"/>
      <w:r w:rsidRPr="00336CBE">
        <w:t>sql</w:t>
      </w:r>
      <w:proofErr w:type="spellEnd"/>
      <w:r w:rsidRPr="00336CBE">
        <w:t>;</w:t>
      </w:r>
    </w:p>
    <w:p w14:paraId="2C1631E8" w14:textId="77777777" w:rsidR="004237DC" w:rsidRPr="00336CBE" w:rsidRDefault="004237DC" w:rsidP="006A0A2D">
      <w:pPr>
        <w:pStyle w:val="affffff5"/>
      </w:pPr>
      <w:r w:rsidRPr="00336CBE">
        <w:t xml:space="preserve">            </w:t>
      </w:r>
      <w:proofErr w:type="spellStart"/>
      <w:proofErr w:type="gramStart"/>
      <w:r w:rsidRPr="00336CBE">
        <w:t>sql</w:t>
      </w:r>
      <w:proofErr w:type="spellEnd"/>
      <w:proofErr w:type="gramEnd"/>
      <w:r w:rsidRPr="00336CBE">
        <w:t xml:space="preserve"> = "SELECT id, name, </w:t>
      </w:r>
      <w:proofErr w:type="spellStart"/>
      <w:r w:rsidRPr="00336CBE">
        <w:t>url</w:t>
      </w:r>
      <w:proofErr w:type="spellEnd"/>
      <w:r w:rsidRPr="00336CBE">
        <w:t xml:space="preserve"> FROM websites";</w:t>
      </w:r>
    </w:p>
    <w:p w14:paraId="6A8557F0" w14:textId="77777777" w:rsidR="004237DC" w:rsidRPr="00336CBE" w:rsidRDefault="004237DC" w:rsidP="006A0A2D">
      <w:pPr>
        <w:pStyle w:val="affffff5"/>
      </w:pPr>
      <w:r w:rsidRPr="00336CBE">
        <w:t xml:space="preserve">            </w:t>
      </w:r>
      <w:proofErr w:type="spellStart"/>
      <w:r w:rsidRPr="00336CBE">
        <w:t>ResultSet</w:t>
      </w:r>
      <w:proofErr w:type="spellEnd"/>
      <w:r w:rsidRPr="00336CBE">
        <w:t xml:space="preserve"> </w:t>
      </w:r>
      <w:proofErr w:type="spellStart"/>
      <w:r w:rsidRPr="00336CBE">
        <w:t>rs</w:t>
      </w:r>
      <w:proofErr w:type="spellEnd"/>
      <w:r w:rsidRPr="00336CBE">
        <w:t xml:space="preserve"> = </w:t>
      </w:r>
      <w:proofErr w:type="spellStart"/>
      <w:proofErr w:type="gramStart"/>
      <w:r w:rsidRPr="00336CBE">
        <w:t>stmt.executeQuery</w:t>
      </w:r>
      <w:proofErr w:type="spellEnd"/>
      <w:r w:rsidRPr="00336CBE">
        <w:t>(</w:t>
      </w:r>
      <w:proofErr w:type="spellStart"/>
      <w:proofErr w:type="gramEnd"/>
      <w:r w:rsidRPr="00336CBE">
        <w:t>sql</w:t>
      </w:r>
      <w:proofErr w:type="spellEnd"/>
      <w:r w:rsidRPr="00336CBE">
        <w:t>);</w:t>
      </w:r>
    </w:p>
    <w:p w14:paraId="188B770B" w14:textId="77777777" w:rsidR="004237DC" w:rsidRPr="00336CBE" w:rsidRDefault="004237DC" w:rsidP="006A0A2D">
      <w:pPr>
        <w:pStyle w:val="affffff5"/>
      </w:pPr>
      <w:r w:rsidRPr="00336CBE">
        <w:t xml:space="preserve">        </w:t>
      </w:r>
    </w:p>
    <w:p w14:paraId="3962A734" w14:textId="77777777" w:rsidR="004237DC" w:rsidRPr="00336CBE" w:rsidRDefault="004237DC" w:rsidP="006A0A2D">
      <w:pPr>
        <w:pStyle w:val="affffff5"/>
      </w:pPr>
      <w:r w:rsidRPr="00336CBE">
        <w:t xml:space="preserve">            // </w:t>
      </w:r>
      <w:r w:rsidRPr="00336CBE">
        <w:t>展开结果集数据库</w:t>
      </w:r>
    </w:p>
    <w:p w14:paraId="18B5574D" w14:textId="77777777" w:rsidR="004237DC" w:rsidRPr="00336CBE" w:rsidRDefault="004237DC" w:rsidP="006A0A2D">
      <w:pPr>
        <w:pStyle w:val="affffff5"/>
      </w:pPr>
      <w:r w:rsidRPr="00336CBE">
        <w:t xml:space="preserve">            </w:t>
      </w:r>
      <w:proofErr w:type="gramStart"/>
      <w:r w:rsidRPr="00336CBE">
        <w:t>while(</w:t>
      </w:r>
      <w:proofErr w:type="spellStart"/>
      <w:proofErr w:type="gramEnd"/>
      <w:r w:rsidRPr="00336CBE">
        <w:t>rs.next</w:t>
      </w:r>
      <w:proofErr w:type="spellEnd"/>
      <w:r w:rsidRPr="00336CBE">
        <w:t>()){</w:t>
      </w:r>
    </w:p>
    <w:p w14:paraId="7FE2DD8A" w14:textId="77777777" w:rsidR="004237DC" w:rsidRPr="00336CBE" w:rsidRDefault="004237DC" w:rsidP="006A0A2D">
      <w:pPr>
        <w:pStyle w:val="affffff5"/>
      </w:pPr>
      <w:r w:rsidRPr="00336CBE">
        <w:t xml:space="preserve">                // </w:t>
      </w:r>
      <w:r w:rsidRPr="00336CBE">
        <w:t>通过字段检索</w:t>
      </w:r>
    </w:p>
    <w:p w14:paraId="3D59FCA8" w14:textId="77777777" w:rsidR="004237DC" w:rsidRPr="00336CBE" w:rsidRDefault="004237DC" w:rsidP="006A0A2D">
      <w:pPr>
        <w:pStyle w:val="affffff5"/>
      </w:pPr>
      <w:r w:rsidRPr="00336CBE">
        <w:t xml:space="preserve">                </w:t>
      </w:r>
      <w:proofErr w:type="spellStart"/>
      <w:proofErr w:type="gramStart"/>
      <w:r w:rsidRPr="00336CBE">
        <w:t>int</w:t>
      </w:r>
      <w:proofErr w:type="spellEnd"/>
      <w:proofErr w:type="gramEnd"/>
      <w:r w:rsidRPr="00336CBE">
        <w:t xml:space="preserve"> id  = </w:t>
      </w:r>
      <w:proofErr w:type="spellStart"/>
      <w:r w:rsidRPr="00336CBE">
        <w:t>rs.getInt</w:t>
      </w:r>
      <w:proofErr w:type="spellEnd"/>
      <w:r w:rsidRPr="00336CBE">
        <w:t>("id");</w:t>
      </w:r>
    </w:p>
    <w:p w14:paraId="403E86E2" w14:textId="77777777" w:rsidR="004237DC" w:rsidRPr="00336CBE" w:rsidRDefault="004237DC" w:rsidP="006A0A2D">
      <w:pPr>
        <w:pStyle w:val="affffff5"/>
      </w:pPr>
      <w:r w:rsidRPr="00336CBE">
        <w:t xml:space="preserve">                String name = </w:t>
      </w:r>
      <w:proofErr w:type="spellStart"/>
      <w:proofErr w:type="gramStart"/>
      <w:r w:rsidRPr="00336CBE">
        <w:t>rs.getString</w:t>
      </w:r>
      <w:proofErr w:type="spellEnd"/>
      <w:r w:rsidRPr="00336CBE">
        <w:t>(</w:t>
      </w:r>
      <w:proofErr w:type="gramEnd"/>
      <w:r w:rsidRPr="00336CBE">
        <w:t>"name");</w:t>
      </w:r>
    </w:p>
    <w:p w14:paraId="39C95B60" w14:textId="77777777" w:rsidR="004237DC" w:rsidRPr="00336CBE" w:rsidRDefault="004237DC" w:rsidP="006A0A2D">
      <w:pPr>
        <w:pStyle w:val="affffff5"/>
      </w:pPr>
      <w:r w:rsidRPr="00336CBE">
        <w:t xml:space="preserve">                String </w:t>
      </w:r>
      <w:proofErr w:type="spellStart"/>
      <w:r w:rsidRPr="00336CBE">
        <w:t>url</w:t>
      </w:r>
      <w:proofErr w:type="spellEnd"/>
      <w:r w:rsidRPr="00336CBE">
        <w:t xml:space="preserve"> = </w:t>
      </w:r>
      <w:proofErr w:type="spellStart"/>
      <w:proofErr w:type="gramStart"/>
      <w:r w:rsidRPr="00336CBE">
        <w:t>rs.getString</w:t>
      </w:r>
      <w:proofErr w:type="spellEnd"/>
      <w:r w:rsidRPr="00336CBE">
        <w:t>(</w:t>
      </w:r>
      <w:proofErr w:type="gramEnd"/>
      <w:r w:rsidRPr="00336CBE">
        <w:t>"</w:t>
      </w:r>
      <w:proofErr w:type="spellStart"/>
      <w:r w:rsidRPr="00336CBE">
        <w:t>url</w:t>
      </w:r>
      <w:proofErr w:type="spellEnd"/>
      <w:r w:rsidRPr="00336CBE">
        <w:t>");</w:t>
      </w:r>
    </w:p>
    <w:p w14:paraId="7CC35274" w14:textId="77777777" w:rsidR="004237DC" w:rsidRPr="00336CBE" w:rsidRDefault="004237DC" w:rsidP="006A0A2D">
      <w:pPr>
        <w:pStyle w:val="affffff5"/>
      </w:pPr>
      <w:r w:rsidRPr="00336CBE">
        <w:t xml:space="preserve">    </w:t>
      </w:r>
    </w:p>
    <w:p w14:paraId="6C3F3183" w14:textId="77777777" w:rsidR="004237DC" w:rsidRPr="00336CBE" w:rsidRDefault="004237DC" w:rsidP="006A0A2D">
      <w:pPr>
        <w:pStyle w:val="affffff5"/>
      </w:pPr>
      <w:r w:rsidRPr="00336CBE">
        <w:lastRenderedPageBreak/>
        <w:t xml:space="preserve">                // </w:t>
      </w:r>
      <w:r w:rsidRPr="00336CBE">
        <w:t>输出数据</w:t>
      </w:r>
    </w:p>
    <w:p w14:paraId="4F5B54B7" w14:textId="77777777" w:rsidR="004237DC" w:rsidRPr="00336CBE" w:rsidRDefault="004237DC" w:rsidP="006A0A2D">
      <w:pPr>
        <w:pStyle w:val="affffff5"/>
      </w:pPr>
      <w:r w:rsidRPr="00336CBE">
        <w:t xml:space="preserve">                </w:t>
      </w:r>
      <w:proofErr w:type="spellStart"/>
      <w:proofErr w:type="gramStart"/>
      <w:r w:rsidRPr="00336CBE">
        <w:t>System.out.print</w:t>
      </w:r>
      <w:proofErr w:type="spellEnd"/>
      <w:r w:rsidRPr="00336CBE">
        <w:t>(</w:t>
      </w:r>
      <w:proofErr w:type="gramEnd"/>
      <w:r w:rsidRPr="00336CBE">
        <w:t>"ID: " + id);</w:t>
      </w:r>
    </w:p>
    <w:p w14:paraId="7DCDE07F" w14:textId="77777777" w:rsidR="004237DC" w:rsidRPr="00336CBE" w:rsidRDefault="004237DC" w:rsidP="006A0A2D">
      <w:pPr>
        <w:pStyle w:val="affffff5"/>
      </w:pPr>
      <w:r w:rsidRPr="00336CBE">
        <w:t xml:space="preserve">                </w:t>
      </w:r>
      <w:proofErr w:type="spellStart"/>
      <w:r w:rsidRPr="00336CBE">
        <w:t>System.out.print</w:t>
      </w:r>
      <w:proofErr w:type="spellEnd"/>
      <w:r w:rsidRPr="00336CBE">
        <w:t xml:space="preserve">(", </w:t>
      </w:r>
      <w:r w:rsidRPr="00336CBE">
        <w:t>站点名称</w:t>
      </w:r>
      <w:r w:rsidRPr="00336CBE">
        <w:t>: " + name);</w:t>
      </w:r>
    </w:p>
    <w:p w14:paraId="5E2A572E" w14:textId="77777777" w:rsidR="004237DC" w:rsidRPr="00336CBE" w:rsidRDefault="004237DC" w:rsidP="006A0A2D">
      <w:pPr>
        <w:pStyle w:val="affffff5"/>
      </w:pPr>
      <w:r w:rsidRPr="00336CBE">
        <w:t xml:space="preserve">                </w:t>
      </w:r>
      <w:proofErr w:type="spellStart"/>
      <w:r w:rsidRPr="00336CBE">
        <w:t>System.out.print</w:t>
      </w:r>
      <w:proofErr w:type="spellEnd"/>
      <w:r w:rsidRPr="00336CBE">
        <w:t xml:space="preserve">(", </w:t>
      </w:r>
      <w:r w:rsidRPr="00336CBE">
        <w:t>站点</w:t>
      </w:r>
      <w:r w:rsidRPr="00336CBE">
        <w:t xml:space="preserve"> URL: " + </w:t>
      </w:r>
      <w:proofErr w:type="spellStart"/>
      <w:r w:rsidRPr="00336CBE">
        <w:t>url</w:t>
      </w:r>
      <w:proofErr w:type="spellEnd"/>
      <w:r w:rsidRPr="00336CBE">
        <w:t>);</w:t>
      </w:r>
    </w:p>
    <w:p w14:paraId="195F610C" w14:textId="77777777" w:rsidR="004237DC" w:rsidRPr="00336CBE" w:rsidRDefault="004237DC" w:rsidP="006A0A2D">
      <w:pPr>
        <w:pStyle w:val="affffff5"/>
      </w:pPr>
      <w:r w:rsidRPr="00336CBE">
        <w:t xml:space="preserve">                </w:t>
      </w:r>
      <w:proofErr w:type="spellStart"/>
      <w:proofErr w:type="gramStart"/>
      <w:r w:rsidRPr="00336CBE">
        <w:t>System.out.print</w:t>
      </w:r>
      <w:proofErr w:type="spellEnd"/>
      <w:r w:rsidRPr="00336CBE">
        <w:t>(</w:t>
      </w:r>
      <w:proofErr w:type="gramEnd"/>
      <w:r w:rsidRPr="00336CBE">
        <w:t>"\n");</w:t>
      </w:r>
    </w:p>
    <w:p w14:paraId="7B1ABAF5" w14:textId="77777777" w:rsidR="004237DC" w:rsidRPr="00336CBE" w:rsidRDefault="004237DC" w:rsidP="006A0A2D">
      <w:pPr>
        <w:pStyle w:val="affffff5"/>
      </w:pPr>
      <w:r w:rsidRPr="00336CBE">
        <w:t xml:space="preserve">            }</w:t>
      </w:r>
    </w:p>
    <w:p w14:paraId="4B8352A6" w14:textId="77777777" w:rsidR="004237DC" w:rsidRPr="00336CBE" w:rsidRDefault="004237DC" w:rsidP="006A0A2D">
      <w:pPr>
        <w:pStyle w:val="affffff5"/>
      </w:pPr>
      <w:r w:rsidRPr="00336CBE">
        <w:t xml:space="preserve">            // </w:t>
      </w:r>
      <w:r w:rsidRPr="00336CBE">
        <w:t>完成后关闭</w:t>
      </w:r>
    </w:p>
    <w:p w14:paraId="080677B6" w14:textId="77777777" w:rsidR="004237DC" w:rsidRPr="00336CBE" w:rsidRDefault="004237DC" w:rsidP="006A0A2D">
      <w:pPr>
        <w:pStyle w:val="affffff5"/>
      </w:pPr>
      <w:r w:rsidRPr="00336CBE">
        <w:t xml:space="preserve">            </w:t>
      </w:r>
      <w:proofErr w:type="spellStart"/>
      <w:proofErr w:type="gramStart"/>
      <w:r w:rsidRPr="00336CBE">
        <w:t>rs.close</w:t>
      </w:r>
      <w:proofErr w:type="spellEnd"/>
      <w:r w:rsidRPr="00336CBE">
        <w:t>(</w:t>
      </w:r>
      <w:proofErr w:type="gramEnd"/>
      <w:r w:rsidRPr="00336CBE">
        <w:t>);</w:t>
      </w:r>
    </w:p>
    <w:p w14:paraId="7B2B2694" w14:textId="77777777" w:rsidR="004237DC" w:rsidRPr="00336CBE" w:rsidRDefault="004237DC" w:rsidP="006A0A2D">
      <w:pPr>
        <w:pStyle w:val="affffff5"/>
      </w:pPr>
      <w:r w:rsidRPr="00336CBE">
        <w:t xml:space="preserve">            </w:t>
      </w:r>
      <w:proofErr w:type="spellStart"/>
      <w:proofErr w:type="gramStart"/>
      <w:r w:rsidRPr="00336CBE">
        <w:t>stmt.close</w:t>
      </w:r>
      <w:proofErr w:type="spellEnd"/>
      <w:r w:rsidRPr="00336CBE">
        <w:t>(</w:t>
      </w:r>
      <w:proofErr w:type="gramEnd"/>
      <w:r w:rsidRPr="00336CBE">
        <w:t>);</w:t>
      </w:r>
    </w:p>
    <w:p w14:paraId="4173F513" w14:textId="77777777" w:rsidR="004237DC" w:rsidRPr="00336CBE" w:rsidRDefault="004237DC" w:rsidP="006A0A2D">
      <w:pPr>
        <w:pStyle w:val="affffff5"/>
      </w:pPr>
      <w:r w:rsidRPr="00336CBE">
        <w:t xml:space="preserve">            </w:t>
      </w:r>
      <w:proofErr w:type="spellStart"/>
      <w:proofErr w:type="gramStart"/>
      <w:r w:rsidRPr="00336CBE">
        <w:t>conn.close</w:t>
      </w:r>
      <w:proofErr w:type="spellEnd"/>
      <w:r w:rsidRPr="00336CBE">
        <w:t>(</w:t>
      </w:r>
      <w:proofErr w:type="gramEnd"/>
      <w:r w:rsidRPr="00336CBE">
        <w:t>);</w:t>
      </w:r>
    </w:p>
    <w:p w14:paraId="188DB6BE" w14:textId="77777777" w:rsidR="004237DC" w:rsidRPr="00336CBE" w:rsidRDefault="004237DC" w:rsidP="006A0A2D">
      <w:pPr>
        <w:pStyle w:val="affffff5"/>
      </w:pPr>
      <w:r w:rsidRPr="00336CBE">
        <w:t xml:space="preserve">        </w:t>
      </w:r>
      <w:proofErr w:type="gramStart"/>
      <w:r w:rsidRPr="00336CBE">
        <w:t>}catch</w:t>
      </w:r>
      <w:proofErr w:type="gramEnd"/>
      <w:r w:rsidRPr="00336CBE">
        <w:t>(</w:t>
      </w:r>
      <w:proofErr w:type="spellStart"/>
      <w:r w:rsidRPr="00336CBE">
        <w:t>SQLException</w:t>
      </w:r>
      <w:proofErr w:type="spellEnd"/>
      <w:r w:rsidRPr="00336CBE">
        <w:t xml:space="preserve"> se){</w:t>
      </w:r>
    </w:p>
    <w:p w14:paraId="0FA84C87" w14:textId="77777777" w:rsidR="004237DC" w:rsidRPr="00336CBE" w:rsidRDefault="004237DC" w:rsidP="006A0A2D">
      <w:pPr>
        <w:pStyle w:val="affffff5"/>
      </w:pPr>
      <w:r w:rsidRPr="00336CBE">
        <w:t xml:space="preserve">            // </w:t>
      </w:r>
      <w:r w:rsidRPr="00336CBE">
        <w:t>处理</w:t>
      </w:r>
      <w:r w:rsidRPr="00336CBE">
        <w:t xml:space="preserve"> JDBC </w:t>
      </w:r>
      <w:r w:rsidRPr="00336CBE">
        <w:t>错误</w:t>
      </w:r>
    </w:p>
    <w:p w14:paraId="468C7EAE" w14:textId="77777777" w:rsidR="004237DC" w:rsidRPr="00336CBE" w:rsidRDefault="004237DC" w:rsidP="006A0A2D">
      <w:pPr>
        <w:pStyle w:val="affffff5"/>
      </w:pPr>
      <w:r w:rsidRPr="00336CBE">
        <w:t xml:space="preserve">            </w:t>
      </w:r>
      <w:proofErr w:type="spellStart"/>
      <w:proofErr w:type="gramStart"/>
      <w:r w:rsidRPr="00336CBE">
        <w:t>se.printStackTrace</w:t>
      </w:r>
      <w:proofErr w:type="spellEnd"/>
      <w:r w:rsidRPr="00336CBE">
        <w:t>(</w:t>
      </w:r>
      <w:proofErr w:type="gramEnd"/>
      <w:r w:rsidRPr="00336CBE">
        <w:t>);</w:t>
      </w:r>
    </w:p>
    <w:p w14:paraId="16E4B66D" w14:textId="77777777" w:rsidR="004237DC" w:rsidRPr="00336CBE" w:rsidRDefault="004237DC" w:rsidP="006A0A2D">
      <w:pPr>
        <w:pStyle w:val="affffff5"/>
      </w:pPr>
      <w:r w:rsidRPr="00336CBE">
        <w:t xml:space="preserve">        </w:t>
      </w:r>
      <w:proofErr w:type="gramStart"/>
      <w:r w:rsidRPr="00336CBE">
        <w:t>}catch</w:t>
      </w:r>
      <w:proofErr w:type="gramEnd"/>
      <w:r w:rsidRPr="00336CBE">
        <w:t>(Exception e){</w:t>
      </w:r>
    </w:p>
    <w:p w14:paraId="5F372593" w14:textId="77777777" w:rsidR="004237DC" w:rsidRPr="00336CBE" w:rsidRDefault="004237DC" w:rsidP="006A0A2D">
      <w:pPr>
        <w:pStyle w:val="affffff5"/>
      </w:pPr>
      <w:r w:rsidRPr="00336CBE">
        <w:t xml:space="preserve">            // </w:t>
      </w:r>
      <w:r w:rsidRPr="00336CBE">
        <w:t>处理</w:t>
      </w:r>
      <w:r w:rsidRPr="00336CBE">
        <w:t xml:space="preserve"> </w:t>
      </w:r>
      <w:proofErr w:type="spellStart"/>
      <w:r w:rsidRPr="00336CBE">
        <w:t>Class.forName</w:t>
      </w:r>
      <w:proofErr w:type="spellEnd"/>
      <w:r w:rsidRPr="00336CBE">
        <w:t xml:space="preserve"> </w:t>
      </w:r>
      <w:r w:rsidRPr="00336CBE">
        <w:t>错误</w:t>
      </w:r>
    </w:p>
    <w:p w14:paraId="61A95829" w14:textId="77777777" w:rsidR="004237DC" w:rsidRPr="00336CBE" w:rsidRDefault="004237DC" w:rsidP="006A0A2D">
      <w:pPr>
        <w:pStyle w:val="affffff5"/>
      </w:pPr>
      <w:r w:rsidRPr="00336CBE">
        <w:t xml:space="preserve">            </w:t>
      </w:r>
      <w:proofErr w:type="spellStart"/>
      <w:proofErr w:type="gramStart"/>
      <w:r w:rsidRPr="00336CBE">
        <w:t>e.printStackTrace</w:t>
      </w:r>
      <w:proofErr w:type="spellEnd"/>
      <w:r w:rsidRPr="00336CBE">
        <w:t>(</w:t>
      </w:r>
      <w:proofErr w:type="gramEnd"/>
      <w:r w:rsidRPr="00336CBE">
        <w:t>);</w:t>
      </w:r>
    </w:p>
    <w:p w14:paraId="38A7FBFB" w14:textId="77777777" w:rsidR="004237DC" w:rsidRPr="00336CBE" w:rsidRDefault="004237DC" w:rsidP="006A0A2D">
      <w:pPr>
        <w:pStyle w:val="affffff5"/>
      </w:pPr>
      <w:r w:rsidRPr="00336CBE">
        <w:t xml:space="preserve">        </w:t>
      </w:r>
      <w:proofErr w:type="gramStart"/>
      <w:r w:rsidRPr="00336CBE">
        <w:t>}finally</w:t>
      </w:r>
      <w:proofErr w:type="gramEnd"/>
      <w:r w:rsidRPr="00336CBE">
        <w:t>{</w:t>
      </w:r>
    </w:p>
    <w:p w14:paraId="1F7A92EB" w14:textId="77777777" w:rsidR="004237DC" w:rsidRPr="00336CBE" w:rsidRDefault="004237DC" w:rsidP="006A0A2D">
      <w:pPr>
        <w:pStyle w:val="affffff5"/>
      </w:pPr>
      <w:r w:rsidRPr="00336CBE">
        <w:t xml:space="preserve">            // </w:t>
      </w:r>
      <w:r w:rsidRPr="00336CBE">
        <w:t>关闭资源</w:t>
      </w:r>
    </w:p>
    <w:p w14:paraId="3C6306D5" w14:textId="77777777" w:rsidR="004237DC" w:rsidRPr="00336CBE" w:rsidRDefault="004237DC" w:rsidP="006A0A2D">
      <w:pPr>
        <w:pStyle w:val="affffff5"/>
      </w:pPr>
      <w:r w:rsidRPr="00336CBE">
        <w:t xml:space="preserve">            </w:t>
      </w:r>
      <w:proofErr w:type="gramStart"/>
      <w:r w:rsidRPr="00336CBE">
        <w:t>try{</w:t>
      </w:r>
      <w:proofErr w:type="gramEnd"/>
    </w:p>
    <w:p w14:paraId="3E09DB77" w14:textId="77777777" w:rsidR="004237DC" w:rsidRPr="00336CBE" w:rsidRDefault="004237DC" w:rsidP="006A0A2D">
      <w:pPr>
        <w:pStyle w:val="affffff5"/>
      </w:pPr>
      <w:r w:rsidRPr="00336CBE">
        <w:t xml:space="preserve">                </w:t>
      </w:r>
      <w:proofErr w:type="gramStart"/>
      <w:r w:rsidRPr="00336CBE">
        <w:t>if(</w:t>
      </w:r>
      <w:proofErr w:type="spellStart"/>
      <w:proofErr w:type="gramEnd"/>
      <w:r w:rsidRPr="00336CBE">
        <w:t>stmt</w:t>
      </w:r>
      <w:proofErr w:type="spellEnd"/>
      <w:r w:rsidRPr="00336CBE">
        <w:t xml:space="preserve">!=null) </w:t>
      </w:r>
      <w:proofErr w:type="spellStart"/>
      <w:r w:rsidRPr="00336CBE">
        <w:t>stmt.close</w:t>
      </w:r>
      <w:proofErr w:type="spellEnd"/>
      <w:r w:rsidRPr="00336CBE">
        <w:t>();</w:t>
      </w:r>
    </w:p>
    <w:p w14:paraId="1B354604" w14:textId="77777777" w:rsidR="004237DC" w:rsidRPr="00336CBE" w:rsidRDefault="004237DC" w:rsidP="006A0A2D">
      <w:pPr>
        <w:pStyle w:val="affffff5"/>
      </w:pPr>
      <w:r w:rsidRPr="00336CBE">
        <w:t xml:space="preserve">            </w:t>
      </w:r>
      <w:proofErr w:type="gramStart"/>
      <w:r w:rsidRPr="00336CBE">
        <w:t>}catch</w:t>
      </w:r>
      <w:proofErr w:type="gramEnd"/>
      <w:r w:rsidRPr="00336CBE">
        <w:t>(</w:t>
      </w:r>
      <w:proofErr w:type="spellStart"/>
      <w:r w:rsidRPr="00336CBE">
        <w:t>SQLException</w:t>
      </w:r>
      <w:proofErr w:type="spellEnd"/>
      <w:r w:rsidRPr="00336CBE">
        <w:t xml:space="preserve"> se2){</w:t>
      </w:r>
    </w:p>
    <w:p w14:paraId="65CBBC80" w14:textId="77777777" w:rsidR="004237DC" w:rsidRPr="00336CBE" w:rsidRDefault="004237DC" w:rsidP="006A0A2D">
      <w:pPr>
        <w:pStyle w:val="affffff5"/>
      </w:pPr>
      <w:r w:rsidRPr="00336CBE">
        <w:t xml:space="preserve">            }// </w:t>
      </w:r>
      <w:r w:rsidRPr="00336CBE">
        <w:t>什么都不做</w:t>
      </w:r>
    </w:p>
    <w:p w14:paraId="540B6B6B" w14:textId="77777777" w:rsidR="004237DC" w:rsidRPr="00336CBE" w:rsidRDefault="004237DC" w:rsidP="006A0A2D">
      <w:pPr>
        <w:pStyle w:val="affffff5"/>
      </w:pPr>
      <w:r w:rsidRPr="00336CBE">
        <w:t xml:space="preserve">            </w:t>
      </w:r>
      <w:proofErr w:type="gramStart"/>
      <w:r w:rsidRPr="00336CBE">
        <w:t>try{</w:t>
      </w:r>
      <w:proofErr w:type="gramEnd"/>
    </w:p>
    <w:p w14:paraId="5524B772" w14:textId="77777777" w:rsidR="004237DC" w:rsidRPr="00336CBE" w:rsidRDefault="004237DC" w:rsidP="006A0A2D">
      <w:pPr>
        <w:pStyle w:val="affffff5"/>
      </w:pPr>
      <w:r w:rsidRPr="00336CBE">
        <w:t xml:space="preserve">                </w:t>
      </w:r>
      <w:proofErr w:type="gramStart"/>
      <w:r w:rsidRPr="00336CBE">
        <w:t>if(</w:t>
      </w:r>
      <w:proofErr w:type="gramEnd"/>
      <w:r w:rsidRPr="00336CBE">
        <w:t xml:space="preserve">conn!=null) </w:t>
      </w:r>
      <w:proofErr w:type="spellStart"/>
      <w:r w:rsidRPr="00336CBE">
        <w:t>conn.close</w:t>
      </w:r>
      <w:proofErr w:type="spellEnd"/>
      <w:r w:rsidRPr="00336CBE">
        <w:t>();</w:t>
      </w:r>
    </w:p>
    <w:p w14:paraId="7C9E6681" w14:textId="77777777" w:rsidR="004237DC" w:rsidRPr="00336CBE" w:rsidRDefault="004237DC" w:rsidP="006A0A2D">
      <w:pPr>
        <w:pStyle w:val="affffff5"/>
      </w:pPr>
      <w:r w:rsidRPr="00336CBE">
        <w:t xml:space="preserve">            </w:t>
      </w:r>
      <w:proofErr w:type="gramStart"/>
      <w:r w:rsidRPr="00336CBE">
        <w:t>}catch</w:t>
      </w:r>
      <w:proofErr w:type="gramEnd"/>
      <w:r w:rsidRPr="00336CBE">
        <w:t>(</w:t>
      </w:r>
      <w:proofErr w:type="spellStart"/>
      <w:r w:rsidRPr="00336CBE">
        <w:t>SQLException</w:t>
      </w:r>
      <w:proofErr w:type="spellEnd"/>
      <w:r w:rsidRPr="00336CBE">
        <w:t xml:space="preserve"> se){</w:t>
      </w:r>
    </w:p>
    <w:p w14:paraId="63CF57C0" w14:textId="77777777" w:rsidR="004237DC" w:rsidRPr="00336CBE" w:rsidRDefault="004237DC" w:rsidP="006A0A2D">
      <w:pPr>
        <w:pStyle w:val="affffff5"/>
      </w:pPr>
      <w:r w:rsidRPr="00336CBE">
        <w:t xml:space="preserve">                </w:t>
      </w:r>
      <w:proofErr w:type="spellStart"/>
      <w:proofErr w:type="gramStart"/>
      <w:r w:rsidRPr="00336CBE">
        <w:t>se.printStackTrace</w:t>
      </w:r>
      <w:proofErr w:type="spellEnd"/>
      <w:r w:rsidRPr="00336CBE">
        <w:t>(</w:t>
      </w:r>
      <w:proofErr w:type="gramEnd"/>
      <w:r w:rsidRPr="00336CBE">
        <w:t>);</w:t>
      </w:r>
    </w:p>
    <w:p w14:paraId="24664861" w14:textId="77777777" w:rsidR="004237DC" w:rsidRPr="00336CBE" w:rsidRDefault="004237DC" w:rsidP="006A0A2D">
      <w:pPr>
        <w:pStyle w:val="affffff5"/>
      </w:pPr>
      <w:r w:rsidRPr="00336CBE">
        <w:t xml:space="preserve">            }</w:t>
      </w:r>
    </w:p>
    <w:p w14:paraId="02F36CBC" w14:textId="77777777" w:rsidR="004237DC" w:rsidRPr="00336CBE" w:rsidRDefault="004237DC" w:rsidP="006A0A2D">
      <w:pPr>
        <w:pStyle w:val="affffff5"/>
      </w:pPr>
      <w:r w:rsidRPr="00336CBE">
        <w:t xml:space="preserve">        }</w:t>
      </w:r>
    </w:p>
    <w:p w14:paraId="4F9F2450" w14:textId="77777777" w:rsidR="004237DC" w:rsidRPr="00336CBE" w:rsidRDefault="004237DC" w:rsidP="006A0A2D">
      <w:pPr>
        <w:pStyle w:val="affffff5"/>
      </w:pPr>
      <w:r w:rsidRPr="00336CBE">
        <w:t xml:space="preserve">        </w:t>
      </w:r>
      <w:proofErr w:type="spellStart"/>
      <w:proofErr w:type="gramStart"/>
      <w:r w:rsidRPr="00336CBE">
        <w:t>System.out.println</w:t>
      </w:r>
      <w:proofErr w:type="spellEnd"/>
      <w:r w:rsidRPr="00336CBE">
        <w:t>(</w:t>
      </w:r>
      <w:proofErr w:type="gramEnd"/>
      <w:r w:rsidRPr="00336CBE">
        <w:t>"Goodbye!");</w:t>
      </w:r>
    </w:p>
    <w:p w14:paraId="2740FDDD" w14:textId="77777777" w:rsidR="004237DC" w:rsidRPr="00336CBE" w:rsidRDefault="004237DC" w:rsidP="006A0A2D">
      <w:pPr>
        <w:pStyle w:val="affffff5"/>
      </w:pPr>
      <w:r w:rsidRPr="00336CBE">
        <w:t xml:space="preserve">    }</w:t>
      </w:r>
    </w:p>
    <w:p w14:paraId="0357C7E1" w14:textId="77777777" w:rsidR="004237DC" w:rsidRPr="00336CBE" w:rsidRDefault="004237DC" w:rsidP="006A0A2D">
      <w:pPr>
        <w:pStyle w:val="affffff5"/>
      </w:pPr>
      <w:r w:rsidRPr="00336CBE">
        <w:t>}</w:t>
      </w:r>
    </w:p>
    <w:p w14:paraId="599BA5E1" w14:textId="6D73A2F3" w:rsidR="004237DC" w:rsidRPr="00336CBE" w:rsidRDefault="004237DC" w:rsidP="006A0A2D">
      <w:pPr>
        <w:pStyle w:val="30"/>
      </w:pPr>
      <w:r w:rsidRPr="00336CBE">
        <w:t>在安装</w:t>
      </w:r>
      <w:r w:rsidRPr="00336CBE">
        <w:t>Java</w:t>
      </w:r>
      <w:r w:rsidRPr="00336CBE">
        <w:t>的本机，打开</w:t>
      </w:r>
      <w:proofErr w:type="spellStart"/>
      <w:r w:rsidRPr="00336CBE">
        <w:t>cmd</w:t>
      </w:r>
      <w:proofErr w:type="spellEnd"/>
      <w:r w:rsidRPr="00336CBE">
        <w:t>对</w:t>
      </w:r>
      <w:r w:rsidRPr="00336CBE">
        <w:t>Java</w:t>
      </w:r>
      <w:r w:rsidRPr="00336CBE">
        <w:t>程序编译后执行</w:t>
      </w:r>
      <w:r w:rsidR="0089008A">
        <w:t>。</w:t>
      </w:r>
    </w:p>
    <w:p w14:paraId="433789D8" w14:textId="525B15BF" w:rsidR="004237DC" w:rsidRPr="00336CBE" w:rsidRDefault="004237DC" w:rsidP="004237DC">
      <w:pPr>
        <w:pStyle w:val="1f"/>
        <w:rPr>
          <w:rFonts w:cs="Huawei Sans"/>
        </w:rPr>
      </w:pPr>
      <w:r w:rsidRPr="00336CBE">
        <w:rPr>
          <w:rFonts w:cs="Huawei Sans"/>
        </w:rPr>
        <w:t>在</w:t>
      </w:r>
      <w:proofErr w:type="spellStart"/>
      <w:r w:rsidRPr="00336CBE">
        <w:rPr>
          <w:rFonts w:cs="Huawei Sans"/>
        </w:rPr>
        <w:t>cmd</w:t>
      </w:r>
      <w:proofErr w:type="spellEnd"/>
      <w:r w:rsidRPr="00336CBE">
        <w:rPr>
          <w:rFonts w:cs="Huawei Sans"/>
        </w:rPr>
        <w:t>中</w:t>
      </w:r>
      <w:r w:rsidR="00233F14" w:rsidRPr="00D748B1">
        <w:t>，进入</w:t>
      </w:r>
      <w:r w:rsidR="00233F14" w:rsidRPr="00D748B1">
        <w:t>d:\Download\</w:t>
      </w:r>
      <w:r w:rsidR="00233F14" w:rsidRPr="00D748B1">
        <w:t>目录</w:t>
      </w:r>
      <w:r w:rsidR="00233F14">
        <w:rPr>
          <w:rFonts w:hint="eastAsia"/>
        </w:rPr>
        <w:t>，</w:t>
      </w:r>
      <w:r w:rsidRPr="00336CBE">
        <w:rPr>
          <w:rFonts w:cs="Huawei Sans"/>
        </w:rPr>
        <w:t>先对</w:t>
      </w:r>
      <w:r w:rsidRPr="00336CBE">
        <w:rPr>
          <w:rFonts w:cs="Huawei Sans"/>
        </w:rPr>
        <w:t>Java</w:t>
      </w:r>
      <w:r w:rsidRPr="00336CBE">
        <w:rPr>
          <w:rFonts w:cs="Huawei Sans"/>
        </w:rPr>
        <w:t>程序进行编译</w:t>
      </w:r>
      <w:r w:rsidR="00EC509E" w:rsidRPr="00336CBE">
        <w:rPr>
          <w:rFonts w:cs="Huawei Sans"/>
        </w:rPr>
        <w:t>（进入</w:t>
      </w:r>
      <w:r w:rsidR="00EC509E" w:rsidRPr="00336CBE">
        <w:rPr>
          <w:rFonts w:cs="Huawei Sans"/>
        </w:rPr>
        <w:t>Java</w:t>
      </w:r>
      <w:r w:rsidR="00EC509E" w:rsidRPr="00336CBE">
        <w:rPr>
          <w:rFonts w:cs="Huawei Sans"/>
        </w:rPr>
        <w:t>程序的目录）</w:t>
      </w:r>
    </w:p>
    <w:p w14:paraId="44B00CE5" w14:textId="0159A878" w:rsidR="004237DC" w:rsidRPr="00A13A25" w:rsidRDefault="00233F14" w:rsidP="00A13A25">
      <w:pPr>
        <w:pStyle w:val="affffff5"/>
        <w:pBdr>
          <w:top w:val="single" w:sz="8" w:space="1" w:color="auto"/>
          <w:right w:val="single" w:sz="8" w:space="5" w:color="auto"/>
        </w:pBdr>
        <w:spacing w:line="240" w:lineRule="auto"/>
        <w:rPr>
          <w:b/>
          <w:color w:val="C7000B"/>
          <w:shd w:val="pct15" w:color="auto" w:fill="FFFFFF"/>
        </w:rPr>
      </w:pPr>
      <w:r w:rsidRPr="00437A58">
        <w:t>D:\Download&gt;</w:t>
      </w:r>
      <w:r w:rsidRPr="00420003">
        <w:rPr>
          <w:b/>
          <w:color w:val="C7000B"/>
          <w:spacing w:val="0"/>
          <w:kern w:val="0"/>
          <w:sz w:val="21"/>
          <w:szCs w:val="20"/>
        </w:rPr>
        <w:t xml:space="preserve"> </w:t>
      </w:r>
      <w:proofErr w:type="spellStart"/>
      <w:r w:rsidR="004237DC" w:rsidRPr="00A13A25">
        <w:rPr>
          <w:b/>
          <w:color w:val="C7000B"/>
          <w:shd w:val="pct15" w:color="auto" w:fill="FFFFFF"/>
        </w:rPr>
        <w:t>javac</w:t>
      </w:r>
      <w:proofErr w:type="spellEnd"/>
      <w:r w:rsidR="004237DC" w:rsidRPr="00A13A25">
        <w:rPr>
          <w:b/>
          <w:color w:val="C7000B"/>
          <w:shd w:val="pct15" w:color="auto" w:fill="FFFFFF"/>
        </w:rPr>
        <w:t xml:space="preserve"> -encoding utf-8 -</w:t>
      </w:r>
      <w:proofErr w:type="spellStart"/>
      <w:r w:rsidR="004237DC" w:rsidRPr="00A13A25">
        <w:rPr>
          <w:b/>
          <w:color w:val="C7000B"/>
          <w:shd w:val="pct15" w:color="auto" w:fill="FFFFFF"/>
        </w:rPr>
        <w:t>cp</w:t>
      </w:r>
      <w:proofErr w:type="spellEnd"/>
      <w:r w:rsidR="004237DC" w:rsidRPr="00A13A25">
        <w:rPr>
          <w:b/>
          <w:color w:val="C7000B"/>
          <w:shd w:val="pct15" w:color="auto" w:fill="FFFFFF"/>
        </w:rPr>
        <w:t xml:space="preserve"> d:\Download\m</w:t>
      </w:r>
      <w:r>
        <w:rPr>
          <w:b/>
          <w:color w:val="C7000B"/>
          <w:shd w:val="pct15" w:color="auto" w:fill="FFFFFF"/>
        </w:rPr>
        <w:t xml:space="preserve">ysql-connector-java-8.0.16.jar </w:t>
      </w:r>
      <w:r w:rsidR="004237DC" w:rsidRPr="00A13A25">
        <w:rPr>
          <w:b/>
          <w:color w:val="C7000B"/>
          <w:shd w:val="pct15" w:color="auto" w:fill="FFFFFF"/>
        </w:rPr>
        <w:t>GaussDBMySQLDemo.java</w:t>
      </w:r>
    </w:p>
    <w:p w14:paraId="30EB7679" w14:textId="77777777" w:rsidR="004237DC" w:rsidRPr="00336CBE" w:rsidRDefault="004237DC" w:rsidP="004237DC">
      <w:pPr>
        <w:pStyle w:val="1f"/>
        <w:rPr>
          <w:rFonts w:cs="Huawei Sans"/>
        </w:rPr>
      </w:pPr>
      <w:r w:rsidRPr="00336CBE">
        <w:rPr>
          <w:rFonts w:cs="Huawei Sans"/>
        </w:rPr>
        <w:t>再执行以下命令</w:t>
      </w:r>
    </w:p>
    <w:p w14:paraId="542CCC28" w14:textId="67A0C4DB" w:rsidR="004237DC" w:rsidRPr="00A13A25" w:rsidRDefault="00233F14" w:rsidP="00A13A25">
      <w:pPr>
        <w:pStyle w:val="affffff5"/>
        <w:pBdr>
          <w:top w:val="single" w:sz="8" w:space="1" w:color="auto"/>
          <w:right w:val="single" w:sz="8" w:space="5" w:color="auto"/>
        </w:pBdr>
        <w:spacing w:line="240" w:lineRule="auto"/>
        <w:rPr>
          <w:b/>
          <w:color w:val="C7000B"/>
          <w:shd w:val="pct15" w:color="auto" w:fill="FFFFFF"/>
        </w:rPr>
      </w:pPr>
      <w:r w:rsidRPr="00437A58">
        <w:t xml:space="preserve">D:\Download&gt; </w:t>
      </w:r>
      <w:r w:rsidR="004237DC" w:rsidRPr="00A13A25">
        <w:rPr>
          <w:b/>
          <w:color w:val="C7000B"/>
          <w:shd w:val="pct15" w:color="auto" w:fill="FFFFFF"/>
        </w:rPr>
        <w:t>java -</w:t>
      </w:r>
      <w:proofErr w:type="spellStart"/>
      <w:r w:rsidR="004237DC" w:rsidRPr="00A13A25">
        <w:rPr>
          <w:b/>
          <w:color w:val="C7000B"/>
          <w:shd w:val="pct15" w:color="auto" w:fill="FFFFFF"/>
        </w:rPr>
        <w:t>cp</w:t>
      </w:r>
      <w:proofErr w:type="spellEnd"/>
      <w:r w:rsidR="004237DC" w:rsidRPr="00A13A25">
        <w:rPr>
          <w:b/>
          <w:color w:val="C7000B"/>
          <w:shd w:val="pct15" w:color="auto" w:fill="FFFFFF"/>
        </w:rPr>
        <w:t xml:space="preserve"> d:\Download\mysql-connector-java-8.0.16.jar; </w:t>
      </w:r>
      <w:proofErr w:type="spellStart"/>
      <w:r w:rsidR="004237DC" w:rsidRPr="00A13A25">
        <w:rPr>
          <w:b/>
          <w:color w:val="C7000B"/>
          <w:shd w:val="pct15" w:color="auto" w:fill="FFFFFF"/>
        </w:rPr>
        <w:t>GaussDBMySQLDemo</w:t>
      </w:r>
      <w:proofErr w:type="spellEnd"/>
    </w:p>
    <w:p w14:paraId="55A11051" w14:textId="083F3B44" w:rsidR="004237DC" w:rsidRPr="00336CBE" w:rsidRDefault="004237DC" w:rsidP="006A0A2D">
      <w:pPr>
        <w:pStyle w:val="30"/>
      </w:pPr>
      <w:r w:rsidRPr="00336CBE">
        <w:t>执行结果</w:t>
      </w:r>
      <w:r w:rsidR="0089008A">
        <w:t>。</w:t>
      </w:r>
    </w:p>
    <w:p w14:paraId="1EFBE1F3" w14:textId="77777777" w:rsidR="004237DC" w:rsidRPr="00336CBE" w:rsidRDefault="004237DC" w:rsidP="004237DC">
      <w:pPr>
        <w:pStyle w:val="1f"/>
        <w:rPr>
          <w:rFonts w:cs="Huawei Sans"/>
        </w:rPr>
      </w:pPr>
      <w:r w:rsidRPr="00336CBE">
        <w:rPr>
          <w:rFonts w:cs="Huawei Sans"/>
        </w:rPr>
        <w:t>执行结果如下：</w:t>
      </w:r>
    </w:p>
    <w:p w14:paraId="4017D7AE" w14:textId="77777777" w:rsidR="004237DC" w:rsidRPr="00336CBE" w:rsidRDefault="004237DC" w:rsidP="006A0A2D">
      <w:pPr>
        <w:pStyle w:val="affffff5"/>
      </w:pPr>
      <w:r w:rsidRPr="00336CBE">
        <w:t>连接数据库</w:t>
      </w:r>
      <w:r w:rsidRPr="00336CBE">
        <w:t>...</w:t>
      </w:r>
    </w:p>
    <w:p w14:paraId="6DBA1516" w14:textId="77777777" w:rsidR="004237DC" w:rsidRPr="00336CBE" w:rsidRDefault="004237DC" w:rsidP="006A0A2D">
      <w:pPr>
        <w:pStyle w:val="affffff5"/>
      </w:pPr>
      <w:r w:rsidRPr="00336CBE">
        <w:t xml:space="preserve"> </w:t>
      </w:r>
      <w:r w:rsidRPr="00336CBE">
        <w:t>实例化</w:t>
      </w:r>
      <w:r w:rsidRPr="00336CBE">
        <w:t>Statement</w:t>
      </w:r>
      <w:r w:rsidRPr="00336CBE">
        <w:t>对象</w:t>
      </w:r>
      <w:r w:rsidRPr="00336CBE">
        <w:t>...</w:t>
      </w:r>
    </w:p>
    <w:p w14:paraId="16C7D5E5" w14:textId="77777777" w:rsidR="004237DC" w:rsidRPr="00336CBE" w:rsidRDefault="004237DC" w:rsidP="006A0A2D">
      <w:pPr>
        <w:pStyle w:val="affffff5"/>
      </w:pPr>
      <w:r w:rsidRPr="00336CBE">
        <w:t xml:space="preserve">ID: 1, </w:t>
      </w:r>
      <w:r w:rsidRPr="00336CBE">
        <w:t>站点名称</w:t>
      </w:r>
      <w:r w:rsidRPr="00336CBE">
        <w:t xml:space="preserve">: </w:t>
      </w:r>
      <w:proofErr w:type="spellStart"/>
      <w:r w:rsidRPr="00336CBE">
        <w:t>openGauss</w:t>
      </w:r>
      <w:proofErr w:type="spellEnd"/>
      <w:r w:rsidRPr="00336CBE">
        <w:t xml:space="preserve">, </w:t>
      </w:r>
      <w:r w:rsidRPr="00336CBE">
        <w:t>站点</w:t>
      </w:r>
      <w:r w:rsidRPr="00336CBE">
        <w:t xml:space="preserve"> URL: https://opengauss.org/zh/</w:t>
      </w:r>
    </w:p>
    <w:p w14:paraId="0B65710F" w14:textId="77777777" w:rsidR="004237DC" w:rsidRPr="00336CBE" w:rsidRDefault="004237DC" w:rsidP="006A0A2D">
      <w:pPr>
        <w:pStyle w:val="affffff5"/>
      </w:pPr>
      <w:r w:rsidRPr="00336CBE">
        <w:lastRenderedPageBreak/>
        <w:t xml:space="preserve">ID: 2, </w:t>
      </w:r>
      <w:r w:rsidRPr="00336CBE">
        <w:t>站点名称</w:t>
      </w:r>
      <w:r w:rsidRPr="00336CBE">
        <w:t xml:space="preserve">: </w:t>
      </w:r>
      <w:r w:rsidRPr="00336CBE">
        <w:t>华为云</w:t>
      </w:r>
      <w:r w:rsidRPr="00336CBE">
        <w:t xml:space="preserve">, </w:t>
      </w:r>
      <w:r w:rsidRPr="00336CBE">
        <w:t>站点</w:t>
      </w:r>
      <w:r w:rsidRPr="00336CBE">
        <w:t xml:space="preserve"> URL: https://www.huaweicloud.com/</w:t>
      </w:r>
    </w:p>
    <w:p w14:paraId="4DAF0F23" w14:textId="77777777" w:rsidR="004237DC" w:rsidRPr="00336CBE" w:rsidRDefault="004237DC" w:rsidP="006A0A2D">
      <w:pPr>
        <w:pStyle w:val="affffff5"/>
      </w:pPr>
      <w:r w:rsidRPr="00336CBE">
        <w:t xml:space="preserve">ID: 3, </w:t>
      </w:r>
      <w:r w:rsidRPr="00336CBE">
        <w:t>站点名称</w:t>
      </w:r>
      <w:r w:rsidRPr="00336CBE">
        <w:t xml:space="preserve">: </w:t>
      </w:r>
      <w:proofErr w:type="spellStart"/>
      <w:r w:rsidRPr="00336CBE">
        <w:t>openEuler</w:t>
      </w:r>
      <w:proofErr w:type="spellEnd"/>
      <w:r w:rsidRPr="00336CBE">
        <w:t xml:space="preserve">, </w:t>
      </w:r>
      <w:r w:rsidRPr="00336CBE">
        <w:t>站点</w:t>
      </w:r>
      <w:r w:rsidRPr="00336CBE">
        <w:t xml:space="preserve"> URL: https://openeuler.org/zh/</w:t>
      </w:r>
    </w:p>
    <w:p w14:paraId="4FE47E84" w14:textId="77777777" w:rsidR="004237DC" w:rsidRPr="00336CBE" w:rsidRDefault="004237DC" w:rsidP="006A0A2D">
      <w:pPr>
        <w:pStyle w:val="affffff5"/>
      </w:pPr>
      <w:r w:rsidRPr="00336CBE">
        <w:t xml:space="preserve">ID: 4, </w:t>
      </w:r>
      <w:r w:rsidRPr="00336CBE">
        <w:t>站点名称</w:t>
      </w:r>
      <w:r w:rsidRPr="00336CBE">
        <w:t xml:space="preserve">: </w:t>
      </w:r>
      <w:r w:rsidRPr="00336CBE">
        <w:t>华为</w:t>
      </w:r>
      <w:r w:rsidRPr="00336CBE">
        <w:t>support</w:t>
      </w:r>
      <w:r w:rsidRPr="00336CBE">
        <w:t>中心</w:t>
      </w:r>
      <w:r w:rsidRPr="00336CBE">
        <w:t xml:space="preserve">, </w:t>
      </w:r>
      <w:r w:rsidRPr="00336CBE">
        <w:t>站点</w:t>
      </w:r>
      <w:r w:rsidRPr="00336CBE">
        <w:t xml:space="preserve"> URL: https://support.huaweicloud.com/</w:t>
      </w:r>
    </w:p>
    <w:p w14:paraId="0BD66EC4" w14:textId="77777777" w:rsidR="004237DC" w:rsidRPr="00336CBE" w:rsidRDefault="004237DC" w:rsidP="006A0A2D">
      <w:pPr>
        <w:pStyle w:val="affffff5"/>
      </w:pPr>
      <w:r w:rsidRPr="00336CBE">
        <w:t>Goodbye!</w:t>
      </w:r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</w:p>
    <w:sectPr w:rsidR="004237DC" w:rsidRPr="00336CBE" w:rsidSect="006A0A2D">
      <w:headerReference w:type="default" r:id="rId27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CEF468" w14:textId="77777777" w:rsidR="000A18D6" w:rsidRDefault="000A18D6" w:rsidP="00940D2A">
      <w:pPr>
        <w:spacing w:before="0" w:after="0" w:line="240" w:lineRule="auto"/>
      </w:pPr>
      <w:r>
        <w:separator/>
      </w:r>
    </w:p>
  </w:endnote>
  <w:endnote w:type="continuationSeparator" w:id="0">
    <w:p w14:paraId="06ABB6EA" w14:textId="77777777" w:rsidR="000A18D6" w:rsidRDefault="000A18D6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Aria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TimesNewRomanPSMT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0B857F" w14:textId="77777777" w:rsidR="000A18D6" w:rsidRDefault="000A18D6" w:rsidP="00940D2A">
      <w:pPr>
        <w:spacing w:before="0" w:after="0" w:line="240" w:lineRule="auto"/>
      </w:pPr>
      <w:r>
        <w:separator/>
      </w:r>
    </w:p>
  </w:footnote>
  <w:footnote w:type="continuationSeparator" w:id="0">
    <w:p w14:paraId="6C0F5197" w14:textId="77777777" w:rsidR="000A18D6" w:rsidRDefault="000A18D6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7439D" w14:textId="77777777" w:rsidR="00C7008F" w:rsidRPr="009D4127" w:rsidRDefault="00C7008F" w:rsidP="00033B54">
    <w:pPr>
      <w:pStyle w:val="a7"/>
      <w:rPr>
        <w:rFonts w:ascii="Huawei Sans" w:eastAsia="方正兰亭黑简体" w:hAnsi="Huawei Sans"/>
      </w:rPr>
    </w:pPr>
  </w:p>
  <w:p w14:paraId="6619D47F" w14:textId="77777777" w:rsidR="00C7008F" w:rsidRPr="009D4127" w:rsidRDefault="00C7008F" w:rsidP="00033B54">
    <w:pPr>
      <w:pStyle w:val="a7"/>
      <w:rPr>
        <w:rFonts w:ascii="Huawei Sans" w:eastAsia="方正兰亭黑简体" w:hAnsi="Huawei Sans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C7008F" w:rsidRPr="009D4127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C7008F" w:rsidRPr="009D4127" w:rsidRDefault="00C7008F" w:rsidP="00854769">
          <w:pPr>
            <w:pStyle w:val="afffff"/>
            <w:jc w:val="left"/>
            <w:rPr>
              <w:rFonts w:ascii="Huawei Sans" w:eastAsia="方正兰亭黑简体" w:hAnsi="Huawei Sans"/>
            </w:rPr>
          </w:pPr>
          <w:r w:rsidRPr="009D4127">
            <w:rPr>
              <w:rFonts w:ascii="Huawei Sans" w:eastAsia="方正兰亭黑简体" w:hAnsi="Huawei Sans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C7008F" w:rsidRPr="009D4127" w:rsidRDefault="00C7008F" w:rsidP="00033B54">
          <w:pPr>
            <w:spacing w:before="120"/>
            <w:rPr>
              <w:rFonts w:ascii="Huawei Sans" w:eastAsia="方正兰亭黑简体" w:hAnsi="Huawei Sans"/>
            </w:rPr>
          </w:pPr>
        </w:p>
      </w:tc>
      <w:tc>
        <w:tcPr>
          <w:tcW w:w="7371" w:type="dxa"/>
          <w:vAlign w:val="bottom"/>
        </w:tcPr>
        <w:p w14:paraId="541AEA52" w14:textId="44AB0406" w:rsidR="00C7008F" w:rsidRPr="009D4127" w:rsidRDefault="00BD6A6F" w:rsidP="00033B54">
          <w:pPr>
            <w:pStyle w:val="TableNote"/>
            <w:ind w:left="0"/>
            <w:jc w:val="center"/>
            <w:rPr>
              <w:rFonts w:ascii="Huawei Sans" w:eastAsia="方正兰亭黑简体" w:hAnsi="Huawei Sans"/>
              <w:noProof/>
            </w:rPr>
          </w:pPr>
          <w:r>
            <w:rPr>
              <w:rFonts w:hint="eastAsia"/>
            </w:rPr>
            <w:t>使用J</w:t>
          </w:r>
          <w:r>
            <w:t>DBC</w:t>
          </w:r>
          <w:r>
            <w:rPr>
              <w:rFonts w:hint="eastAsia"/>
            </w:rPr>
            <w:t>连接</w:t>
          </w:r>
          <w:proofErr w:type="spellStart"/>
          <w:r>
            <w:rPr>
              <w:rFonts w:hint="eastAsia"/>
            </w:rPr>
            <w:t>G</w:t>
          </w:r>
          <w:r>
            <w:t>aussDB</w:t>
          </w:r>
          <w:proofErr w:type="spellEnd"/>
          <w:r>
            <w:t>(for MySQL)</w:t>
          </w:r>
          <w:r>
            <w:rPr>
              <w:rFonts w:hint="eastAsia"/>
            </w:rPr>
            <w:t>云数据库</w:t>
          </w:r>
        </w:p>
      </w:tc>
      <w:tc>
        <w:tcPr>
          <w:tcW w:w="1134" w:type="dxa"/>
          <w:vAlign w:val="bottom"/>
        </w:tcPr>
        <w:p w14:paraId="279C3BBC" w14:textId="73ABB604" w:rsidR="00C7008F" w:rsidRPr="009D4127" w:rsidRDefault="00C7008F" w:rsidP="00033B54">
          <w:pPr>
            <w:pStyle w:val="TableNote"/>
            <w:ind w:left="0"/>
            <w:jc w:val="right"/>
            <w:rPr>
              <w:rFonts w:ascii="Huawei Sans" w:eastAsia="方正兰亭黑简体" w:hAnsi="Huawei Sans"/>
              <w:noProof/>
            </w:rPr>
          </w:pPr>
          <w:r w:rsidRPr="009D4127">
            <w:rPr>
              <w:rFonts w:ascii="Huawei Sans" w:eastAsia="方正兰亭黑简体" w:hAnsi="Huawei Sans"/>
            </w:rPr>
            <w:t>第</w:t>
          </w:r>
          <w:r w:rsidRPr="009D4127">
            <w:rPr>
              <w:rFonts w:ascii="Huawei Sans" w:eastAsia="方正兰亭黑简体" w:hAnsi="Huawei Sans"/>
            </w:rPr>
            <w:fldChar w:fldCharType="begin"/>
          </w:r>
          <w:r w:rsidRPr="009D4127">
            <w:rPr>
              <w:rFonts w:ascii="Huawei Sans" w:eastAsia="方正兰亭黑简体" w:hAnsi="Huawei Sans"/>
            </w:rPr>
            <w:instrText xml:space="preserve"> PAGE </w:instrText>
          </w:r>
          <w:r w:rsidRPr="009D4127">
            <w:rPr>
              <w:rFonts w:ascii="Huawei Sans" w:eastAsia="方正兰亭黑简体" w:hAnsi="Huawei Sans"/>
            </w:rPr>
            <w:fldChar w:fldCharType="separate"/>
          </w:r>
          <w:r w:rsidR="00D71DAA">
            <w:rPr>
              <w:rFonts w:ascii="Huawei Sans" w:eastAsia="方正兰亭黑简体" w:hAnsi="Huawei Sans"/>
              <w:noProof/>
            </w:rPr>
            <w:t>9</w:t>
          </w:r>
          <w:r w:rsidRPr="009D4127">
            <w:rPr>
              <w:rFonts w:ascii="Huawei Sans" w:eastAsia="方正兰亭黑简体" w:hAnsi="Huawei Sans"/>
              <w:noProof/>
            </w:rPr>
            <w:fldChar w:fldCharType="end"/>
          </w:r>
          <w:r w:rsidRPr="009D4127">
            <w:rPr>
              <w:rFonts w:ascii="Huawei Sans" w:eastAsia="方正兰亭黑简体" w:hAnsi="Huawei Sans"/>
              <w:noProof/>
            </w:rPr>
            <w:t>页</w:t>
          </w:r>
        </w:p>
      </w:tc>
    </w:tr>
  </w:tbl>
  <w:p w14:paraId="0278FB09" w14:textId="77777777" w:rsidR="00C7008F" w:rsidRPr="009D4127" w:rsidRDefault="00C7008F" w:rsidP="00033B54">
    <w:pPr>
      <w:pStyle w:val="a7"/>
      <w:rPr>
        <w:rFonts w:ascii="Huawei Sans" w:eastAsia="方正兰亭黑简体" w:hAnsi="Huawei Sans"/>
      </w:rPr>
    </w:pPr>
  </w:p>
  <w:p w14:paraId="76432B8F" w14:textId="77777777" w:rsidR="00C7008F" w:rsidRPr="009D4127" w:rsidRDefault="00C7008F" w:rsidP="00033B54">
    <w:pPr>
      <w:pStyle w:val="a7"/>
      <w:rPr>
        <w:rFonts w:ascii="Huawei Sans" w:eastAsia="方正兰亭黑简体" w:hAnsi="Huawei Sans"/>
      </w:rPr>
    </w:pPr>
  </w:p>
  <w:p w14:paraId="2CCE42D9" w14:textId="77777777" w:rsidR="00C7008F" w:rsidRPr="009D4127" w:rsidRDefault="00C7008F">
    <w:pPr>
      <w:pStyle w:val="a7"/>
      <w:rPr>
        <w:rFonts w:ascii="Huawei Sans" w:eastAsia="方正兰亭黑简体" w:hAnsi="Huawei San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0570AC7"/>
    <w:multiLevelType w:val="hybridMultilevel"/>
    <w:tmpl w:val="7C22C9F0"/>
    <w:lvl w:ilvl="0" w:tplc="DFAA1678">
      <w:start w:val="1"/>
      <w:numFmt w:val="decimal"/>
      <w:lvlText w:val="（%1）"/>
      <w:lvlJc w:val="left"/>
      <w:pPr>
        <w:ind w:left="174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3" w15:restartNumberingAfterBreak="0">
    <w:nsid w:val="171657A1"/>
    <w:multiLevelType w:val="multilevel"/>
    <w:tmpl w:val="85020DB4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6615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4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35803486"/>
    <w:multiLevelType w:val="hybridMultilevel"/>
    <w:tmpl w:val="6B8C36B6"/>
    <w:lvl w:ilvl="0" w:tplc="DFAA1678">
      <w:start w:val="1"/>
      <w:numFmt w:val="decimal"/>
      <w:lvlText w:val="（%1）"/>
      <w:lvlJc w:val="left"/>
      <w:pPr>
        <w:ind w:left="174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9" w15:restartNumberingAfterBreak="0">
    <w:nsid w:val="409D15EF"/>
    <w:multiLevelType w:val="hybridMultilevel"/>
    <w:tmpl w:val="BC3E4A0E"/>
    <w:lvl w:ilvl="0" w:tplc="DFAA1678">
      <w:start w:val="1"/>
      <w:numFmt w:val="decimal"/>
      <w:lvlText w:val="（%1）"/>
      <w:lvlJc w:val="left"/>
      <w:pPr>
        <w:ind w:left="174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0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2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3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B87D62"/>
    <w:multiLevelType w:val="hybridMultilevel"/>
    <w:tmpl w:val="F6EEB79E"/>
    <w:lvl w:ilvl="0" w:tplc="C804DDA0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6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8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9"/>
  </w:num>
  <w:num w:numId="2">
    <w:abstractNumId w:val="11"/>
  </w:num>
  <w:num w:numId="3">
    <w:abstractNumId w:val="6"/>
  </w:num>
  <w:num w:numId="4">
    <w:abstractNumId w:val="3"/>
  </w:num>
  <w:num w:numId="5">
    <w:abstractNumId w:val="13"/>
  </w:num>
  <w:num w:numId="6">
    <w:abstractNumId w:val="5"/>
  </w:num>
  <w:num w:numId="7">
    <w:abstractNumId w:val="1"/>
  </w:num>
  <w:num w:numId="8">
    <w:abstractNumId w:val="10"/>
  </w:num>
  <w:num w:numId="9">
    <w:abstractNumId w:val="14"/>
  </w:num>
  <w:num w:numId="10">
    <w:abstractNumId w:val="12"/>
  </w:num>
  <w:num w:numId="11">
    <w:abstractNumId w:val="16"/>
  </w:num>
  <w:num w:numId="12">
    <w:abstractNumId w:val="0"/>
  </w:num>
  <w:num w:numId="13">
    <w:abstractNumId w:val="3"/>
  </w:num>
  <w:num w:numId="14">
    <w:abstractNumId w:val="4"/>
  </w:num>
  <w:num w:numId="15">
    <w:abstractNumId w:val="18"/>
  </w:num>
  <w:num w:numId="16">
    <w:abstractNumId w:val="17"/>
  </w:num>
  <w:num w:numId="17">
    <w:abstractNumId w:val="2"/>
  </w:num>
  <w:num w:numId="18">
    <w:abstractNumId w:val="9"/>
  </w:num>
  <w:num w:numId="19">
    <w:abstractNumId w:val="8"/>
  </w:num>
  <w:num w:numId="20">
    <w:abstractNumId w:val="15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3"/>
  </w:num>
  <w:num w:numId="24">
    <w:abstractNumId w:val="3"/>
  </w:num>
  <w:num w:numId="25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7315"/>
    <w:rsid w:val="00007325"/>
    <w:rsid w:val="00010C0A"/>
    <w:rsid w:val="00011630"/>
    <w:rsid w:val="00011962"/>
    <w:rsid w:val="00011B50"/>
    <w:rsid w:val="00013155"/>
    <w:rsid w:val="00014276"/>
    <w:rsid w:val="000145D8"/>
    <w:rsid w:val="00014C0D"/>
    <w:rsid w:val="000171EC"/>
    <w:rsid w:val="000172E2"/>
    <w:rsid w:val="00017C40"/>
    <w:rsid w:val="000210D2"/>
    <w:rsid w:val="0002214D"/>
    <w:rsid w:val="0002276F"/>
    <w:rsid w:val="00024836"/>
    <w:rsid w:val="0002558E"/>
    <w:rsid w:val="00027F46"/>
    <w:rsid w:val="00030293"/>
    <w:rsid w:val="000321CB"/>
    <w:rsid w:val="00033243"/>
    <w:rsid w:val="00033B54"/>
    <w:rsid w:val="00033F84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2A99"/>
    <w:rsid w:val="00064F80"/>
    <w:rsid w:val="0006678D"/>
    <w:rsid w:val="0006684D"/>
    <w:rsid w:val="00066A44"/>
    <w:rsid w:val="00066F4D"/>
    <w:rsid w:val="00070957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8037B"/>
    <w:rsid w:val="0008048D"/>
    <w:rsid w:val="00080838"/>
    <w:rsid w:val="00080D2F"/>
    <w:rsid w:val="00082C9D"/>
    <w:rsid w:val="00082F3F"/>
    <w:rsid w:val="000834DE"/>
    <w:rsid w:val="00083A51"/>
    <w:rsid w:val="00084BE0"/>
    <w:rsid w:val="0008503A"/>
    <w:rsid w:val="000854EA"/>
    <w:rsid w:val="000862CE"/>
    <w:rsid w:val="00087B38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8D6"/>
    <w:rsid w:val="000A1AFA"/>
    <w:rsid w:val="000A2674"/>
    <w:rsid w:val="000A585E"/>
    <w:rsid w:val="000A5CB3"/>
    <w:rsid w:val="000A5E01"/>
    <w:rsid w:val="000A67A6"/>
    <w:rsid w:val="000A6E55"/>
    <w:rsid w:val="000A7FBA"/>
    <w:rsid w:val="000B1E79"/>
    <w:rsid w:val="000B1F79"/>
    <w:rsid w:val="000B245B"/>
    <w:rsid w:val="000B279C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2513"/>
    <w:rsid w:val="000D41DD"/>
    <w:rsid w:val="000D57E7"/>
    <w:rsid w:val="000D601E"/>
    <w:rsid w:val="000D7694"/>
    <w:rsid w:val="000D79DE"/>
    <w:rsid w:val="000E12FE"/>
    <w:rsid w:val="000E16AA"/>
    <w:rsid w:val="000E3396"/>
    <w:rsid w:val="000E3FA8"/>
    <w:rsid w:val="000E48ED"/>
    <w:rsid w:val="000E5B3B"/>
    <w:rsid w:val="000F21A1"/>
    <w:rsid w:val="000F443B"/>
    <w:rsid w:val="000F4683"/>
    <w:rsid w:val="000F536E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F4C"/>
    <w:rsid w:val="0011199D"/>
    <w:rsid w:val="00114A3D"/>
    <w:rsid w:val="0011636E"/>
    <w:rsid w:val="00116DBF"/>
    <w:rsid w:val="001178C7"/>
    <w:rsid w:val="00117C30"/>
    <w:rsid w:val="00120C0B"/>
    <w:rsid w:val="0012112D"/>
    <w:rsid w:val="00122A8A"/>
    <w:rsid w:val="00122D74"/>
    <w:rsid w:val="00125657"/>
    <w:rsid w:val="00127C4F"/>
    <w:rsid w:val="00131CAC"/>
    <w:rsid w:val="00134805"/>
    <w:rsid w:val="00135B97"/>
    <w:rsid w:val="00135C53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967"/>
    <w:rsid w:val="00154ACF"/>
    <w:rsid w:val="00156F51"/>
    <w:rsid w:val="00160729"/>
    <w:rsid w:val="00161BC3"/>
    <w:rsid w:val="00163D02"/>
    <w:rsid w:val="001666C5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EEE"/>
    <w:rsid w:val="00187508"/>
    <w:rsid w:val="00187D22"/>
    <w:rsid w:val="00187DEF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7817"/>
    <w:rsid w:val="001B0FF2"/>
    <w:rsid w:val="001B1484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23A8"/>
    <w:rsid w:val="001C3D41"/>
    <w:rsid w:val="001C3F12"/>
    <w:rsid w:val="001C4487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13"/>
    <w:rsid w:val="001E5B72"/>
    <w:rsid w:val="001E6211"/>
    <w:rsid w:val="001E6ABB"/>
    <w:rsid w:val="001E71BD"/>
    <w:rsid w:val="001F1D00"/>
    <w:rsid w:val="001F3661"/>
    <w:rsid w:val="001F54BE"/>
    <w:rsid w:val="001F633F"/>
    <w:rsid w:val="002004D8"/>
    <w:rsid w:val="00200836"/>
    <w:rsid w:val="0020153C"/>
    <w:rsid w:val="00203E5B"/>
    <w:rsid w:val="002044DD"/>
    <w:rsid w:val="00210AA0"/>
    <w:rsid w:val="002116A0"/>
    <w:rsid w:val="0021235C"/>
    <w:rsid w:val="002134C0"/>
    <w:rsid w:val="0021362D"/>
    <w:rsid w:val="00213E96"/>
    <w:rsid w:val="002148FC"/>
    <w:rsid w:val="00215F94"/>
    <w:rsid w:val="00216D88"/>
    <w:rsid w:val="00217D84"/>
    <w:rsid w:val="00220C70"/>
    <w:rsid w:val="002213B8"/>
    <w:rsid w:val="002226E2"/>
    <w:rsid w:val="002245F2"/>
    <w:rsid w:val="002247BC"/>
    <w:rsid w:val="00225DA0"/>
    <w:rsid w:val="002315E3"/>
    <w:rsid w:val="0023220D"/>
    <w:rsid w:val="00232D1D"/>
    <w:rsid w:val="00233F14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4FAD"/>
    <w:rsid w:val="0025553E"/>
    <w:rsid w:val="00257718"/>
    <w:rsid w:val="002605B0"/>
    <w:rsid w:val="00260775"/>
    <w:rsid w:val="00261D29"/>
    <w:rsid w:val="00262636"/>
    <w:rsid w:val="00264059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67B5"/>
    <w:rsid w:val="002867C1"/>
    <w:rsid w:val="00287854"/>
    <w:rsid w:val="00287B6B"/>
    <w:rsid w:val="00287E2E"/>
    <w:rsid w:val="0029076F"/>
    <w:rsid w:val="002907EC"/>
    <w:rsid w:val="00292365"/>
    <w:rsid w:val="002935E0"/>
    <w:rsid w:val="00294C23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B6CBE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BEE"/>
    <w:rsid w:val="002C5EE9"/>
    <w:rsid w:val="002C6505"/>
    <w:rsid w:val="002D10F5"/>
    <w:rsid w:val="002D1728"/>
    <w:rsid w:val="002D489E"/>
    <w:rsid w:val="002D5BF8"/>
    <w:rsid w:val="002D6C54"/>
    <w:rsid w:val="002D7B43"/>
    <w:rsid w:val="002E0191"/>
    <w:rsid w:val="002E48D0"/>
    <w:rsid w:val="002E5399"/>
    <w:rsid w:val="002E6900"/>
    <w:rsid w:val="002F014B"/>
    <w:rsid w:val="002F061F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03E"/>
    <w:rsid w:val="00303D9D"/>
    <w:rsid w:val="003041A0"/>
    <w:rsid w:val="00305BEB"/>
    <w:rsid w:val="00305FB3"/>
    <w:rsid w:val="00306280"/>
    <w:rsid w:val="00307DBA"/>
    <w:rsid w:val="00311171"/>
    <w:rsid w:val="00312DF1"/>
    <w:rsid w:val="003141CC"/>
    <w:rsid w:val="00314574"/>
    <w:rsid w:val="003162AE"/>
    <w:rsid w:val="0031692E"/>
    <w:rsid w:val="00316C8E"/>
    <w:rsid w:val="00320117"/>
    <w:rsid w:val="00321154"/>
    <w:rsid w:val="00322063"/>
    <w:rsid w:val="00325029"/>
    <w:rsid w:val="003267BB"/>
    <w:rsid w:val="00327963"/>
    <w:rsid w:val="00327A89"/>
    <w:rsid w:val="00332EC1"/>
    <w:rsid w:val="003344D9"/>
    <w:rsid w:val="00336CBE"/>
    <w:rsid w:val="003372EA"/>
    <w:rsid w:val="00337A16"/>
    <w:rsid w:val="00337B1D"/>
    <w:rsid w:val="00340C4B"/>
    <w:rsid w:val="00342110"/>
    <w:rsid w:val="00342D8B"/>
    <w:rsid w:val="003449B6"/>
    <w:rsid w:val="00345758"/>
    <w:rsid w:val="00345CA8"/>
    <w:rsid w:val="003460BF"/>
    <w:rsid w:val="003461B0"/>
    <w:rsid w:val="0034741F"/>
    <w:rsid w:val="00350893"/>
    <w:rsid w:val="00350A7D"/>
    <w:rsid w:val="00351D90"/>
    <w:rsid w:val="00352F23"/>
    <w:rsid w:val="003539B9"/>
    <w:rsid w:val="00354F26"/>
    <w:rsid w:val="00355556"/>
    <w:rsid w:val="003579F6"/>
    <w:rsid w:val="00360713"/>
    <w:rsid w:val="003610EF"/>
    <w:rsid w:val="00361792"/>
    <w:rsid w:val="00361F14"/>
    <w:rsid w:val="00362546"/>
    <w:rsid w:val="003629CB"/>
    <w:rsid w:val="00362BAD"/>
    <w:rsid w:val="00362ECF"/>
    <w:rsid w:val="0036631D"/>
    <w:rsid w:val="00366E4B"/>
    <w:rsid w:val="00370DC3"/>
    <w:rsid w:val="00373B2C"/>
    <w:rsid w:val="00375EAD"/>
    <w:rsid w:val="00382427"/>
    <w:rsid w:val="00382C74"/>
    <w:rsid w:val="00383C67"/>
    <w:rsid w:val="00384F48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011"/>
    <w:rsid w:val="0039711D"/>
    <w:rsid w:val="003A104F"/>
    <w:rsid w:val="003A109D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9B5"/>
    <w:rsid w:val="003C1E9E"/>
    <w:rsid w:val="003C2E2D"/>
    <w:rsid w:val="003C30C3"/>
    <w:rsid w:val="003C39E6"/>
    <w:rsid w:val="003C5BE1"/>
    <w:rsid w:val="003C5D2B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5019"/>
    <w:rsid w:val="003E5313"/>
    <w:rsid w:val="003E63EC"/>
    <w:rsid w:val="003E7FEC"/>
    <w:rsid w:val="003F0B45"/>
    <w:rsid w:val="003F0F18"/>
    <w:rsid w:val="003F3A47"/>
    <w:rsid w:val="003F3D2A"/>
    <w:rsid w:val="003F4170"/>
    <w:rsid w:val="003F43CE"/>
    <w:rsid w:val="003F4FCF"/>
    <w:rsid w:val="003F7555"/>
    <w:rsid w:val="003F7BA7"/>
    <w:rsid w:val="00400F61"/>
    <w:rsid w:val="00403032"/>
    <w:rsid w:val="0040332D"/>
    <w:rsid w:val="004040EF"/>
    <w:rsid w:val="004053CB"/>
    <w:rsid w:val="0041039A"/>
    <w:rsid w:val="00411791"/>
    <w:rsid w:val="00413400"/>
    <w:rsid w:val="004136A5"/>
    <w:rsid w:val="0041409F"/>
    <w:rsid w:val="00416E2E"/>
    <w:rsid w:val="00420B72"/>
    <w:rsid w:val="00422748"/>
    <w:rsid w:val="004237DC"/>
    <w:rsid w:val="004278B5"/>
    <w:rsid w:val="004300F4"/>
    <w:rsid w:val="004314CE"/>
    <w:rsid w:val="0043235F"/>
    <w:rsid w:val="004346AD"/>
    <w:rsid w:val="004356EB"/>
    <w:rsid w:val="00435FAE"/>
    <w:rsid w:val="0043602D"/>
    <w:rsid w:val="0043675F"/>
    <w:rsid w:val="00436804"/>
    <w:rsid w:val="00436B92"/>
    <w:rsid w:val="00437A58"/>
    <w:rsid w:val="00440AA8"/>
    <w:rsid w:val="00441D72"/>
    <w:rsid w:val="00447103"/>
    <w:rsid w:val="0044762D"/>
    <w:rsid w:val="00450E12"/>
    <w:rsid w:val="00451CF6"/>
    <w:rsid w:val="004528A8"/>
    <w:rsid w:val="0045366D"/>
    <w:rsid w:val="004547B4"/>
    <w:rsid w:val="00455497"/>
    <w:rsid w:val="00457348"/>
    <w:rsid w:val="004601F1"/>
    <w:rsid w:val="0046196F"/>
    <w:rsid w:val="004622AB"/>
    <w:rsid w:val="00462D8E"/>
    <w:rsid w:val="0046363A"/>
    <w:rsid w:val="00463820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5C1C"/>
    <w:rsid w:val="00496E4C"/>
    <w:rsid w:val="00497F73"/>
    <w:rsid w:val="004A2642"/>
    <w:rsid w:val="004A2673"/>
    <w:rsid w:val="004A31D9"/>
    <w:rsid w:val="004A3445"/>
    <w:rsid w:val="004A3992"/>
    <w:rsid w:val="004A4005"/>
    <w:rsid w:val="004B0C77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97C"/>
    <w:rsid w:val="004F6CED"/>
    <w:rsid w:val="005016A8"/>
    <w:rsid w:val="00501B07"/>
    <w:rsid w:val="00501EA8"/>
    <w:rsid w:val="00502FBA"/>
    <w:rsid w:val="00503848"/>
    <w:rsid w:val="00503D14"/>
    <w:rsid w:val="00504B55"/>
    <w:rsid w:val="0050551A"/>
    <w:rsid w:val="0050614A"/>
    <w:rsid w:val="00507E2A"/>
    <w:rsid w:val="005124EE"/>
    <w:rsid w:val="005135D9"/>
    <w:rsid w:val="00521354"/>
    <w:rsid w:val="005214A7"/>
    <w:rsid w:val="00522580"/>
    <w:rsid w:val="00523C28"/>
    <w:rsid w:val="0052474E"/>
    <w:rsid w:val="00526952"/>
    <w:rsid w:val="00526BBC"/>
    <w:rsid w:val="00530302"/>
    <w:rsid w:val="00530D24"/>
    <w:rsid w:val="00530DAE"/>
    <w:rsid w:val="0053194D"/>
    <w:rsid w:val="00533708"/>
    <w:rsid w:val="005350A0"/>
    <w:rsid w:val="00536900"/>
    <w:rsid w:val="00536D4D"/>
    <w:rsid w:val="00537472"/>
    <w:rsid w:val="00540468"/>
    <w:rsid w:val="00543953"/>
    <w:rsid w:val="00543A76"/>
    <w:rsid w:val="00543FDE"/>
    <w:rsid w:val="00545A3D"/>
    <w:rsid w:val="005476F7"/>
    <w:rsid w:val="00547873"/>
    <w:rsid w:val="0055520C"/>
    <w:rsid w:val="0055595D"/>
    <w:rsid w:val="00556DB2"/>
    <w:rsid w:val="005578B6"/>
    <w:rsid w:val="005607FC"/>
    <w:rsid w:val="00562E3E"/>
    <w:rsid w:val="00563999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92EA9"/>
    <w:rsid w:val="00594091"/>
    <w:rsid w:val="00596A92"/>
    <w:rsid w:val="005A0AAD"/>
    <w:rsid w:val="005A1A80"/>
    <w:rsid w:val="005A1E6F"/>
    <w:rsid w:val="005A26CE"/>
    <w:rsid w:val="005A348F"/>
    <w:rsid w:val="005A44AA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5B16"/>
    <w:rsid w:val="005B6D8C"/>
    <w:rsid w:val="005B755C"/>
    <w:rsid w:val="005B7DC2"/>
    <w:rsid w:val="005B7E6C"/>
    <w:rsid w:val="005C4B55"/>
    <w:rsid w:val="005C4E64"/>
    <w:rsid w:val="005C5646"/>
    <w:rsid w:val="005C7FAB"/>
    <w:rsid w:val="005D203C"/>
    <w:rsid w:val="005D2A15"/>
    <w:rsid w:val="005D2DB6"/>
    <w:rsid w:val="005D3C85"/>
    <w:rsid w:val="005D4160"/>
    <w:rsid w:val="005D419D"/>
    <w:rsid w:val="005D499C"/>
    <w:rsid w:val="005D4B94"/>
    <w:rsid w:val="005D4C6C"/>
    <w:rsid w:val="005E004F"/>
    <w:rsid w:val="005E0257"/>
    <w:rsid w:val="005E08C3"/>
    <w:rsid w:val="005E2BA8"/>
    <w:rsid w:val="005E2DD2"/>
    <w:rsid w:val="005E4B56"/>
    <w:rsid w:val="005E5310"/>
    <w:rsid w:val="005E629B"/>
    <w:rsid w:val="005F10B1"/>
    <w:rsid w:val="005F26D0"/>
    <w:rsid w:val="005F2A85"/>
    <w:rsid w:val="005F383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74FF"/>
    <w:rsid w:val="0061787C"/>
    <w:rsid w:val="00620B4A"/>
    <w:rsid w:val="00621B0C"/>
    <w:rsid w:val="00621FE8"/>
    <w:rsid w:val="00622AD7"/>
    <w:rsid w:val="00623396"/>
    <w:rsid w:val="00624F47"/>
    <w:rsid w:val="006259EC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A4C"/>
    <w:rsid w:val="00674FA2"/>
    <w:rsid w:val="006765F5"/>
    <w:rsid w:val="00676C2A"/>
    <w:rsid w:val="00680302"/>
    <w:rsid w:val="00680585"/>
    <w:rsid w:val="00680B76"/>
    <w:rsid w:val="00681061"/>
    <w:rsid w:val="00683953"/>
    <w:rsid w:val="0068422F"/>
    <w:rsid w:val="00691C48"/>
    <w:rsid w:val="00691CA6"/>
    <w:rsid w:val="0069554C"/>
    <w:rsid w:val="00695D19"/>
    <w:rsid w:val="00697D2C"/>
    <w:rsid w:val="006A0A2D"/>
    <w:rsid w:val="006A144A"/>
    <w:rsid w:val="006A22A1"/>
    <w:rsid w:val="006A25D7"/>
    <w:rsid w:val="006A39FD"/>
    <w:rsid w:val="006A458E"/>
    <w:rsid w:val="006A7AB4"/>
    <w:rsid w:val="006B58EE"/>
    <w:rsid w:val="006B5E98"/>
    <w:rsid w:val="006B6A79"/>
    <w:rsid w:val="006B753A"/>
    <w:rsid w:val="006C1E0B"/>
    <w:rsid w:val="006C425F"/>
    <w:rsid w:val="006C4329"/>
    <w:rsid w:val="006C559F"/>
    <w:rsid w:val="006C65AA"/>
    <w:rsid w:val="006C756C"/>
    <w:rsid w:val="006D0B05"/>
    <w:rsid w:val="006D46A5"/>
    <w:rsid w:val="006D622A"/>
    <w:rsid w:val="006E0824"/>
    <w:rsid w:val="006E17E3"/>
    <w:rsid w:val="006E2DF2"/>
    <w:rsid w:val="006E2F9F"/>
    <w:rsid w:val="006E70B8"/>
    <w:rsid w:val="006F206B"/>
    <w:rsid w:val="006F23AF"/>
    <w:rsid w:val="006F2A6C"/>
    <w:rsid w:val="006F3081"/>
    <w:rsid w:val="006F30BD"/>
    <w:rsid w:val="006F4046"/>
    <w:rsid w:val="006F58F0"/>
    <w:rsid w:val="006F6B63"/>
    <w:rsid w:val="007029D0"/>
    <w:rsid w:val="0070345E"/>
    <w:rsid w:val="0070376F"/>
    <w:rsid w:val="007042AA"/>
    <w:rsid w:val="007043C1"/>
    <w:rsid w:val="00704E84"/>
    <w:rsid w:val="00705017"/>
    <w:rsid w:val="0070636C"/>
    <w:rsid w:val="00707F57"/>
    <w:rsid w:val="007117AB"/>
    <w:rsid w:val="00711AA7"/>
    <w:rsid w:val="00712458"/>
    <w:rsid w:val="00713707"/>
    <w:rsid w:val="00714159"/>
    <w:rsid w:val="00714C88"/>
    <w:rsid w:val="007153FB"/>
    <w:rsid w:val="00715EF5"/>
    <w:rsid w:val="007163A7"/>
    <w:rsid w:val="00716916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5F00"/>
    <w:rsid w:val="00765F6C"/>
    <w:rsid w:val="0076735B"/>
    <w:rsid w:val="007673B1"/>
    <w:rsid w:val="00771F53"/>
    <w:rsid w:val="00774DDB"/>
    <w:rsid w:val="007750B2"/>
    <w:rsid w:val="00775422"/>
    <w:rsid w:val="00780864"/>
    <w:rsid w:val="00781B39"/>
    <w:rsid w:val="00782138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649"/>
    <w:rsid w:val="007A17F1"/>
    <w:rsid w:val="007A2E34"/>
    <w:rsid w:val="007A40F2"/>
    <w:rsid w:val="007A4B89"/>
    <w:rsid w:val="007B1662"/>
    <w:rsid w:val="007B1E9D"/>
    <w:rsid w:val="007B2C62"/>
    <w:rsid w:val="007B43DA"/>
    <w:rsid w:val="007B570C"/>
    <w:rsid w:val="007B5F15"/>
    <w:rsid w:val="007B656E"/>
    <w:rsid w:val="007C0C8B"/>
    <w:rsid w:val="007C16D6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945"/>
    <w:rsid w:val="007E2B96"/>
    <w:rsid w:val="007E2F3F"/>
    <w:rsid w:val="007E30DF"/>
    <w:rsid w:val="007E4F2E"/>
    <w:rsid w:val="007E59F2"/>
    <w:rsid w:val="007E5BBA"/>
    <w:rsid w:val="007E5E20"/>
    <w:rsid w:val="007E6778"/>
    <w:rsid w:val="007F1CDC"/>
    <w:rsid w:val="007F2ED8"/>
    <w:rsid w:val="007F349E"/>
    <w:rsid w:val="007F5A96"/>
    <w:rsid w:val="007F72E4"/>
    <w:rsid w:val="007F79DF"/>
    <w:rsid w:val="007F7AA3"/>
    <w:rsid w:val="007F7C13"/>
    <w:rsid w:val="00800C7D"/>
    <w:rsid w:val="008019B8"/>
    <w:rsid w:val="00801AA0"/>
    <w:rsid w:val="00802CB6"/>
    <w:rsid w:val="00803565"/>
    <w:rsid w:val="00803612"/>
    <w:rsid w:val="008054F9"/>
    <w:rsid w:val="00806486"/>
    <w:rsid w:val="00806744"/>
    <w:rsid w:val="00806D41"/>
    <w:rsid w:val="00807F84"/>
    <w:rsid w:val="00810E74"/>
    <w:rsid w:val="00811280"/>
    <w:rsid w:val="00811B8B"/>
    <w:rsid w:val="00811EA4"/>
    <w:rsid w:val="0081257B"/>
    <w:rsid w:val="0081325E"/>
    <w:rsid w:val="00814B59"/>
    <w:rsid w:val="0081556A"/>
    <w:rsid w:val="00816D0E"/>
    <w:rsid w:val="008170F5"/>
    <w:rsid w:val="00817623"/>
    <w:rsid w:val="008178E2"/>
    <w:rsid w:val="0082028F"/>
    <w:rsid w:val="00820D56"/>
    <w:rsid w:val="008222C3"/>
    <w:rsid w:val="008226AF"/>
    <w:rsid w:val="00823835"/>
    <w:rsid w:val="00823A06"/>
    <w:rsid w:val="008251CB"/>
    <w:rsid w:val="00825757"/>
    <w:rsid w:val="00826AC1"/>
    <w:rsid w:val="00827991"/>
    <w:rsid w:val="00832F4E"/>
    <w:rsid w:val="008330FA"/>
    <w:rsid w:val="00834E02"/>
    <w:rsid w:val="008354A3"/>
    <w:rsid w:val="0084058A"/>
    <w:rsid w:val="00840A12"/>
    <w:rsid w:val="00841556"/>
    <w:rsid w:val="00842A43"/>
    <w:rsid w:val="00843274"/>
    <w:rsid w:val="0084363F"/>
    <w:rsid w:val="00843817"/>
    <w:rsid w:val="0084430F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3E4A"/>
    <w:rsid w:val="00864F67"/>
    <w:rsid w:val="00865C51"/>
    <w:rsid w:val="00866CFB"/>
    <w:rsid w:val="00870F0E"/>
    <w:rsid w:val="008711C0"/>
    <w:rsid w:val="008731B3"/>
    <w:rsid w:val="0087575D"/>
    <w:rsid w:val="008763C5"/>
    <w:rsid w:val="0087789B"/>
    <w:rsid w:val="00877F78"/>
    <w:rsid w:val="008815FE"/>
    <w:rsid w:val="00883CD8"/>
    <w:rsid w:val="00883E98"/>
    <w:rsid w:val="008845C4"/>
    <w:rsid w:val="00884B45"/>
    <w:rsid w:val="00887F79"/>
    <w:rsid w:val="0089008A"/>
    <w:rsid w:val="00890300"/>
    <w:rsid w:val="00890E6E"/>
    <w:rsid w:val="0089106F"/>
    <w:rsid w:val="00892ED7"/>
    <w:rsid w:val="008938AC"/>
    <w:rsid w:val="00894601"/>
    <w:rsid w:val="00894B1A"/>
    <w:rsid w:val="00895D3D"/>
    <w:rsid w:val="00896E8D"/>
    <w:rsid w:val="00897757"/>
    <w:rsid w:val="008A08C6"/>
    <w:rsid w:val="008A0CDC"/>
    <w:rsid w:val="008A288E"/>
    <w:rsid w:val="008A2AB2"/>
    <w:rsid w:val="008A3B32"/>
    <w:rsid w:val="008A4ADD"/>
    <w:rsid w:val="008A4BDD"/>
    <w:rsid w:val="008A4D6B"/>
    <w:rsid w:val="008A4D88"/>
    <w:rsid w:val="008A5256"/>
    <w:rsid w:val="008B0E3E"/>
    <w:rsid w:val="008B17EE"/>
    <w:rsid w:val="008B2CE0"/>
    <w:rsid w:val="008B34F2"/>
    <w:rsid w:val="008B4C3B"/>
    <w:rsid w:val="008B4D70"/>
    <w:rsid w:val="008B5835"/>
    <w:rsid w:val="008B6D57"/>
    <w:rsid w:val="008B7B9B"/>
    <w:rsid w:val="008C0438"/>
    <w:rsid w:val="008C09F3"/>
    <w:rsid w:val="008C2087"/>
    <w:rsid w:val="008C21B8"/>
    <w:rsid w:val="008C2E4D"/>
    <w:rsid w:val="008C30F4"/>
    <w:rsid w:val="008C5037"/>
    <w:rsid w:val="008C7F85"/>
    <w:rsid w:val="008D2C22"/>
    <w:rsid w:val="008D5DFA"/>
    <w:rsid w:val="008D76B5"/>
    <w:rsid w:val="008E0285"/>
    <w:rsid w:val="008E322E"/>
    <w:rsid w:val="008E5F42"/>
    <w:rsid w:val="008E6235"/>
    <w:rsid w:val="008E68BA"/>
    <w:rsid w:val="008E72B4"/>
    <w:rsid w:val="008F09EC"/>
    <w:rsid w:val="008F2081"/>
    <w:rsid w:val="008F7FF9"/>
    <w:rsid w:val="00900AEF"/>
    <w:rsid w:val="00902B2B"/>
    <w:rsid w:val="00903192"/>
    <w:rsid w:val="00903F93"/>
    <w:rsid w:val="009058A8"/>
    <w:rsid w:val="0090670B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5318"/>
    <w:rsid w:val="00925EA4"/>
    <w:rsid w:val="009301F6"/>
    <w:rsid w:val="00931412"/>
    <w:rsid w:val="009319E8"/>
    <w:rsid w:val="00934483"/>
    <w:rsid w:val="0093652D"/>
    <w:rsid w:val="00937764"/>
    <w:rsid w:val="009379C2"/>
    <w:rsid w:val="00940D2A"/>
    <w:rsid w:val="00941295"/>
    <w:rsid w:val="00941CE0"/>
    <w:rsid w:val="00943F7A"/>
    <w:rsid w:val="00947A35"/>
    <w:rsid w:val="00950A31"/>
    <w:rsid w:val="00951F14"/>
    <w:rsid w:val="009540D2"/>
    <w:rsid w:val="009574FE"/>
    <w:rsid w:val="00963BC9"/>
    <w:rsid w:val="009642C5"/>
    <w:rsid w:val="00964E90"/>
    <w:rsid w:val="00965B42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7DD6"/>
    <w:rsid w:val="00980F37"/>
    <w:rsid w:val="00982BE1"/>
    <w:rsid w:val="00983660"/>
    <w:rsid w:val="00984F4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65E8"/>
    <w:rsid w:val="009A6947"/>
    <w:rsid w:val="009A6B73"/>
    <w:rsid w:val="009A72CE"/>
    <w:rsid w:val="009A7644"/>
    <w:rsid w:val="009A7B6B"/>
    <w:rsid w:val="009B014A"/>
    <w:rsid w:val="009B0855"/>
    <w:rsid w:val="009B2AEB"/>
    <w:rsid w:val="009B2E12"/>
    <w:rsid w:val="009B499C"/>
    <w:rsid w:val="009B5EFA"/>
    <w:rsid w:val="009B7234"/>
    <w:rsid w:val="009B7760"/>
    <w:rsid w:val="009C1BE8"/>
    <w:rsid w:val="009C3747"/>
    <w:rsid w:val="009C3DB8"/>
    <w:rsid w:val="009C4F82"/>
    <w:rsid w:val="009C6EF4"/>
    <w:rsid w:val="009C730E"/>
    <w:rsid w:val="009D0212"/>
    <w:rsid w:val="009D0D2A"/>
    <w:rsid w:val="009D19D5"/>
    <w:rsid w:val="009D2C7C"/>
    <w:rsid w:val="009D4127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1210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742"/>
    <w:rsid w:val="00A12301"/>
    <w:rsid w:val="00A13A25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30296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180F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E5D"/>
    <w:rsid w:val="00A81100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444"/>
    <w:rsid w:val="00AD0914"/>
    <w:rsid w:val="00AD1C1B"/>
    <w:rsid w:val="00AD1EE1"/>
    <w:rsid w:val="00AD28B3"/>
    <w:rsid w:val="00AD3733"/>
    <w:rsid w:val="00AD442D"/>
    <w:rsid w:val="00AD482A"/>
    <w:rsid w:val="00AD48F7"/>
    <w:rsid w:val="00AD6D29"/>
    <w:rsid w:val="00AD7A12"/>
    <w:rsid w:val="00AD7D83"/>
    <w:rsid w:val="00AE38D9"/>
    <w:rsid w:val="00AE5AB6"/>
    <w:rsid w:val="00AE5E1E"/>
    <w:rsid w:val="00AE6172"/>
    <w:rsid w:val="00AF18DD"/>
    <w:rsid w:val="00AF2E9B"/>
    <w:rsid w:val="00AF63C5"/>
    <w:rsid w:val="00AF79D0"/>
    <w:rsid w:val="00B0131B"/>
    <w:rsid w:val="00B019CA"/>
    <w:rsid w:val="00B02320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156D5"/>
    <w:rsid w:val="00B201C9"/>
    <w:rsid w:val="00B2047C"/>
    <w:rsid w:val="00B219FC"/>
    <w:rsid w:val="00B22966"/>
    <w:rsid w:val="00B22BAC"/>
    <w:rsid w:val="00B23A0F"/>
    <w:rsid w:val="00B23E35"/>
    <w:rsid w:val="00B27534"/>
    <w:rsid w:val="00B3026B"/>
    <w:rsid w:val="00B3254B"/>
    <w:rsid w:val="00B32B98"/>
    <w:rsid w:val="00B32C83"/>
    <w:rsid w:val="00B35FD0"/>
    <w:rsid w:val="00B3672F"/>
    <w:rsid w:val="00B37A3E"/>
    <w:rsid w:val="00B40687"/>
    <w:rsid w:val="00B40D7A"/>
    <w:rsid w:val="00B4225D"/>
    <w:rsid w:val="00B42677"/>
    <w:rsid w:val="00B434B0"/>
    <w:rsid w:val="00B476CD"/>
    <w:rsid w:val="00B51FE4"/>
    <w:rsid w:val="00B52D8B"/>
    <w:rsid w:val="00B53096"/>
    <w:rsid w:val="00B546C4"/>
    <w:rsid w:val="00B55F9B"/>
    <w:rsid w:val="00B56EBF"/>
    <w:rsid w:val="00B602CD"/>
    <w:rsid w:val="00B60EC4"/>
    <w:rsid w:val="00B617D6"/>
    <w:rsid w:val="00B62F16"/>
    <w:rsid w:val="00B6330A"/>
    <w:rsid w:val="00B6476C"/>
    <w:rsid w:val="00B66DA1"/>
    <w:rsid w:val="00B6735C"/>
    <w:rsid w:val="00B72ACC"/>
    <w:rsid w:val="00B736C2"/>
    <w:rsid w:val="00B75A84"/>
    <w:rsid w:val="00B814FD"/>
    <w:rsid w:val="00B81DEF"/>
    <w:rsid w:val="00B82F1B"/>
    <w:rsid w:val="00B83916"/>
    <w:rsid w:val="00B83DFF"/>
    <w:rsid w:val="00B8503A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D26"/>
    <w:rsid w:val="00BB1121"/>
    <w:rsid w:val="00BB13B1"/>
    <w:rsid w:val="00BB18B3"/>
    <w:rsid w:val="00BB1B45"/>
    <w:rsid w:val="00BB3A14"/>
    <w:rsid w:val="00BB60FF"/>
    <w:rsid w:val="00BB7A7C"/>
    <w:rsid w:val="00BC0B94"/>
    <w:rsid w:val="00BC128B"/>
    <w:rsid w:val="00BC19DC"/>
    <w:rsid w:val="00BC365E"/>
    <w:rsid w:val="00BC50B6"/>
    <w:rsid w:val="00BC5C02"/>
    <w:rsid w:val="00BC7C8F"/>
    <w:rsid w:val="00BD0135"/>
    <w:rsid w:val="00BD0B27"/>
    <w:rsid w:val="00BD38BD"/>
    <w:rsid w:val="00BD6A6F"/>
    <w:rsid w:val="00BE05AF"/>
    <w:rsid w:val="00BE174A"/>
    <w:rsid w:val="00BE194F"/>
    <w:rsid w:val="00BE1DA9"/>
    <w:rsid w:val="00BE3B30"/>
    <w:rsid w:val="00BE5A13"/>
    <w:rsid w:val="00BE6A13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3A93"/>
    <w:rsid w:val="00C05792"/>
    <w:rsid w:val="00C060BC"/>
    <w:rsid w:val="00C066BC"/>
    <w:rsid w:val="00C06F68"/>
    <w:rsid w:val="00C0731A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301"/>
    <w:rsid w:val="00C5274C"/>
    <w:rsid w:val="00C5363D"/>
    <w:rsid w:val="00C54293"/>
    <w:rsid w:val="00C57360"/>
    <w:rsid w:val="00C57AA7"/>
    <w:rsid w:val="00C57E7D"/>
    <w:rsid w:val="00C602AF"/>
    <w:rsid w:val="00C63397"/>
    <w:rsid w:val="00C67061"/>
    <w:rsid w:val="00C672C6"/>
    <w:rsid w:val="00C7008F"/>
    <w:rsid w:val="00C71844"/>
    <w:rsid w:val="00C72048"/>
    <w:rsid w:val="00C72410"/>
    <w:rsid w:val="00C72E0B"/>
    <w:rsid w:val="00C7376F"/>
    <w:rsid w:val="00C75C41"/>
    <w:rsid w:val="00C76C94"/>
    <w:rsid w:val="00C77E6C"/>
    <w:rsid w:val="00C82BCB"/>
    <w:rsid w:val="00C82FB3"/>
    <w:rsid w:val="00C84622"/>
    <w:rsid w:val="00C84841"/>
    <w:rsid w:val="00C85E9D"/>
    <w:rsid w:val="00C86863"/>
    <w:rsid w:val="00C87587"/>
    <w:rsid w:val="00C9043E"/>
    <w:rsid w:val="00C919E6"/>
    <w:rsid w:val="00C91D8E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43F"/>
    <w:rsid w:val="00CB12B5"/>
    <w:rsid w:val="00CB32ED"/>
    <w:rsid w:val="00CB472C"/>
    <w:rsid w:val="00CB76A4"/>
    <w:rsid w:val="00CC0FB5"/>
    <w:rsid w:val="00CC5335"/>
    <w:rsid w:val="00CC6A2B"/>
    <w:rsid w:val="00CC7F17"/>
    <w:rsid w:val="00CD1F3E"/>
    <w:rsid w:val="00CD510E"/>
    <w:rsid w:val="00CD5637"/>
    <w:rsid w:val="00CD5FCA"/>
    <w:rsid w:val="00CD7055"/>
    <w:rsid w:val="00CE31C9"/>
    <w:rsid w:val="00CE4471"/>
    <w:rsid w:val="00CE47DC"/>
    <w:rsid w:val="00CE4BA5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54FB"/>
    <w:rsid w:val="00D06102"/>
    <w:rsid w:val="00D063A8"/>
    <w:rsid w:val="00D064FF"/>
    <w:rsid w:val="00D065EA"/>
    <w:rsid w:val="00D069B3"/>
    <w:rsid w:val="00D07622"/>
    <w:rsid w:val="00D07E88"/>
    <w:rsid w:val="00D100E0"/>
    <w:rsid w:val="00D11BC7"/>
    <w:rsid w:val="00D12A88"/>
    <w:rsid w:val="00D13439"/>
    <w:rsid w:val="00D1479A"/>
    <w:rsid w:val="00D14B03"/>
    <w:rsid w:val="00D157DD"/>
    <w:rsid w:val="00D158F8"/>
    <w:rsid w:val="00D173F3"/>
    <w:rsid w:val="00D175D4"/>
    <w:rsid w:val="00D2174E"/>
    <w:rsid w:val="00D22B29"/>
    <w:rsid w:val="00D23189"/>
    <w:rsid w:val="00D256C4"/>
    <w:rsid w:val="00D26DAA"/>
    <w:rsid w:val="00D26F70"/>
    <w:rsid w:val="00D27659"/>
    <w:rsid w:val="00D277C9"/>
    <w:rsid w:val="00D31358"/>
    <w:rsid w:val="00D31E13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2817"/>
    <w:rsid w:val="00D43650"/>
    <w:rsid w:val="00D4421C"/>
    <w:rsid w:val="00D44FDB"/>
    <w:rsid w:val="00D46064"/>
    <w:rsid w:val="00D507E6"/>
    <w:rsid w:val="00D546F0"/>
    <w:rsid w:val="00D54DA0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1762"/>
    <w:rsid w:val="00D63AF2"/>
    <w:rsid w:val="00D643E8"/>
    <w:rsid w:val="00D65514"/>
    <w:rsid w:val="00D65689"/>
    <w:rsid w:val="00D65C31"/>
    <w:rsid w:val="00D661A8"/>
    <w:rsid w:val="00D66D85"/>
    <w:rsid w:val="00D67D46"/>
    <w:rsid w:val="00D70172"/>
    <w:rsid w:val="00D705F1"/>
    <w:rsid w:val="00D711C3"/>
    <w:rsid w:val="00D71DAA"/>
    <w:rsid w:val="00D72DB1"/>
    <w:rsid w:val="00D7434C"/>
    <w:rsid w:val="00D747A4"/>
    <w:rsid w:val="00D74AE8"/>
    <w:rsid w:val="00D7687D"/>
    <w:rsid w:val="00D76A65"/>
    <w:rsid w:val="00D77054"/>
    <w:rsid w:val="00D831FC"/>
    <w:rsid w:val="00D84170"/>
    <w:rsid w:val="00D844BA"/>
    <w:rsid w:val="00D84AC2"/>
    <w:rsid w:val="00D84ACF"/>
    <w:rsid w:val="00D84D0F"/>
    <w:rsid w:val="00D8581C"/>
    <w:rsid w:val="00D8584C"/>
    <w:rsid w:val="00D85B3A"/>
    <w:rsid w:val="00D87A93"/>
    <w:rsid w:val="00D87F8D"/>
    <w:rsid w:val="00D9006B"/>
    <w:rsid w:val="00D90198"/>
    <w:rsid w:val="00D916B4"/>
    <w:rsid w:val="00D919AA"/>
    <w:rsid w:val="00D91CEE"/>
    <w:rsid w:val="00D924C0"/>
    <w:rsid w:val="00D93007"/>
    <w:rsid w:val="00D9349B"/>
    <w:rsid w:val="00D9376B"/>
    <w:rsid w:val="00D94261"/>
    <w:rsid w:val="00D94299"/>
    <w:rsid w:val="00D94588"/>
    <w:rsid w:val="00DA23CF"/>
    <w:rsid w:val="00DA37A8"/>
    <w:rsid w:val="00DA3CE9"/>
    <w:rsid w:val="00DA5283"/>
    <w:rsid w:val="00DA58B2"/>
    <w:rsid w:val="00DA58E1"/>
    <w:rsid w:val="00DA649B"/>
    <w:rsid w:val="00DA7B74"/>
    <w:rsid w:val="00DB2748"/>
    <w:rsid w:val="00DB53C2"/>
    <w:rsid w:val="00DB7765"/>
    <w:rsid w:val="00DC1FBE"/>
    <w:rsid w:val="00DC2761"/>
    <w:rsid w:val="00DC2C3A"/>
    <w:rsid w:val="00DC300C"/>
    <w:rsid w:val="00DC33B4"/>
    <w:rsid w:val="00DC5960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B11"/>
    <w:rsid w:val="00DD7BE0"/>
    <w:rsid w:val="00DD7EA6"/>
    <w:rsid w:val="00DE26CF"/>
    <w:rsid w:val="00DE2D12"/>
    <w:rsid w:val="00DE3E92"/>
    <w:rsid w:val="00DE3F27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A09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8D3"/>
    <w:rsid w:val="00E165B0"/>
    <w:rsid w:val="00E17315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3958"/>
    <w:rsid w:val="00E3459F"/>
    <w:rsid w:val="00E36635"/>
    <w:rsid w:val="00E37736"/>
    <w:rsid w:val="00E40671"/>
    <w:rsid w:val="00E418C3"/>
    <w:rsid w:val="00E43ED6"/>
    <w:rsid w:val="00E445BF"/>
    <w:rsid w:val="00E44B38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FB1"/>
    <w:rsid w:val="00E56D01"/>
    <w:rsid w:val="00E609C5"/>
    <w:rsid w:val="00E63113"/>
    <w:rsid w:val="00E65C68"/>
    <w:rsid w:val="00E66289"/>
    <w:rsid w:val="00E66978"/>
    <w:rsid w:val="00E66A56"/>
    <w:rsid w:val="00E670C2"/>
    <w:rsid w:val="00E70255"/>
    <w:rsid w:val="00E74316"/>
    <w:rsid w:val="00E7444B"/>
    <w:rsid w:val="00E75636"/>
    <w:rsid w:val="00E75EA5"/>
    <w:rsid w:val="00E8074C"/>
    <w:rsid w:val="00E8157D"/>
    <w:rsid w:val="00E825B6"/>
    <w:rsid w:val="00E84541"/>
    <w:rsid w:val="00E8559C"/>
    <w:rsid w:val="00E857B6"/>
    <w:rsid w:val="00E85A93"/>
    <w:rsid w:val="00E9111D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3E07"/>
    <w:rsid w:val="00EB4AF4"/>
    <w:rsid w:val="00EB74F9"/>
    <w:rsid w:val="00EC077F"/>
    <w:rsid w:val="00EC2199"/>
    <w:rsid w:val="00EC2807"/>
    <w:rsid w:val="00EC2C02"/>
    <w:rsid w:val="00EC3C72"/>
    <w:rsid w:val="00EC4EA2"/>
    <w:rsid w:val="00EC509E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6347"/>
    <w:rsid w:val="00EE73CE"/>
    <w:rsid w:val="00EE7C55"/>
    <w:rsid w:val="00EF0B3B"/>
    <w:rsid w:val="00EF6554"/>
    <w:rsid w:val="00EF67DA"/>
    <w:rsid w:val="00F03FF8"/>
    <w:rsid w:val="00F04521"/>
    <w:rsid w:val="00F04810"/>
    <w:rsid w:val="00F04A3F"/>
    <w:rsid w:val="00F064EA"/>
    <w:rsid w:val="00F06E9C"/>
    <w:rsid w:val="00F073BE"/>
    <w:rsid w:val="00F1087F"/>
    <w:rsid w:val="00F11616"/>
    <w:rsid w:val="00F11A16"/>
    <w:rsid w:val="00F1237A"/>
    <w:rsid w:val="00F12554"/>
    <w:rsid w:val="00F139D5"/>
    <w:rsid w:val="00F15E32"/>
    <w:rsid w:val="00F20933"/>
    <w:rsid w:val="00F211EE"/>
    <w:rsid w:val="00F21A7A"/>
    <w:rsid w:val="00F22DAE"/>
    <w:rsid w:val="00F22E0F"/>
    <w:rsid w:val="00F239B6"/>
    <w:rsid w:val="00F2439C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C23"/>
    <w:rsid w:val="00F45FC0"/>
    <w:rsid w:val="00F46D70"/>
    <w:rsid w:val="00F47143"/>
    <w:rsid w:val="00F50371"/>
    <w:rsid w:val="00F5170C"/>
    <w:rsid w:val="00F53939"/>
    <w:rsid w:val="00F53A66"/>
    <w:rsid w:val="00F53ABF"/>
    <w:rsid w:val="00F53ACE"/>
    <w:rsid w:val="00F54CD2"/>
    <w:rsid w:val="00F55CCB"/>
    <w:rsid w:val="00F56732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9B0"/>
    <w:rsid w:val="00F75204"/>
    <w:rsid w:val="00F7529E"/>
    <w:rsid w:val="00F75C29"/>
    <w:rsid w:val="00F77175"/>
    <w:rsid w:val="00F8338E"/>
    <w:rsid w:val="00F85AF1"/>
    <w:rsid w:val="00F90BA4"/>
    <w:rsid w:val="00F936A3"/>
    <w:rsid w:val="00F959A4"/>
    <w:rsid w:val="00F959FD"/>
    <w:rsid w:val="00F95C2E"/>
    <w:rsid w:val="00F95E42"/>
    <w:rsid w:val="00F96BA0"/>
    <w:rsid w:val="00F970AA"/>
    <w:rsid w:val="00F97B9A"/>
    <w:rsid w:val="00FA0954"/>
    <w:rsid w:val="00FA1991"/>
    <w:rsid w:val="00FA264A"/>
    <w:rsid w:val="00FA5CD5"/>
    <w:rsid w:val="00FA7295"/>
    <w:rsid w:val="00FB1848"/>
    <w:rsid w:val="00FB3A49"/>
    <w:rsid w:val="00FB4062"/>
    <w:rsid w:val="00FB494A"/>
    <w:rsid w:val="00FB5073"/>
    <w:rsid w:val="00FC188E"/>
    <w:rsid w:val="00FC2E70"/>
    <w:rsid w:val="00FC3250"/>
    <w:rsid w:val="00FC3AAC"/>
    <w:rsid w:val="00FC41DA"/>
    <w:rsid w:val="00FC5DD0"/>
    <w:rsid w:val="00FC5E37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5E39"/>
    <w:rsid w:val="00FE71DC"/>
    <w:rsid w:val="00FE74C3"/>
    <w:rsid w:val="00FE74CD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 w:qFormat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FC5DD0"/>
    <w:pPr>
      <w:keepNext/>
      <w:numPr>
        <w:numId w:val="13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 Sans" w:eastAsia="方正兰亭黑简体" w:hAnsi="Huawei Sans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FC5DD0"/>
    <w:pPr>
      <w:keepNext/>
      <w:keepLines/>
      <w:numPr>
        <w:ilvl w:val="1"/>
        <w:numId w:val="13"/>
      </w:numPr>
      <w:spacing w:before="600"/>
      <w:outlineLvl w:val="1"/>
    </w:pPr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9D4127"/>
    <w:pPr>
      <w:keepNext/>
      <w:keepLines/>
      <w:numPr>
        <w:ilvl w:val="2"/>
        <w:numId w:val="13"/>
      </w:numPr>
      <w:spacing w:before="200"/>
      <w:outlineLvl w:val="2"/>
    </w:pPr>
    <w:rPr>
      <w:rFonts w:ascii="Huawei Sans" w:eastAsia="方正兰亭黑简体" w:hAnsi="Huawei Sans"/>
      <w:noProof/>
      <w:sz w:val="32"/>
      <w:szCs w:val="32"/>
    </w:rPr>
  </w:style>
  <w:style w:type="paragraph" w:styleId="4">
    <w:name w:val="heading 4"/>
    <w:aliases w:val="ALT+4"/>
    <w:basedOn w:val="a2"/>
    <w:next w:val="5"/>
    <w:link w:val="41"/>
    <w:autoRedefine/>
    <w:qFormat/>
    <w:rsid w:val="009D4127"/>
    <w:pPr>
      <w:keepNext/>
      <w:keepLines/>
      <w:numPr>
        <w:ilvl w:val="3"/>
        <w:numId w:val="13"/>
      </w:numPr>
      <w:outlineLvl w:val="3"/>
    </w:pPr>
    <w:rPr>
      <w:rFonts w:ascii="Huawei Sans" w:eastAsia="方正兰亭黑简体" w:hAnsi="Huawei Sans" w:hint="eastAsia"/>
      <w:noProof/>
      <w:sz w:val="28"/>
      <w:szCs w:val="28"/>
    </w:rPr>
  </w:style>
  <w:style w:type="paragraph" w:styleId="5">
    <w:name w:val="heading 5"/>
    <w:aliases w:val="ALT+5"/>
    <w:basedOn w:val="a2"/>
    <w:next w:val="BlockLabel"/>
    <w:link w:val="52"/>
    <w:autoRedefine/>
    <w:qFormat/>
    <w:rsid w:val="009D4127"/>
    <w:pPr>
      <w:keepNext/>
      <w:keepLines/>
      <w:numPr>
        <w:ilvl w:val="4"/>
        <w:numId w:val="13"/>
      </w:numPr>
      <w:outlineLvl w:val="4"/>
    </w:pPr>
    <w:rPr>
      <w:rFonts w:ascii="Huawei Sans" w:eastAsia="方正兰亭黑简体" w:hAnsi="Huawei Sans" w:hint="eastAsia"/>
      <w:noProof/>
      <w:sz w:val="24"/>
      <w:szCs w:val="24"/>
    </w:rPr>
  </w:style>
  <w:style w:type="paragraph" w:styleId="6">
    <w:name w:val="heading 6"/>
    <w:basedOn w:val="a2"/>
    <w:next w:val="a2"/>
    <w:link w:val="60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link w:val="70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link w:val="8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link w:val="91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link w:val="FigureDescription0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13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link w:val="aa"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b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link w:val="TableDescription0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3">
    <w:name w:val="toc 1"/>
    <w:basedOn w:val="a2"/>
    <w:next w:val="a2"/>
    <w:uiPriority w:val="39"/>
    <w:rsid w:val="001B1484"/>
    <w:pPr>
      <w:ind w:left="0"/>
    </w:pPr>
    <w:rPr>
      <w:rFonts w:ascii="Huawei Sans" w:eastAsia="方正兰亭黑简体" w:hAnsi="Huawei Sans" w:cs="Book Antiqua"/>
      <w:b/>
      <w:bCs/>
      <w:sz w:val="24"/>
      <w:szCs w:val="24"/>
    </w:rPr>
  </w:style>
  <w:style w:type="paragraph" w:styleId="21">
    <w:name w:val="toc 2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32">
    <w:name w:val="toc 3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42">
    <w:name w:val="toc 4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53">
    <w:name w:val="toc 5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61">
    <w:name w:val="toc 6"/>
    <w:basedOn w:val="a2"/>
    <w:next w:val="a2"/>
    <w:autoRedefine/>
    <w:uiPriority w:val="39"/>
    <w:rsid w:val="001B1484"/>
    <w:pPr>
      <w:ind w:left="2100"/>
    </w:pPr>
    <w:rPr>
      <w:rFonts w:ascii="Huawei Sans" w:eastAsia="方正兰亭黑简体" w:hAnsi="Huawei Sans"/>
      <w:sz w:val="24"/>
    </w:rPr>
  </w:style>
  <w:style w:type="paragraph" w:styleId="71">
    <w:name w:val="toc 7"/>
    <w:basedOn w:val="a2"/>
    <w:next w:val="a2"/>
    <w:autoRedefine/>
    <w:uiPriority w:val="39"/>
    <w:rsid w:val="001B1484"/>
    <w:pPr>
      <w:ind w:left="2520"/>
    </w:pPr>
    <w:rPr>
      <w:rFonts w:ascii="Huawei Sans" w:eastAsia="方正兰亭黑简体" w:hAnsi="Huawei Sans"/>
      <w:sz w:val="24"/>
    </w:rPr>
  </w:style>
  <w:style w:type="paragraph" w:styleId="81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92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4">
    <w:name w:val="index 1"/>
    <w:basedOn w:val="a2"/>
    <w:next w:val="a2"/>
    <w:autoRedefine/>
    <w:semiHidden/>
    <w:rsid w:val="009D0E48"/>
    <w:rPr>
      <w:sz w:val="24"/>
    </w:rPr>
  </w:style>
  <w:style w:type="paragraph" w:styleId="22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3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4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2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2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2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3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c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d">
    <w:name w:val="Document Map"/>
    <w:basedOn w:val="a2"/>
    <w:link w:val="ae"/>
    <w:semiHidden/>
    <w:rsid w:val="009D0E48"/>
    <w:pPr>
      <w:shd w:val="clear" w:color="auto" w:fill="000080"/>
    </w:pPr>
  </w:style>
  <w:style w:type="paragraph" w:styleId="af">
    <w:name w:val="footer"/>
    <w:basedOn w:val="HeadingLeft"/>
    <w:link w:val="af0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1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2">
    <w:name w:val="macro"/>
    <w:link w:val="af3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4">
    <w:name w:val="footnote text"/>
    <w:basedOn w:val="a2"/>
    <w:link w:val="af5"/>
    <w:uiPriority w:val="99"/>
    <w:rsid w:val="009D0E48"/>
    <w:rPr>
      <w:sz w:val="18"/>
      <w:szCs w:val="18"/>
    </w:rPr>
  </w:style>
  <w:style w:type="character" w:styleId="af6">
    <w:name w:val="footnote reference"/>
    <w:basedOn w:val="a3"/>
    <w:semiHidden/>
    <w:rsid w:val="009D0E48"/>
    <w:rPr>
      <w:vertAlign w:val="superscript"/>
    </w:rPr>
  </w:style>
  <w:style w:type="paragraph" w:styleId="af7">
    <w:name w:val="Balloon Text"/>
    <w:basedOn w:val="a2"/>
    <w:link w:val="af8"/>
    <w:semiHidden/>
    <w:rsid w:val="009D0E48"/>
    <w:rPr>
      <w:sz w:val="18"/>
      <w:szCs w:val="18"/>
    </w:rPr>
  </w:style>
  <w:style w:type="paragraph" w:styleId="af9">
    <w:name w:val="annotation text"/>
    <w:basedOn w:val="a2"/>
    <w:link w:val="afa"/>
    <w:qFormat/>
    <w:rsid w:val="009D0E48"/>
  </w:style>
  <w:style w:type="character" w:styleId="afb">
    <w:name w:val="annotation reference"/>
    <w:basedOn w:val="a3"/>
    <w:qFormat/>
    <w:rsid w:val="009D0E48"/>
    <w:rPr>
      <w:sz w:val="21"/>
      <w:szCs w:val="21"/>
    </w:rPr>
  </w:style>
  <w:style w:type="paragraph" w:styleId="afc">
    <w:name w:val="annotation subject"/>
    <w:basedOn w:val="af9"/>
    <w:next w:val="af9"/>
    <w:link w:val="afd"/>
    <w:semiHidden/>
    <w:rsid w:val="009D0E48"/>
    <w:rPr>
      <w:b/>
      <w:bCs/>
    </w:rPr>
  </w:style>
  <w:style w:type="paragraph" w:styleId="43">
    <w:name w:val="index 4"/>
    <w:basedOn w:val="a2"/>
    <w:next w:val="a2"/>
    <w:autoRedefine/>
    <w:semiHidden/>
    <w:rsid w:val="009D0E48"/>
    <w:pPr>
      <w:ind w:left="1260"/>
    </w:pPr>
  </w:style>
  <w:style w:type="paragraph" w:styleId="afe">
    <w:name w:val="index heading"/>
    <w:basedOn w:val="a2"/>
    <w:next w:val="14"/>
    <w:semiHidden/>
    <w:rsid w:val="009D0E48"/>
    <w:rPr>
      <w:rFonts w:ascii="Arial" w:hAnsi="Arial"/>
      <w:b/>
      <w:bCs/>
    </w:rPr>
  </w:style>
  <w:style w:type="paragraph" w:styleId="aff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f0">
    <w:name w:val="endnote text"/>
    <w:basedOn w:val="a2"/>
    <w:link w:val="aff1"/>
    <w:semiHidden/>
    <w:rsid w:val="009D0E48"/>
  </w:style>
  <w:style w:type="character" w:styleId="aff2">
    <w:name w:val="endnote reference"/>
    <w:basedOn w:val="a3"/>
    <w:semiHidden/>
    <w:rsid w:val="009D0E48"/>
    <w:rPr>
      <w:vertAlign w:val="superscript"/>
    </w:rPr>
  </w:style>
  <w:style w:type="paragraph" w:styleId="aff3">
    <w:name w:val="table of authorities"/>
    <w:basedOn w:val="a2"/>
    <w:next w:val="a2"/>
    <w:semiHidden/>
    <w:rsid w:val="009D0E48"/>
    <w:pPr>
      <w:ind w:left="420"/>
    </w:pPr>
  </w:style>
  <w:style w:type="paragraph" w:styleId="aff4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link w:val="HTML3"/>
    <w:semiHidden/>
    <w:rsid w:val="009D0E48"/>
    <w:rPr>
      <w:i/>
      <w:iCs/>
    </w:rPr>
  </w:style>
  <w:style w:type="character" w:styleId="HTML4">
    <w:name w:val="HTML Definition"/>
    <w:basedOn w:val="a3"/>
    <w:semiHidden/>
    <w:rsid w:val="009D0E48"/>
    <w:rPr>
      <w:i/>
      <w:iCs/>
    </w:rPr>
  </w:style>
  <w:style w:type="character" w:styleId="HTML5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6">
    <w:name w:val="HTML Acronym"/>
    <w:basedOn w:val="a3"/>
    <w:semiHidden/>
    <w:rsid w:val="009D0E48"/>
  </w:style>
  <w:style w:type="character" w:styleId="HTML7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8">
    <w:name w:val="HTML Cite"/>
    <w:basedOn w:val="a3"/>
    <w:semiHidden/>
    <w:rsid w:val="009D0E48"/>
    <w:rPr>
      <w:i/>
      <w:iCs/>
    </w:rPr>
  </w:style>
  <w:style w:type="paragraph" w:styleId="HTML9">
    <w:name w:val="HTML Preformatted"/>
    <w:basedOn w:val="a2"/>
    <w:link w:val="HTMLa"/>
    <w:semiHidden/>
    <w:rsid w:val="009D0E48"/>
    <w:rPr>
      <w:rFonts w:ascii="Courier New" w:hAnsi="Courier New" w:cs="Courier New"/>
    </w:rPr>
  </w:style>
  <w:style w:type="table" w:styleId="15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6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6">
    <w:name w:val="Salutation"/>
    <w:basedOn w:val="a2"/>
    <w:next w:val="a2"/>
    <w:link w:val="aff7"/>
    <w:semiHidden/>
    <w:rsid w:val="009D0E48"/>
  </w:style>
  <w:style w:type="paragraph" w:styleId="aff8">
    <w:name w:val="Plain Text"/>
    <w:basedOn w:val="a2"/>
    <w:link w:val="aff9"/>
    <w:semiHidden/>
    <w:rsid w:val="009D0E48"/>
    <w:rPr>
      <w:rFonts w:ascii="宋体" w:hAnsi="Courier New" w:cs="Courier New"/>
    </w:rPr>
  </w:style>
  <w:style w:type="table" w:styleId="affa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E-mail Signature"/>
    <w:basedOn w:val="a2"/>
    <w:link w:val="affc"/>
    <w:semiHidden/>
    <w:rsid w:val="009D0E48"/>
  </w:style>
  <w:style w:type="paragraph" w:styleId="affd">
    <w:name w:val="Subtitle"/>
    <w:basedOn w:val="a2"/>
    <w:link w:val="affe"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7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">
    <w:name w:val="envelope return"/>
    <w:basedOn w:val="a2"/>
    <w:semiHidden/>
    <w:rsid w:val="009D0E48"/>
    <w:rPr>
      <w:rFonts w:ascii="Arial" w:hAnsi="Arial"/>
    </w:rPr>
  </w:style>
  <w:style w:type="table" w:styleId="18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0">
    <w:name w:val="Closing"/>
    <w:basedOn w:val="a2"/>
    <w:link w:val="afff1"/>
    <w:semiHidden/>
    <w:rsid w:val="009D0E48"/>
    <w:pPr>
      <w:ind w:leftChars="2100" w:left="100"/>
    </w:pPr>
  </w:style>
  <w:style w:type="table" w:styleId="19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2">
    <w:name w:val="List"/>
    <w:basedOn w:val="a2"/>
    <w:semiHidden/>
    <w:rsid w:val="009D0E48"/>
    <w:pPr>
      <w:ind w:left="200" w:hangingChars="200" w:hanging="200"/>
    </w:pPr>
  </w:style>
  <w:style w:type="paragraph" w:styleId="29">
    <w:name w:val="List 2"/>
    <w:basedOn w:val="a2"/>
    <w:semiHidden/>
    <w:rsid w:val="009D0E48"/>
    <w:pPr>
      <w:ind w:leftChars="200" w:left="100" w:hangingChars="200" w:hanging="200"/>
    </w:pPr>
  </w:style>
  <w:style w:type="paragraph" w:styleId="39">
    <w:name w:val="List 3"/>
    <w:basedOn w:val="a2"/>
    <w:semiHidden/>
    <w:rsid w:val="009D0E48"/>
    <w:pPr>
      <w:ind w:leftChars="400" w:left="100" w:hangingChars="200" w:hanging="200"/>
    </w:pPr>
  </w:style>
  <w:style w:type="paragraph" w:styleId="45">
    <w:name w:val="List 4"/>
    <w:basedOn w:val="a2"/>
    <w:semiHidden/>
    <w:rsid w:val="009D0E48"/>
    <w:pPr>
      <w:ind w:leftChars="600" w:left="100" w:hangingChars="200" w:hanging="200"/>
    </w:pPr>
  </w:style>
  <w:style w:type="paragraph" w:styleId="55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a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a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6">
    <w:name w:val="List Number 5"/>
    <w:basedOn w:val="a2"/>
    <w:semiHidden/>
    <w:rsid w:val="009D0E48"/>
    <w:pPr>
      <w:ind w:left="0"/>
    </w:pPr>
  </w:style>
  <w:style w:type="paragraph" w:styleId="afff3">
    <w:name w:val="List Continue"/>
    <w:basedOn w:val="a2"/>
    <w:semiHidden/>
    <w:rsid w:val="009D0E48"/>
    <w:pPr>
      <w:spacing w:after="120"/>
      <w:ind w:leftChars="200" w:left="420"/>
    </w:pPr>
  </w:style>
  <w:style w:type="paragraph" w:styleId="2b">
    <w:name w:val="List Continue 2"/>
    <w:basedOn w:val="a2"/>
    <w:semiHidden/>
    <w:rsid w:val="009D0E48"/>
    <w:pPr>
      <w:spacing w:after="120"/>
      <w:ind w:leftChars="400" w:left="840"/>
    </w:pPr>
  </w:style>
  <w:style w:type="paragraph" w:styleId="3b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6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7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f4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c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c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7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b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8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5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6">
    <w:name w:val="Normal (Web)"/>
    <w:basedOn w:val="a2"/>
    <w:semiHidden/>
    <w:rsid w:val="009D0E48"/>
    <w:rPr>
      <w:rFonts w:cs="Times New Roman"/>
    </w:rPr>
  </w:style>
  <w:style w:type="paragraph" w:styleId="afff7">
    <w:name w:val="Signature"/>
    <w:basedOn w:val="a2"/>
    <w:link w:val="afff8"/>
    <w:semiHidden/>
    <w:rsid w:val="009D0E48"/>
    <w:pPr>
      <w:ind w:leftChars="2100" w:left="100"/>
    </w:pPr>
  </w:style>
  <w:style w:type="character" w:styleId="afff9">
    <w:name w:val="Emphasis"/>
    <w:basedOn w:val="a3"/>
    <w:qFormat/>
    <w:rsid w:val="008938AC"/>
    <w:rPr>
      <w:i/>
      <w:iCs/>
    </w:rPr>
  </w:style>
  <w:style w:type="paragraph" w:styleId="afffa">
    <w:name w:val="Date"/>
    <w:basedOn w:val="a2"/>
    <w:next w:val="a2"/>
    <w:link w:val="afffb"/>
    <w:semiHidden/>
    <w:rsid w:val="009D0E48"/>
    <w:pPr>
      <w:ind w:leftChars="2500" w:left="100"/>
    </w:pPr>
  </w:style>
  <w:style w:type="table" w:styleId="1c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d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c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d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e">
    <w:name w:val="Message Header"/>
    <w:basedOn w:val="a2"/>
    <w:link w:val="affff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f0">
    <w:name w:val="line number"/>
    <w:basedOn w:val="a3"/>
    <w:semiHidden/>
    <w:rsid w:val="009D0E48"/>
  </w:style>
  <w:style w:type="character" w:styleId="affff1">
    <w:name w:val="Strong"/>
    <w:basedOn w:val="a3"/>
    <w:uiPriority w:val="22"/>
    <w:qFormat/>
    <w:rsid w:val="008938AC"/>
    <w:rPr>
      <w:b/>
      <w:bCs/>
    </w:rPr>
  </w:style>
  <w:style w:type="character" w:styleId="affff2">
    <w:name w:val="page number"/>
    <w:basedOn w:val="a3"/>
    <w:semiHidden/>
    <w:rsid w:val="009D0E48"/>
  </w:style>
  <w:style w:type="character" w:styleId="affff3">
    <w:name w:val="FollowedHyperlink"/>
    <w:semiHidden/>
    <w:rsid w:val="009D0E48"/>
    <w:rPr>
      <w:color w:val="800080"/>
      <w:u w:val="none"/>
    </w:rPr>
  </w:style>
  <w:style w:type="paragraph" w:styleId="affff4">
    <w:name w:val="Body Text"/>
    <w:basedOn w:val="a2"/>
    <w:link w:val="affff5"/>
    <w:semiHidden/>
    <w:rsid w:val="009D0E48"/>
    <w:pPr>
      <w:spacing w:after="120"/>
    </w:pPr>
  </w:style>
  <w:style w:type="paragraph" w:styleId="affff6">
    <w:name w:val="Body Text First Indent"/>
    <w:basedOn w:val="affff4"/>
    <w:link w:val="affff7"/>
    <w:semiHidden/>
    <w:rsid w:val="009D0E48"/>
    <w:pPr>
      <w:ind w:firstLineChars="100" w:firstLine="420"/>
    </w:pPr>
  </w:style>
  <w:style w:type="paragraph" w:styleId="affff8">
    <w:name w:val="Body Text Indent"/>
    <w:basedOn w:val="a2"/>
    <w:link w:val="affff9"/>
    <w:semiHidden/>
    <w:rsid w:val="009D0E48"/>
    <w:pPr>
      <w:spacing w:after="120"/>
      <w:ind w:leftChars="200" w:left="420"/>
    </w:pPr>
  </w:style>
  <w:style w:type="paragraph" w:styleId="2f0">
    <w:name w:val="Body Text First Indent 2"/>
    <w:basedOn w:val="affff8"/>
    <w:link w:val="2f1"/>
    <w:semiHidden/>
    <w:rsid w:val="009D0E48"/>
    <w:pPr>
      <w:ind w:firstLineChars="200" w:firstLine="420"/>
    </w:pPr>
  </w:style>
  <w:style w:type="paragraph" w:styleId="affffa">
    <w:name w:val="Normal Indent"/>
    <w:basedOn w:val="a2"/>
    <w:semiHidden/>
    <w:rsid w:val="009D0E48"/>
    <w:pPr>
      <w:ind w:firstLineChars="200" w:firstLine="420"/>
    </w:pPr>
  </w:style>
  <w:style w:type="paragraph" w:styleId="2f2">
    <w:name w:val="Body Text 2"/>
    <w:basedOn w:val="a2"/>
    <w:link w:val="2f3"/>
    <w:semiHidden/>
    <w:rsid w:val="009D0E48"/>
    <w:pPr>
      <w:spacing w:after="120" w:line="480" w:lineRule="auto"/>
    </w:pPr>
  </w:style>
  <w:style w:type="paragraph" w:styleId="3f0">
    <w:name w:val="Body Text 3"/>
    <w:basedOn w:val="a2"/>
    <w:link w:val="3f1"/>
    <w:semiHidden/>
    <w:rsid w:val="009D0E48"/>
    <w:pPr>
      <w:spacing w:after="120"/>
    </w:pPr>
    <w:rPr>
      <w:sz w:val="16"/>
      <w:szCs w:val="16"/>
    </w:rPr>
  </w:style>
  <w:style w:type="paragraph" w:styleId="2f4">
    <w:name w:val="Body Text Indent 2"/>
    <w:basedOn w:val="a2"/>
    <w:link w:val="2f5"/>
    <w:semiHidden/>
    <w:rsid w:val="009D0E48"/>
    <w:pPr>
      <w:spacing w:after="120" w:line="480" w:lineRule="auto"/>
      <w:ind w:leftChars="200" w:left="420"/>
    </w:pPr>
  </w:style>
  <w:style w:type="paragraph" w:styleId="3f2">
    <w:name w:val="Body Text Indent 3"/>
    <w:basedOn w:val="a2"/>
    <w:link w:val="3f3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fb">
    <w:name w:val="Note Heading"/>
    <w:basedOn w:val="a2"/>
    <w:next w:val="a2"/>
    <w:link w:val="affffc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e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4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3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qFormat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fd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qFormat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5">
    <w:name w:val="脚注文本 字符"/>
    <w:basedOn w:val="a3"/>
    <w:link w:val="af4"/>
    <w:uiPriority w:val="99"/>
    <w:rsid w:val="00A5245A"/>
    <w:rPr>
      <w:rFonts w:cs="Arial"/>
      <w:kern w:val="2"/>
      <w:sz w:val="18"/>
      <w:szCs w:val="18"/>
    </w:rPr>
  </w:style>
  <w:style w:type="character" w:styleId="affffe">
    <w:name w:val="Subtle Emphasis"/>
    <w:basedOn w:val="a3"/>
    <w:uiPriority w:val="19"/>
    <w:qFormat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ff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ff0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ff0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ff0"/>
    <w:rsid w:val="00014276"/>
    <w:pPr>
      <w:spacing w:after="120"/>
    </w:pPr>
    <w:rPr>
      <w:rFonts w:cs="宋体"/>
      <w:szCs w:val="20"/>
    </w:rPr>
  </w:style>
  <w:style w:type="paragraph" w:customStyle="1" w:styleId="afffff1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ff1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f2">
    <w:name w:val="样式 蓝色"/>
    <w:basedOn w:val="a3"/>
    <w:semiHidden/>
    <w:rsid w:val="00D9006B"/>
    <w:rPr>
      <w:color w:val="0000FF"/>
    </w:rPr>
  </w:style>
  <w:style w:type="character" w:customStyle="1" w:styleId="afffff3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f4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f5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qFormat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1">
    <w:name w:val="样式 Table Description + 居中"/>
    <w:basedOn w:val="TableDescription"/>
    <w:link w:val="TableDescription2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FC5DD0"/>
    <w:rPr>
      <w:rFonts w:ascii="Huawei Sans" w:eastAsia="方正兰亭黑简体" w:hAnsi="Huawei Sans" w:cs="微软雅黑"/>
      <w:b/>
      <w:bCs/>
      <w:sz w:val="44"/>
      <w:szCs w:val="44"/>
    </w:rPr>
  </w:style>
  <w:style w:type="paragraph" w:customStyle="1" w:styleId="afffff6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f7">
    <w:name w:val="List Paragraph"/>
    <w:basedOn w:val="a2"/>
    <w:link w:val="afffff8"/>
    <w:autoRedefine/>
    <w:uiPriority w:val="34"/>
    <w:qFormat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f8">
    <w:name w:val="列出段落 字符"/>
    <w:basedOn w:val="a3"/>
    <w:link w:val="afffff7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f9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fa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5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f7"/>
    <w:rsid w:val="0020153C"/>
    <w:pPr>
      <w:numPr>
        <w:numId w:val="16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ff1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f0">
    <w:name w:val="页脚 字符"/>
    <w:basedOn w:val="a3"/>
    <w:link w:val="af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f">
    <w:name w:val="1.正文"/>
    <w:basedOn w:val="a2"/>
    <w:link w:val="1f0"/>
    <w:autoRedefine/>
    <w:qFormat/>
    <w:rsid w:val="007A17F1"/>
    <w:pPr>
      <w:topLinePunct w:val="0"/>
      <w:adjustRightInd/>
      <w:ind w:left="1021"/>
    </w:pPr>
    <w:rPr>
      <w:rFonts w:ascii="Huawei Sans" w:eastAsia="方正兰亭黑简体" w:hAnsi="Huawei Sans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0">
    <w:name w:val="1.正文 字符"/>
    <w:basedOn w:val="a3"/>
    <w:link w:val="1f"/>
    <w:qFormat/>
    <w:rsid w:val="007A17F1"/>
    <w:rPr>
      <w:rFonts w:ascii="Huawei Sans" w:eastAsia="方正兰亭黑简体" w:hAnsi="Huawei Sans" w:cs="微软雅黑"/>
      <w:sz w:val="21"/>
    </w:rPr>
  </w:style>
  <w:style w:type="paragraph" w:customStyle="1" w:styleId="2f6">
    <w:name w:val="2.命令"/>
    <w:basedOn w:val="a2"/>
    <w:link w:val="2f7"/>
    <w:autoRedefine/>
    <w:qFormat/>
    <w:rsid w:val="00254FAD"/>
    <w:pPr>
      <w:spacing w:before="40" w:after="40"/>
      <w:ind w:left="1021"/>
    </w:pPr>
    <w:rPr>
      <w:rFonts w:ascii="Huawei Sans" w:eastAsia="方正兰亭黑简体" w:hAnsi="Huawei Sans" w:cs="Courier New"/>
      <w:sz w:val="18"/>
      <w:szCs w:val="18"/>
      <w:lang w:eastAsia="en-US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7">
    <w:name w:val="2.命令 字符"/>
    <w:basedOn w:val="a3"/>
    <w:link w:val="2f6"/>
    <w:rsid w:val="00254FAD"/>
    <w:rPr>
      <w:rFonts w:ascii="Huawei Sans" w:eastAsia="方正兰亭黑简体" w:hAnsi="Huawei Sans" w:cs="Courier New"/>
      <w:sz w:val="18"/>
      <w:szCs w:val="18"/>
      <w:lang w:eastAsia="en-US"/>
    </w:rPr>
  </w:style>
  <w:style w:type="paragraph" w:customStyle="1" w:styleId="30">
    <w:name w:val="3.步骤"/>
    <w:basedOn w:val="a2"/>
    <w:link w:val="3f4"/>
    <w:autoRedefine/>
    <w:qFormat/>
    <w:rsid w:val="006A0A2D"/>
    <w:pPr>
      <w:numPr>
        <w:ilvl w:val="5"/>
        <w:numId w:val="4"/>
      </w:numPr>
      <w:spacing w:before="160" w:after="160"/>
      <w:ind w:left="1293"/>
      <w:outlineLvl w:val="3"/>
    </w:pPr>
    <w:rPr>
      <w:rFonts w:ascii="Huawei Sans" w:eastAsia="方正兰亭黑简体" w:hAnsi="Huawei Sans"/>
      <w:sz w:val="21"/>
    </w:rPr>
  </w:style>
  <w:style w:type="paragraph" w:customStyle="1" w:styleId="4b">
    <w:name w:val="4.任务"/>
    <w:basedOn w:val="ItemList"/>
    <w:link w:val="4c"/>
    <w:autoRedefine/>
    <w:qFormat/>
    <w:rsid w:val="00FC5DD0"/>
    <w:pPr>
      <w:ind w:left="1446"/>
    </w:pPr>
    <w:rPr>
      <w:rFonts w:ascii="Huawei Sans" w:eastAsia="方正兰亭黑简体" w:hAnsi="Huawei Sans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b">
    <w:name w:val="5.表格文字"/>
    <w:basedOn w:val="TableText"/>
    <w:link w:val="5c"/>
    <w:autoRedefine/>
    <w:qFormat/>
    <w:rsid w:val="00FC5DD0"/>
    <w:pPr>
      <w:autoSpaceDE w:val="0"/>
      <w:autoSpaceDN w:val="0"/>
    </w:pPr>
    <w:rPr>
      <w:rFonts w:ascii="Huawei Sans" w:eastAsia="方正兰亭黑简体" w:hAnsi="Huawei Sans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c">
    <w:name w:val="4.任务 字符"/>
    <w:basedOn w:val="ItemList0"/>
    <w:link w:val="4b"/>
    <w:rsid w:val="00FC5DD0"/>
    <w:rPr>
      <w:rFonts w:ascii="Huawei Sans" w:eastAsia="方正兰亭黑简体" w:hAnsi="Huawei Sans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c">
    <w:name w:val="5.表格文字 字符"/>
    <w:basedOn w:val="TableText0"/>
    <w:link w:val="5b"/>
    <w:rsid w:val="00FC5DD0"/>
    <w:rPr>
      <w:rFonts w:ascii="Huawei Sans" w:eastAsia="方正兰亭黑简体" w:hAnsi="Huawei Sans" w:cs="微软雅黑"/>
      <w:snapToGrid w:val="0"/>
      <w:sz w:val="21"/>
      <w:szCs w:val="21"/>
    </w:rPr>
  </w:style>
  <w:style w:type="paragraph" w:customStyle="1" w:styleId="65">
    <w:name w:val="6.前言"/>
    <w:basedOn w:val="Heading1NoNumber"/>
    <w:link w:val="66"/>
    <w:autoRedefine/>
    <w:qFormat/>
    <w:rsid w:val="00FC5DD0"/>
  </w:style>
  <w:style w:type="paragraph" w:customStyle="1" w:styleId="75">
    <w:name w:val="7.简介标题"/>
    <w:basedOn w:val="a2"/>
    <w:link w:val="76"/>
    <w:autoRedefine/>
    <w:qFormat/>
    <w:rsid w:val="00FC5DD0"/>
    <w:rPr>
      <w:rFonts w:ascii="Huawei Sans" w:eastAsia="方正兰亭黑简体" w:hAnsi="Huawei Sans"/>
    </w:rPr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6">
    <w:name w:val="6.前言 字符"/>
    <w:basedOn w:val="Heading1NoNumber0"/>
    <w:link w:val="65"/>
    <w:rsid w:val="00FC5DD0"/>
    <w:rPr>
      <w:rFonts w:ascii="Huawei Sans" w:eastAsia="方正兰亭黑简体" w:hAnsi="Huawei Sans" w:cs="微软雅黑"/>
      <w:b/>
      <w:bCs/>
      <w:kern w:val="2"/>
      <w:sz w:val="44"/>
      <w:szCs w:val="44"/>
    </w:rPr>
  </w:style>
  <w:style w:type="paragraph" w:customStyle="1" w:styleId="85">
    <w:name w:val="8.前言标题"/>
    <w:basedOn w:val="1f"/>
    <w:link w:val="86"/>
    <w:autoRedefine/>
    <w:qFormat/>
    <w:rsid w:val="00FC5DD0"/>
    <w:rPr>
      <w:noProof/>
    </w:rPr>
  </w:style>
  <w:style w:type="character" w:customStyle="1" w:styleId="20">
    <w:name w:val="标题 2 字符"/>
    <w:aliases w:val="ALT+2 字符"/>
    <w:basedOn w:val="a3"/>
    <w:link w:val="2"/>
    <w:rsid w:val="00FC5DD0"/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6">
    <w:name w:val="7.简介标题 字符"/>
    <w:basedOn w:val="Heading2NoNumber0"/>
    <w:link w:val="75"/>
    <w:rsid w:val="00FC5DD0"/>
    <w:rPr>
      <w:rFonts w:ascii="Huawei Sans" w:eastAsia="方正兰亭黑简体" w:hAnsi="Huawei Sans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9D4127"/>
    <w:rPr>
      <w:rFonts w:ascii="Huawei Sans" w:eastAsia="方正兰亭黑简体" w:hAnsi="Huawei Sans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6">
    <w:name w:val="8.前言标题 字符"/>
    <w:basedOn w:val="Heading3NoNumber0"/>
    <w:link w:val="85"/>
    <w:rsid w:val="00FC5DD0"/>
    <w:rPr>
      <w:rFonts w:ascii="Huawei Sans" w:eastAsia="方正兰亭黑简体" w:hAnsi="Huawei Sans" w:cs="微软雅黑"/>
      <w:noProof/>
      <w:sz w:val="21"/>
      <w:szCs w:val="32"/>
    </w:rPr>
  </w:style>
  <w:style w:type="table" w:customStyle="1" w:styleId="afffffb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b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4">
    <w:name w:val="3.步骤 字符"/>
    <w:basedOn w:val="a3"/>
    <w:link w:val="30"/>
    <w:qFormat/>
    <w:rsid w:val="006A0A2D"/>
    <w:rPr>
      <w:rFonts w:ascii="Huawei Sans" w:eastAsia="方正兰亭黑简体" w:hAnsi="Huawei Sans" w:cs="微软雅黑"/>
      <w:sz w:val="21"/>
    </w:rPr>
  </w:style>
  <w:style w:type="paragraph" w:customStyle="1" w:styleId="50">
    <w:name w:val="5.表格标题"/>
    <w:basedOn w:val="a2"/>
    <w:link w:val="5d"/>
    <w:autoRedefine/>
    <w:qFormat/>
    <w:rsid w:val="00FC5DD0"/>
    <w:pPr>
      <w:keepNext/>
      <w:numPr>
        <w:ilvl w:val="8"/>
        <w:numId w:val="4"/>
      </w:numPr>
      <w:topLinePunct w:val="0"/>
      <w:spacing w:before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4"/>
      <w:szCs w:val="24"/>
    </w:rPr>
  </w:style>
  <w:style w:type="paragraph" w:customStyle="1" w:styleId="9">
    <w:name w:val="9.图片标题"/>
    <w:basedOn w:val="a2"/>
    <w:link w:val="94"/>
    <w:autoRedefine/>
    <w:qFormat/>
    <w:rsid w:val="00FC5DD0"/>
    <w:pPr>
      <w:keepNext/>
      <w:numPr>
        <w:ilvl w:val="7"/>
        <w:numId w:val="4"/>
      </w:numPr>
      <w:topLinePunct w:val="0"/>
      <w:spacing w:after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4"/>
      <w:szCs w:val="24"/>
    </w:rPr>
  </w:style>
  <w:style w:type="character" w:customStyle="1" w:styleId="94">
    <w:name w:val="9.图片标题 字符"/>
    <w:basedOn w:val="a3"/>
    <w:link w:val="9"/>
    <w:rsid w:val="00FC5DD0"/>
    <w:rPr>
      <w:rFonts w:ascii="Huawei Sans" w:eastAsia="方正兰亭黑简体" w:hAnsi="Huawei Sans" w:cs="微软雅黑"/>
      <w:b/>
      <w:spacing w:val="-4"/>
      <w:sz w:val="24"/>
      <w:szCs w:val="24"/>
    </w:rPr>
  </w:style>
  <w:style w:type="character" w:customStyle="1" w:styleId="5d">
    <w:name w:val="5.表格标题 字符"/>
    <w:basedOn w:val="a3"/>
    <w:link w:val="50"/>
    <w:rsid w:val="00FC5DD0"/>
    <w:rPr>
      <w:rFonts w:ascii="Huawei Sans" w:eastAsia="方正兰亭黑简体" w:hAnsi="Huawei Sans" w:cs="微软雅黑"/>
      <w:b/>
      <w:spacing w:val="-4"/>
      <w:sz w:val="24"/>
      <w:szCs w:val="24"/>
    </w:rPr>
  </w:style>
  <w:style w:type="paragraph" w:styleId="afffffc">
    <w:name w:val="No Spacing"/>
    <w:uiPriority w:val="1"/>
    <w:qFormat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fd">
    <w:name w:val="Intense Emphasis"/>
    <w:basedOn w:val="a3"/>
    <w:uiPriority w:val="21"/>
    <w:qFormat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fe">
    <w:name w:val="Quote"/>
    <w:basedOn w:val="a2"/>
    <w:next w:val="a2"/>
    <w:link w:val="affffff"/>
    <w:uiPriority w:val="29"/>
    <w:qFormat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f">
    <w:name w:val="引用 字符"/>
    <w:basedOn w:val="a3"/>
    <w:link w:val="afffffe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ff0">
    <w:name w:val="Intense Quote"/>
    <w:basedOn w:val="a2"/>
    <w:next w:val="a2"/>
    <w:link w:val="affffff1"/>
    <w:autoRedefine/>
    <w:uiPriority w:val="30"/>
    <w:qFormat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f1">
    <w:name w:val="明显引用 字符"/>
    <w:basedOn w:val="a3"/>
    <w:link w:val="affffff0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f2">
    <w:name w:val="Subtle Reference"/>
    <w:basedOn w:val="a3"/>
    <w:uiPriority w:val="31"/>
    <w:qFormat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f3">
    <w:name w:val="Intense Reference"/>
    <w:basedOn w:val="a3"/>
    <w:uiPriority w:val="32"/>
    <w:qFormat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f4">
    <w:name w:val="Book Title"/>
    <w:basedOn w:val="a3"/>
    <w:uiPriority w:val="33"/>
    <w:qFormat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Cover-">
    <w:name w:val="Cover-宋体+罗马+正文"/>
    <w:basedOn w:val="a2"/>
    <w:link w:val="Cover-Char"/>
    <w:rsid w:val="004237DC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rFonts w:ascii="HuaweiSans-Regular" w:eastAsia="方正兰亭黑简体" w:hAnsi="HuaweiSans-Regular" w:cs="Arial"/>
      <w:sz w:val="24"/>
      <w:szCs w:val="24"/>
    </w:rPr>
  </w:style>
  <w:style w:type="character" w:customStyle="1" w:styleId="Cover-Char">
    <w:name w:val="Cover-宋体+罗马+正文 Char"/>
    <w:basedOn w:val="a3"/>
    <w:link w:val="Cover-"/>
    <w:rsid w:val="004237DC"/>
    <w:rPr>
      <w:rFonts w:ascii="HuaweiSans-Regular" w:eastAsia="方正兰亭黑简体" w:hAnsi="HuaweiSans-Regular" w:cs="Arial"/>
      <w:sz w:val="24"/>
      <w:szCs w:val="24"/>
    </w:rPr>
  </w:style>
  <w:style w:type="character" w:customStyle="1" w:styleId="FigureDescription0">
    <w:name w:val="Figure Description 字符"/>
    <w:basedOn w:val="a3"/>
    <w:link w:val="FigureDescription"/>
    <w:rsid w:val="004237DC"/>
    <w:rPr>
      <w:rFonts w:eastAsia="黑体" w:cs="Arial"/>
      <w:spacing w:val="-4"/>
      <w:kern w:val="2"/>
      <w:sz w:val="21"/>
      <w:szCs w:val="21"/>
    </w:rPr>
  </w:style>
  <w:style w:type="character" w:customStyle="1" w:styleId="TableDescription0">
    <w:name w:val="Table Description 字符"/>
    <w:basedOn w:val="a3"/>
    <w:link w:val="TableDescription"/>
    <w:rsid w:val="004237DC"/>
    <w:rPr>
      <w:rFonts w:ascii="微软雅黑" w:eastAsia="黑体" w:hAnsi="微软雅黑" w:cs="微软雅黑"/>
      <w:spacing w:val="-4"/>
    </w:rPr>
  </w:style>
  <w:style w:type="character" w:customStyle="1" w:styleId="TableDescription2">
    <w:name w:val="样式 Table Description + 居中 字符"/>
    <w:basedOn w:val="TableDescription0"/>
    <w:link w:val="TableDescription1"/>
    <w:rsid w:val="004237DC"/>
    <w:rPr>
      <w:rFonts w:ascii="微软雅黑" w:eastAsia="黑体" w:hAnsi="微软雅黑" w:cs="宋体"/>
      <w:spacing w:val="-4"/>
    </w:rPr>
  </w:style>
  <w:style w:type="character" w:customStyle="1" w:styleId="41">
    <w:name w:val="标题 4 字符"/>
    <w:aliases w:val="ALT+4 字符"/>
    <w:basedOn w:val="a3"/>
    <w:link w:val="4"/>
    <w:rsid w:val="004237DC"/>
    <w:rPr>
      <w:rFonts w:ascii="Huawei Sans" w:eastAsia="方正兰亭黑简体" w:hAnsi="Huawei Sans" w:cs="微软雅黑"/>
      <w:noProof/>
      <w:sz w:val="28"/>
      <w:szCs w:val="28"/>
    </w:rPr>
  </w:style>
  <w:style w:type="character" w:customStyle="1" w:styleId="52">
    <w:name w:val="标题 5 字符"/>
    <w:aliases w:val="ALT+5 字符"/>
    <w:basedOn w:val="a3"/>
    <w:link w:val="5"/>
    <w:rsid w:val="004237DC"/>
    <w:rPr>
      <w:rFonts w:ascii="Huawei Sans" w:eastAsia="方正兰亭黑简体" w:hAnsi="Huawei Sans" w:cs="微软雅黑"/>
      <w:noProof/>
      <w:sz w:val="24"/>
      <w:szCs w:val="24"/>
    </w:rPr>
  </w:style>
  <w:style w:type="character" w:customStyle="1" w:styleId="60">
    <w:name w:val="标题 6 字符"/>
    <w:basedOn w:val="a3"/>
    <w:link w:val="6"/>
    <w:semiHidden/>
    <w:rsid w:val="004237DC"/>
    <w:rPr>
      <w:rFonts w:ascii="Arial" w:eastAsia="黑体" w:hAnsi="Arial"/>
      <w:b/>
      <w:bCs/>
    </w:rPr>
  </w:style>
  <w:style w:type="character" w:customStyle="1" w:styleId="70">
    <w:name w:val="标题 7 字符"/>
    <w:basedOn w:val="a3"/>
    <w:link w:val="7"/>
    <w:rsid w:val="004237DC"/>
    <w:rPr>
      <w:rFonts w:ascii="Huawei Sans" w:eastAsia="方正兰亭黑简体" w:hAnsi="Huawei Sans" w:cs="微软雅黑"/>
      <w:b/>
      <w:sz w:val="44"/>
      <w:szCs w:val="44"/>
    </w:rPr>
  </w:style>
  <w:style w:type="character" w:customStyle="1" w:styleId="80">
    <w:name w:val="标题 8 字符"/>
    <w:basedOn w:val="a3"/>
    <w:link w:val="8"/>
    <w:rsid w:val="004237DC"/>
    <w:rPr>
      <w:rFonts w:ascii="Huawei Sans" w:eastAsia="方正兰亭黑简体" w:hAnsi="Huawei Sans"/>
      <w:bCs/>
      <w:noProof/>
      <w:sz w:val="36"/>
      <w:szCs w:val="36"/>
      <w:lang w:eastAsia="en-US"/>
    </w:rPr>
  </w:style>
  <w:style w:type="character" w:customStyle="1" w:styleId="91">
    <w:name w:val="标题 9 字符"/>
    <w:basedOn w:val="a3"/>
    <w:link w:val="90"/>
    <w:rsid w:val="004237DC"/>
    <w:rPr>
      <w:rFonts w:ascii="Huawei Sans" w:eastAsia="方正兰亭黑简体" w:hAnsi="Huawei Sans"/>
      <w:noProof/>
      <w:sz w:val="32"/>
      <w:szCs w:val="32"/>
    </w:rPr>
  </w:style>
  <w:style w:type="character" w:customStyle="1" w:styleId="aa">
    <w:name w:val="标题 字符"/>
    <w:basedOn w:val="a3"/>
    <w:link w:val="a9"/>
    <w:rsid w:val="004237DC"/>
    <w:rPr>
      <w:rFonts w:ascii="Arial" w:eastAsia="微软雅黑" w:hAnsi="Arial" w:cs="微软雅黑"/>
      <w:b/>
      <w:bCs/>
      <w:sz w:val="32"/>
      <w:szCs w:val="32"/>
    </w:rPr>
  </w:style>
  <w:style w:type="character" w:customStyle="1" w:styleId="ae">
    <w:name w:val="文档结构图 字符"/>
    <w:basedOn w:val="a3"/>
    <w:link w:val="ad"/>
    <w:semiHidden/>
    <w:rsid w:val="004237DC"/>
    <w:rPr>
      <w:rFonts w:ascii="微软雅黑" w:eastAsia="微软雅黑" w:hAnsi="微软雅黑" w:cs="微软雅黑"/>
      <w:shd w:val="clear" w:color="auto" w:fill="000080"/>
    </w:rPr>
  </w:style>
  <w:style w:type="character" w:customStyle="1" w:styleId="af3">
    <w:name w:val="宏文本 字符"/>
    <w:basedOn w:val="a3"/>
    <w:link w:val="af2"/>
    <w:semiHidden/>
    <w:rsid w:val="004237DC"/>
    <w:rPr>
      <w:rFonts w:ascii="Courier New" w:hAnsi="Courier New" w:cs="Courier New"/>
      <w:kern w:val="2"/>
      <w:sz w:val="24"/>
      <w:szCs w:val="24"/>
    </w:rPr>
  </w:style>
  <w:style w:type="character" w:customStyle="1" w:styleId="af8">
    <w:name w:val="批注框文本 字符"/>
    <w:basedOn w:val="a3"/>
    <w:link w:val="af7"/>
    <w:semiHidden/>
    <w:rsid w:val="004237DC"/>
    <w:rPr>
      <w:rFonts w:ascii="微软雅黑" w:eastAsia="微软雅黑" w:hAnsi="微软雅黑" w:cs="微软雅黑"/>
      <w:sz w:val="18"/>
      <w:szCs w:val="18"/>
    </w:rPr>
  </w:style>
  <w:style w:type="character" w:customStyle="1" w:styleId="afa">
    <w:name w:val="批注文字 字符"/>
    <w:basedOn w:val="a3"/>
    <w:link w:val="af9"/>
    <w:rsid w:val="004237DC"/>
    <w:rPr>
      <w:rFonts w:ascii="微软雅黑" w:eastAsia="微软雅黑" w:hAnsi="微软雅黑" w:cs="微软雅黑"/>
    </w:rPr>
  </w:style>
  <w:style w:type="character" w:customStyle="1" w:styleId="afd">
    <w:name w:val="批注主题 字符"/>
    <w:basedOn w:val="afa"/>
    <w:link w:val="afc"/>
    <w:semiHidden/>
    <w:rsid w:val="004237DC"/>
    <w:rPr>
      <w:rFonts w:ascii="微软雅黑" w:eastAsia="微软雅黑" w:hAnsi="微软雅黑" w:cs="微软雅黑"/>
      <w:b/>
      <w:bCs/>
    </w:rPr>
  </w:style>
  <w:style w:type="character" w:customStyle="1" w:styleId="aff1">
    <w:name w:val="尾注文本 字符"/>
    <w:basedOn w:val="a3"/>
    <w:link w:val="aff0"/>
    <w:semiHidden/>
    <w:rsid w:val="004237DC"/>
    <w:rPr>
      <w:rFonts w:ascii="微软雅黑" w:eastAsia="微软雅黑" w:hAnsi="微软雅黑" w:cs="微软雅黑"/>
    </w:rPr>
  </w:style>
  <w:style w:type="character" w:customStyle="1" w:styleId="HTML3">
    <w:name w:val="HTML 地址 字符"/>
    <w:basedOn w:val="a3"/>
    <w:link w:val="HTML2"/>
    <w:semiHidden/>
    <w:rsid w:val="004237DC"/>
    <w:rPr>
      <w:rFonts w:ascii="微软雅黑" w:eastAsia="微软雅黑" w:hAnsi="微软雅黑" w:cs="微软雅黑"/>
      <w:i/>
      <w:iCs/>
    </w:rPr>
  </w:style>
  <w:style w:type="character" w:customStyle="1" w:styleId="HTMLa">
    <w:name w:val="HTML 预设格式 字符"/>
    <w:basedOn w:val="a3"/>
    <w:link w:val="HTML9"/>
    <w:semiHidden/>
    <w:rsid w:val="004237DC"/>
    <w:rPr>
      <w:rFonts w:ascii="Courier New" w:eastAsia="微软雅黑" w:hAnsi="Courier New" w:cs="Courier New"/>
    </w:rPr>
  </w:style>
  <w:style w:type="character" w:customStyle="1" w:styleId="aff7">
    <w:name w:val="称呼 字符"/>
    <w:basedOn w:val="a3"/>
    <w:link w:val="aff6"/>
    <w:semiHidden/>
    <w:rsid w:val="004237DC"/>
    <w:rPr>
      <w:rFonts w:ascii="微软雅黑" w:eastAsia="微软雅黑" w:hAnsi="微软雅黑" w:cs="微软雅黑"/>
    </w:rPr>
  </w:style>
  <w:style w:type="character" w:customStyle="1" w:styleId="aff9">
    <w:name w:val="纯文本 字符"/>
    <w:basedOn w:val="a3"/>
    <w:link w:val="aff8"/>
    <w:semiHidden/>
    <w:rsid w:val="004237DC"/>
    <w:rPr>
      <w:rFonts w:ascii="宋体" w:eastAsia="微软雅黑" w:hAnsi="Courier New" w:cs="Courier New"/>
    </w:rPr>
  </w:style>
  <w:style w:type="character" w:customStyle="1" w:styleId="affc">
    <w:name w:val="电子邮件签名 字符"/>
    <w:basedOn w:val="a3"/>
    <w:link w:val="affb"/>
    <w:semiHidden/>
    <w:rsid w:val="004237DC"/>
    <w:rPr>
      <w:rFonts w:ascii="微软雅黑" w:eastAsia="微软雅黑" w:hAnsi="微软雅黑" w:cs="微软雅黑"/>
    </w:rPr>
  </w:style>
  <w:style w:type="character" w:customStyle="1" w:styleId="affe">
    <w:name w:val="副标题 字符"/>
    <w:basedOn w:val="a3"/>
    <w:link w:val="affd"/>
    <w:rsid w:val="004237DC"/>
    <w:rPr>
      <w:rFonts w:ascii="Arial" w:eastAsia="微软雅黑" w:hAnsi="Arial" w:cs="微软雅黑"/>
      <w:b/>
      <w:bCs/>
      <w:kern w:val="28"/>
      <w:sz w:val="32"/>
      <w:szCs w:val="32"/>
    </w:rPr>
  </w:style>
  <w:style w:type="character" w:customStyle="1" w:styleId="afff1">
    <w:name w:val="结束语 字符"/>
    <w:basedOn w:val="a3"/>
    <w:link w:val="afff0"/>
    <w:semiHidden/>
    <w:rsid w:val="004237DC"/>
    <w:rPr>
      <w:rFonts w:ascii="微软雅黑" w:eastAsia="微软雅黑" w:hAnsi="微软雅黑" w:cs="微软雅黑"/>
    </w:rPr>
  </w:style>
  <w:style w:type="character" w:customStyle="1" w:styleId="afff8">
    <w:name w:val="签名 字符"/>
    <w:basedOn w:val="a3"/>
    <w:link w:val="afff7"/>
    <w:semiHidden/>
    <w:rsid w:val="004237DC"/>
    <w:rPr>
      <w:rFonts w:ascii="微软雅黑" w:eastAsia="微软雅黑" w:hAnsi="微软雅黑" w:cs="微软雅黑"/>
    </w:rPr>
  </w:style>
  <w:style w:type="character" w:customStyle="1" w:styleId="afffb">
    <w:name w:val="日期 字符"/>
    <w:basedOn w:val="a3"/>
    <w:link w:val="afffa"/>
    <w:semiHidden/>
    <w:rsid w:val="004237DC"/>
    <w:rPr>
      <w:rFonts w:ascii="微软雅黑" w:eastAsia="微软雅黑" w:hAnsi="微软雅黑" w:cs="微软雅黑"/>
    </w:rPr>
  </w:style>
  <w:style w:type="character" w:customStyle="1" w:styleId="affff">
    <w:name w:val="信息标题 字符"/>
    <w:basedOn w:val="a3"/>
    <w:link w:val="afffe"/>
    <w:semiHidden/>
    <w:rsid w:val="004237DC"/>
    <w:rPr>
      <w:rFonts w:ascii="Arial" w:eastAsia="微软雅黑" w:hAnsi="Arial" w:cs="微软雅黑"/>
      <w:shd w:val="pct20" w:color="auto" w:fill="auto"/>
    </w:rPr>
  </w:style>
  <w:style w:type="character" w:customStyle="1" w:styleId="affff5">
    <w:name w:val="正文文本 字符"/>
    <w:basedOn w:val="a3"/>
    <w:link w:val="affff4"/>
    <w:semiHidden/>
    <w:rsid w:val="004237DC"/>
    <w:rPr>
      <w:rFonts w:ascii="微软雅黑" w:eastAsia="微软雅黑" w:hAnsi="微软雅黑" w:cs="微软雅黑"/>
    </w:rPr>
  </w:style>
  <w:style w:type="character" w:customStyle="1" w:styleId="affff7">
    <w:name w:val="正文首行缩进 字符"/>
    <w:basedOn w:val="affff5"/>
    <w:link w:val="affff6"/>
    <w:semiHidden/>
    <w:rsid w:val="004237DC"/>
    <w:rPr>
      <w:rFonts w:ascii="微软雅黑" w:eastAsia="微软雅黑" w:hAnsi="微软雅黑" w:cs="微软雅黑"/>
    </w:rPr>
  </w:style>
  <w:style w:type="character" w:customStyle="1" w:styleId="affff9">
    <w:name w:val="正文文本缩进 字符"/>
    <w:basedOn w:val="a3"/>
    <w:link w:val="affff8"/>
    <w:semiHidden/>
    <w:rsid w:val="004237DC"/>
    <w:rPr>
      <w:rFonts w:ascii="微软雅黑" w:eastAsia="微软雅黑" w:hAnsi="微软雅黑" w:cs="微软雅黑"/>
    </w:rPr>
  </w:style>
  <w:style w:type="character" w:customStyle="1" w:styleId="2f1">
    <w:name w:val="正文首行缩进 2 字符"/>
    <w:basedOn w:val="affff9"/>
    <w:link w:val="2f0"/>
    <w:semiHidden/>
    <w:rsid w:val="004237DC"/>
    <w:rPr>
      <w:rFonts w:ascii="微软雅黑" w:eastAsia="微软雅黑" w:hAnsi="微软雅黑" w:cs="微软雅黑"/>
    </w:rPr>
  </w:style>
  <w:style w:type="character" w:customStyle="1" w:styleId="2f3">
    <w:name w:val="正文文本 2 字符"/>
    <w:basedOn w:val="a3"/>
    <w:link w:val="2f2"/>
    <w:semiHidden/>
    <w:rsid w:val="004237DC"/>
    <w:rPr>
      <w:rFonts w:ascii="微软雅黑" w:eastAsia="微软雅黑" w:hAnsi="微软雅黑" w:cs="微软雅黑"/>
    </w:rPr>
  </w:style>
  <w:style w:type="character" w:customStyle="1" w:styleId="3f1">
    <w:name w:val="正文文本 3 字符"/>
    <w:basedOn w:val="a3"/>
    <w:link w:val="3f0"/>
    <w:semiHidden/>
    <w:rsid w:val="004237DC"/>
    <w:rPr>
      <w:rFonts w:ascii="微软雅黑" w:eastAsia="微软雅黑" w:hAnsi="微软雅黑" w:cs="微软雅黑"/>
      <w:sz w:val="16"/>
      <w:szCs w:val="16"/>
    </w:rPr>
  </w:style>
  <w:style w:type="character" w:customStyle="1" w:styleId="2f5">
    <w:name w:val="正文文本缩进 2 字符"/>
    <w:basedOn w:val="a3"/>
    <w:link w:val="2f4"/>
    <w:semiHidden/>
    <w:rsid w:val="004237DC"/>
    <w:rPr>
      <w:rFonts w:ascii="微软雅黑" w:eastAsia="微软雅黑" w:hAnsi="微软雅黑" w:cs="微软雅黑"/>
    </w:rPr>
  </w:style>
  <w:style w:type="character" w:customStyle="1" w:styleId="3f3">
    <w:name w:val="正文文本缩进 3 字符"/>
    <w:basedOn w:val="a3"/>
    <w:link w:val="3f2"/>
    <w:semiHidden/>
    <w:rsid w:val="004237DC"/>
    <w:rPr>
      <w:rFonts w:ascii="微软雅黑" w:eastAsia="微软雅黑" w:hAnsi="微软雅黑" w:cs="微软雅黑"/>
      <w:sz w:val="16"/>
      <w:szCs w:val="16"/>
    </w:rPr>
  </w:style>
  <w:style w:type="character" w:customStyle="1" w:styleId="affffc">
    <w:name w:val="注释标题 字符"/>
    <w:basedOn w:val="a3"/>
    <w:link w:val="affffb"/>
    <w:semiHidden/>
    <w:rsid w:val="004237DC"/>
    <w:rPr>
      <w:rFonts w:ascii="微软雅黑" w:eastAsia="微软雅黑" w:hAnsi="微软雅黑" w:cs="微软雅黑"/>
    </w:rPr>
  </w:style>
  <w:style w:type="paragraph" w:customStyle="1" w:styleId="affffff5">
    <w:name w:val="边框代码"/>
    <w:basedOn w:val="1f"/>
    <w:link w:val="Char1"/>
    <w:qFormat/>
    <w:rsid w:val="006A0A2D"/>
    <w:pPr>
      <w:pBdr>
        <w:top w:val="single" w:sz="8" w:space="2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 w:themeFill="background1" w:themeFillShade="D9"/>
      <w:topLinePunct/>
      <w:adjustRightInd w:val="0"/>
      <w:spacing w:before="40" w:after="40"/>
    </w:pPr>
    <w:rPr>
      <w:rFonts w:cs="Huawei Sans"/>
      <w:color w:val="000000"/>
      <w:spacing w:val="-4"/>
      <w:kern w:val="2"/>
      <w:sz w:val="18"/>
      <w:szCs w:val="21"/>
    </w:rPr>
  </w:style>
  <w:style w:type="character" w:customStyle="1" w:styleId="Char1">
    <w:name w:val="边框代码 Char"/>
    <w:basedOn w:val="94"/>
    <w:link w:val="affffff5"/>
    <w:rsid w:val="006A0A2D"/>
    <w:rPr>
      <w:rFonts w:ascii="Huawei Sans" w:eastAsia="方正兰亭黑简体" w:hAnsi="Huawei Sans" w:cs="Huawei Sans"/>
      <w:b w:val="0"/>
      <w:color w:val="000000"/>
      <w:spacing w:val="-4"/>
      <w:kern w:val="2"/>
      <w:sz w:val="18"/>
      <w:szCs w:val="21"/>
      <w:shd w:val="clear" w:color="auto" w:fill="D9D9D9" w:themeFill="background1" w:themeFillShade="D9"/>
    </w:rPr>
  </w:style>
  <w:style w:type="character" w:customStyle="1" w:styleId="fontstyle01">
    <w:name w:val="fontstyle01"/>
    <w:basedOn w:val="a3"/>
    <w:rsid w:val="004237DC"/>
    <w:rPr>
      <w:rFonts w:ascii="TimesNewRomanPSMT" w:eastAsia="TimesNewRomanPSMT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3"/>
    <w:rsid w:val="004237DC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3"/>
    <w:rsid w:val="004237DC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3"/>
    <w:rsid w:val="004237DC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3"/>
    <w:rsid w:val="004237DC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3Char">
    <w:name w:val="3.步骤 Char"/>
    <w:basedOn w:val="Step0"/>
    <w:rsid w:val="004237DC"/>
    <w:rPr>
      <w:rFonts w:ascii="微软雅黑" w:eastAsia="微软雅黑" w:hAnsi="微软雅黑" w:cs="微软雅黑"/>
      <w:snapToGrid w:val="0"/>
      <w:kern w:val="0"/>
      <w:sz w:val="32"/>
      <w:szCs w:val="32"/>
    </w:rPr>
  </w:style>
  <w:style w:type="paragraph" w:customStyle="1" w:styleId="renwu">
    <w:name w:val="renwu"/>
    <w:basedOn w:val="4b"/>
    <w:link w:val="renwuChar"/>
    <w:qFormat/>
    <w:rsid w:val="004237DC"/>
    <w:pPr>
      <w:numPr>
        <w:numId w:val="0"/>
      </w:numPr>
      <w:tabs>
        <w:tab w:val="num" w:pos="425"/>
      </w:tabs>
      <w:ind w:left="1446" w:hanging="425"/>
    </w:pPr>
  </w:style>
  <w:style w:type="character" w:customStyle="1" w:styleId="renwuChar">
    <w:name w:val="renwu Char"/>
    <w:basedOn w:val="4c"/>
    <w:link w:val="renwu"/>
    <w:rsid w:val="004237DC"/>
    <w:rPr>
      <w:rFonts w:ascii="Huawei Sans" w:eastAsia="方正兰亭黑简体" w:hAnsi="Huawei Sans" w:cs="微软雅黑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static.runoob.com/download/mysql-connector-java-8.0.16.jar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2.xml"/><Relationship Id="rId21" Type="http://schemas.openxmlformats.org/officeDocument/2006/relationships/image" Target="media/image8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1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5" Type="http://schemas.openxmlformats.org/officeDocument/2006/relationships/customXml" Target="../customXml/item4.xml"/><Relationship Id="rId15" Type="http://schemas.openxmlformats.org/officeDocument/2006/relationships/hyperlink" Target="https://www.oracle.com/java/technologies/javase/javase-jdk8-downloads.html" TargetMode="External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A5625A-D8A1-4089-B1A6-33A372E2B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81</TotalTime>
  <Pages>10</Pages>
  <Words>762</Words>
  <Characters>4348</Characters>
  <Application>Microsoft Office Word</Application>
  <DocSecurity>0</DocSecurity>
  <Lines>36</Lines>
  <Paragraphs>10</Paragraphs>
  <ScaleCrop>false</ScaleCrop>
  <Company>Huawei Technologies Co.,Ltd.</Company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liang dou</cp:lastModifiedBy>
  <cp:revision>7</cp:revision>
  <cp:lastPrinted>2016-11-21T02:33:00Z</cp:lastPrinted>
  <dcterms:created xsi:type="dcterms:W3CDTF">2021-05-18T09:07:00Z</dcterms:created>
  <dcterms:modified xsi:type="dcterms:W3CDTF">2021-05-18T12:40:00Z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(3)UiMiknb/fKH/rlHS3DBLrjrP8bkpVCo761A7yGJomEjqDE13opqjIPYbHXaHxmbRGswDMEru
8g4nTDxF7VPjQOKxZYAVb8OvqKB6dc6FkqqU+geQB/xMvn2JZF5Wrj+VOYq63ls4Cc9DvsjI
FRkAiwigBzOEH7IZvvyp05rcBHwSQcVrRFvQs8UVhCvIn6iLFA1VGiOwjMUu+lfOKLu3+2Dy
qoru2XR0oI5/82+HGC</vt:lpwstr>
  </property>
  <property fmtid="{D5CDD505-2E9C-101B-9397-08002B2CF9AE}" pid="15" name="_2015_ms_pID_7253431">
    <vt:lpwstr>gyC+CJD995C61agxtRDFw/xZVI1uHRVJdT5zZuorRNeW7nw4q0cLIo
3hxxzcguNIBels14FjbMQz75KWgTuu/6mg7saevrcpNrzxlMZoh31ipP8SgfIVMbSRgKLOD+
bKPvxuvVcLj7flcyHzBiPN1nu9wI+52GGQowewoeKuDhl9utRcByIuwIqEY8GHLzEotMfLG+
qonRRkcFehkj7ozS5Ku5duTTteMP+rqDN2M7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tmXd1UtgkxpeMKbhFDzv8pg=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1610436723</vt:lpwstr>
  </property>
</Properties>
</file>